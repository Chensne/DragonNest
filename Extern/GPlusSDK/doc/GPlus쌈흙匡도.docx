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101"/>
        <w:gridCol w:w="1988"/>
        <w:gridCol w:w="1705"/>
      </w:tblGrid>
      <w:tr w:rsidR="00E70C1B" w:rsidRPr="006C1E79" w:rsidTr="002F327F">
        <w:trPr>
          <w:cantSplit/>
          <w:trHeight w:val="405"/>
          <w:jc w:val="center"/>
        </w:trPr>
        <w:tc>
          <w:tcPr>
            <w:tcW w:w="1728" w:type="dxa"/>
            <w:vMerge w:val="restart"/>
            <w:vAlign w:val="center"/>
          </w:tcPr>
          <w:p w:rsidR="00E70C1B" w:rsidRPr="006C1E79" w:rsidRDefault="00FB41FD" w:rsidP="00C73D92">
            <w:pPr>
              <w:jc w:val="center"/>
            </w:pPr>
            <w:r>
              <w:rPr>
                <w:rFonts w:hint="eastAsia"/>
              </w:rPr>
              <w:t>SDG</w:t>
            </w:r>
            <w:r w:rsidR="00C73D92">
              <w:rPr>
                <w:rFonts w:hint="eastAsia"/>
              </w:rPr>
              <w:t xml:space="preserve"> Game Plus</w:t>
            </w:r>
          </w:p>
        </w:tc>
        <w:tc>
          <w:tcPr>
            <w:tcW w:w="3101" w:type="dxa"/>
            <w:vAlign w:val="center"/>
          </w:tcPr>
          <w:p w:rsidR="00E70C1B" w:rsidRPr="006C1E79" w:rsidRDefault="00E70C1B" w:rsidP="002117F4">
            <w:pPr>
              <w:jc w:val="center"/>
            </w:pPr>
            <w:r w:rsidRPr="006C1E79">
              <w:rPr>
                <w:rFonts w:hint="eastAsia"/>
              </w:rPr>
              <w:t>文档编号</w:t>
            </w:r>
          </w:p>
        </w:tc>
        <w:tc>
          <w:tcPr>
            <w:tcW w:w="1988" w:type="dxa"/>
            <w:vAlign w:val="center"/>
          </w:tcPr>
          <w:p w:rsidR="00E70C1B" w:rsidRPr="006C1E79" w:rsidRDefault="00E70C1B" w:rsidP="002117F4">
            <w:pPr>
              <w:jc w:val="center"/>
            </w:pPr>
            <w:r w:rsidRPr="006C1E79">
              <w:rPr>
                <w:rFonts w:hint="eastAsia"/>
              </w:rPr>
              <w:t>版本</w:t>
            </w:r>
          </w:p>
        </w:tc>
        <w:tc>
          <w:tcPr>
            <w:tcW w:w="1705" w:type="dxa"/>
            <w:vAlign w:val="center"/>
          </w:tcPr>
          <w:p w:rsidR="00E70C1B" w:rsidRPr="006C1E79" w:rsidRDefault="00E70C1B" w:rsidP="002117F4">
            <w:pPr>
              <w:jc w:val="center"/>
            </w:pPr>
            <w:r w:rsidRPr="006C1E79">
              <w:rPr>
                <w:rFonts w:hint="eastAsia"/>
              </w:rPr>
              <w:t>密级</w:t>
            </w:r>
          </w:p>
        </w:tc>
      </w:tr>
      <w:tr w:rsidR="00E70C1B" w:rsidRPr="002B52AD" w:rsidTr="002F327F">
        <w:trPr>
          <w:cantSplit/>
          <w:trHeight w:val="405"/>
          <w:jc w:val="center"/>
        </w:trPr>
        <w:tc>
          <w:tcPr>
            <w:tcW w:w="1728" w:type="dxa"/>
            <w:vMerge/>
          </w:tcPr>
          <w:p w:rsidR="00E70C1B" w:rsidRPr="002B52AD" w:rsidRDefault="00E70C1B" w:rsidP="002117F4"/>
        </w:tc>
        <w:tc>
          <w:tcPr>
            <w:tcW w:w="3101" w:type="dxa"/>
            <w:vAlign w:val="center"/>
          </w:tcPr>
          <w:p w:rsidR="00E70C1B" w:rsidRPr="002B52AD" w:rsidRDefault="00E70C1B" w:rsidP="00E71D1D">
            <w:pPr>
              <w:jc w:val="center"/>
            </w:pPr>
          </w:p>
        </w:tc>
        <w:tc>
          <w:tcPr>
            <w:tcW w:w="1988" w:type="dxa"/>
            <w:vAlign w:val="center"/>
          </w:tcPr>
          <w:p w:rsidR="00E70C1B" w:rsidRPr="002B52AD" w:rsidRDefault="00365F97" w:rsidP="002F327F">
            <w:pPr>
              <w:jc w:val="center"/>
              <w:rPr>
                <w:i/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0.1</w:t>
            </w:r>
          </w:p>
        </w:tc>
        <w:tc>
          <w:tcPr>
            <w:tcW w:w="1705" w:type="dxa"/>
            <w:vAlign w:val="center"/>
          </w:tcPr>
          <w:p w:rsidR="00E70C1B" w:rsidRPr="002B52AD" w:rsidRDefault="00602B03" w:rsidP="002117F4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绝密</w:t>
            </w:r>
          </w:p>
        </w:tc>
      </w:tr>
      <w:tr w:rsidR="00E70C1B" w:rsidRPr="002B52AD" w:rsidTr="00C71510">
        <w:trPr>
          <w:cantSplit/>
          <w:trHeight w:val="405"/>
          <w:jc w:val="center"/>
        </w:trPr>
        <w:tc>
          <w:tcPr>
            <w:tcW w:w="1728" w:type="dxa"/>
            <w:vMerge/>
          </w:tcPr>
          <w:p w:rsidR="00E70C1B" w:rsidRPr="002B52AD" w:rsidRDefault="00E70C1B" w:rsidP="002117F4"/>
        </w:tc>
        <w:tc>
          <w:tcPr>
            <w:tcW w:w="5089" w:type="dxa"/>
            <w:gridSpan w:val="2"/>
            <w:vAlign w:val="center"/>
          </w:tcPr>
          <w:p w:rsidR="00E70C1B" w:rsidRPr="002B52AD" w:rsidRDefault="00E70C1B" w:rsidP="00C73D92">
            <w:r w:rsidRPr="002B52AD">
              <w:rPr>
                <w:rFonts w:hint="eastAsia"/>
              </w:rPr>
              <w:t>产品名称：</w:t>
            </w:r>
            <w:r w:rsidR="00C73D92">
              <w:rPr>
                <w:rFonts w:hint="eastAsia"/>
                <w:shd w:val="pct15" w:color="auto" w:fill="FFFFFF"/>
              </w:rPr>
              <w:t>Game Plus</w:t>
            </w:r>
          </w:p>
        </w:tc>
        <w:tc>
          <w:tcPr>
            <w:tcW w:w="1705" w:type="dxa"/>
            <w:vAlign w:val="center"/>
          </w:tcPr>
          <w:p w:rsidR="00E70C1B" w:rsidRPr="002B52AD" w:rsidRDefault="00E70C1B" w:rsidP="00201AC1">
            <w:pPr>
              <w:jc w:val="center"/>
            </w:pPr>
            <w:r w:rsidRPr="002B52AD">
              <w:rPr>
                <w:rFonts w:hint="eastAsia"/>
              </w:rPr>
              <w:t>共</w:t>
            </w:r>
            <w:fldSimple w:instr=" NUMPAGES  \* Arabic  \* MERGEFORMAT ">
              <w:r w:rsidR="0069215B">
                <w:rPr>
                  <w:noProof/>
                </w:rPr>
                <w:t>3</w:t>
              </w:r>
            </w:fldSimple>
            <w:r w:rsidRPr="002B52AD">
              <w:rPr>
                <w:rFonts w:hint="eastAsia"/>
              </w:rPr>
              <w:t>页</w:t>
            </w:r>
          </w:p>
        </w:tc>
      </w:tr>
    </w:tbl>
    <w:p w:rsidR="00E70C1B" w:rsidRPr="002B52AD" w:rsidRDefault="00E70C1B">
      <w:pPr>
        <w:widowControl/>
        <w:jc w:val="left"/>
      </w:pPr>
    </w:p>
    <w:p w:rsidR="00E70C1B" w:rsidRPr="002B52AD" w:rsidRDefault="00E70C1B" w:rsidP="00E70C1B">
      <w:pPr>
        <w:jc w:val="center"/>
        <w:rPr>
          <w:b/>
          <w:bCs/>
          <w:sz w:val="44"/>
        </w:rPr>
      </w:pPr>
    </w:p>
    <w:p w:rsidR="006E659A" w:rsidRDefault="006E659A" w:rsidP="00E70C1B">
      <w:pPr>
        <w:jc w:val="center"/>
        <w:rPr>
          <w:b/>
          <w:bCs/>
          <w:sz w:val="44"/>
        </w:rPr>
      </w:pPr>
    </w:p>
    <w:p w:rsidR="00626A2D" w:rsidRDefault="00626A2D" w:rsidP="00E70C1B">
      <w:pPr>
        <w:jc w:val="center"/>
        <w:rPr>
          <w:b/>
          <w:bCs/>
          <w:sz w:val="44"/>
        </w:rPr>
      </w:pPr>
    </w:p>
    <w:p w:rsidR="00C77411" w:rsidRDefault="00C77411" w:rsidP="00E70C1B">
      <w:pPr>
        <w:jc w:val="center"/>
        <w:rPr>
          <w:b/>
          <w:bCs/>
          <w:sz w:val="44"/>
        </w:rPr>
      </w:pPr>
    </w:p>
    <w:p w:rsidR="00626A2D" w:rsidRDefault="00626A2D" w:rsidP="00E70C1B">
      <w:pPr>
        <w:jc w:val="center"/>
        <w:rPr>
          <w:b/>
          <w:bCs/>
          <w:sz w:val="44"/>
        </w:rPr>
      </w:pPr>
    </w:p>
    <w:p w:rsidR="00626A2D" w:rsidRPr="002B52AD" w:rsidRDefault="00626A2D" w:rsidP="00E70C1B">
      <w:pPr>
        <w:jc w:val="center"/>
        <w:rPr>
          <w:b/>
          <w:bCs/>
          <w:sz w:val="44"/>
        </w:rPr>
      </w:pPr>
    </w:p>
    <w:bookmarkStart w:id="0" w:name="_Toc312142029" w:displacedByCustomXml="next"/>
    <w:sdt>
      <w:sdtPr>
        <w:alias w:val="标题"/>
        <w:id w:val="3597623"/>
        <w:placeholder>
          <w:docPart w:val="3904C4D4E9534C8790F4F002290182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E659A" w:rsidRPr="00414CA9" w:rsidRDefault="00950E88" w:rsidP="00414CA9">
          <w:pPr>
            <w:pStyle w:val="a5"/>
          </w:pPr>
          <w:r>
            <w:rPr>
              <w:rFonts w:hint="eastAsia"/>
            </w:rPr>
            <w:t xml:space="preserve">Game Plus </w:t>
          </w:r>
          <w:r>
            <w:rPr>
              <w:rFonts w:hint="eastAsia"/>
            </w:rPr>
            <w:t>接入文档</w:t>
          </w:r>
        </w:p>
      </w:sdtContent>
    </w:sdt>
    <w:bookmarkEnd w:id="0" w:displacedByCustomXml="prev"/>
    <w:p w:rsidR="005876B9" w:rsidRDefault="005876B9" w:rsidP="006E659A">
      <w:pPr>
        <w:pStyle w:val="ae"/>
        <w:rPr>
          <w:sz w:val="44"/>
        </w:rPr>
      </w:pPr>
    </w:p>
    <w:p w:rsidR="005876B9" w:rsidRPr="0069215B" w:rsidRDefault="005876B9" w:rsidP="006E659A">
      <w:pPr>
        <w:pStyle w:val="ae"/>
        <w:rPr>
          <w:sz w:val="44"/>
        </w:rPr>
      </w:pPr>
    </w:p>
    <w:p w:rsidR="005876B9" w:rsidRDefault="005876B9" w:rsidP="006E659A">
      <w:pPr>
        <w:pStyle w:val="ae"/>
        <w:rPr>
          <w:sz w:val="44"/>
        </w:rPr>
      </w:pPr>
    </w:p>
    <w:p w:rsidR="005876B9" w:rsidRDefault="005876B9" w:rsidP="006E659A">
      <w:pPr>
        <w:pStyle w:val="ae"/>
        <w:rPr>
          <w:sz w:val="44"/>
        </w:rPr>
      </w:pPr>
    </w:p>
    <w:p w:rsidR="00626A2D" w:rsidRDefault="00626A2D" w:rsidP="006E659A">
      <w:pPr>
        <w:pStyle w:val="ae"/>
        <w:rPr>
          <w:sz w:val="44"/>
        </w:rPr>
      </w:pPr>
    </w:p>
    <w:p w:rsidR="00626A2D" w:rsidRDefault="00626A2D" w:rsidP="006E659A">
      <w:pPr>
        <w:pStyle w:val="ae"/>
        <w:rPr>
          <w:sz w:val="44"/>
        </w:rPr>
      </w:pPr>
    </w:p>
    <w:p w:rsidR="00626A2D" w:rsidRDefault="00626A2D" w:rsidP="006E659A">
      <w:pPr>
        <w:pStyle w:val="ae"/>
        <w:rPr>
          <w:sz w:val="44"/>
        </w:rPr>
      </w:pPr>
    </w:p>
    <w:p w:rsidR="00C65F19" w:rsidRDefault="00C65F19" w:rsidP="006E659A">
      <w:pPr>
        <w:jc w:val="center"/>
        <w:rPr>
          <w:rFonts w:ascii="仿宋_GB2312" w:eastAsia="仿宋_GB2312"/>
          <w:b/>
          <w:sz w:val="32"/>
          <w:szCs w:val="32"/>
        </w:rPr>
      </w:pPr>
    </w:p>
    <w:p w:rsidR="006E659A" w:rsidRPr="00B23C1F" w:rsidRDefault="006E659A" w:rsidP="006E659A">
      <w:pPr>
        <w:jc w:val="center"/>
        <w:rPr>
          <w:rFonts w:ascii="仿宋_GB2312" w:eastAsia="仿宋_GB2312"/>
          <w:b/>
          <w:sz w:val="32"/>
          <w:szCs w:val="32"/>
        </w:rPr>
      </w:pPr>
      <w:r w:rsidRPr="00B23C1F">
        <w:rPr>
          <w:rFonts w:ascii="仿宋_GB2312" w:eastAsia="仿宋_GB2312" w:hint="eastAsia"/>
          <w:b/>
          <w:sz w:val="32"/>
          <w:szCs w:val="32"/>
        </w:rPr>
        <w:t>版权所有 盛大游戏有限公司</w:t>
      </w:r>
    </w:p>
    <w:p w:rsidR="00217805" w:rsidRDefault="00AC44C6" w:rsidP="00F04F96">
      <w:pPr>
        <w:widowControl/>
        <w:jc w:val="center"/>
        <w:rPr>
          <w:sz w:val="44"/>
        </w:rPr>
      </w:pPr>
      <w:r w:rsidRPr="00AC44C6">
        <w:rPr>
          <w:rFonts w:ascii="Verdana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1790700" cy="552450"/>
            <wp:effectExtent l="19050" t="0" r="0" b="0"/>
            <wp:docPr id="2" name="图片 49" descr="logo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-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59A">
        <w:rPr>
          <w:sz w:val="44"/>
        </w:rPr>
        <w:br w:type="page"/>
      </w:r>
    </w:p>
    <w:p w:rsidR="008F4026" w:rsidRDefault="008F4026" w:rsidP="008F4026">
      <w:pPr>
        <w:jc w:val="center"/>
        <w:rPr>
          <w:color w:val="000000"/>
        </w:rPr>
      </w:pPr>
      <w:r>
        <w:rPr>
          <w:rFonts w:hint="eastAsia"/>
          <w:b/>
          <w:bCs/>
          <w:color w:val="000000"/>
          <w:sz w:val="18"/>
        </w:rPr>
        <w:lastRenderedPageBreak/>
        <w:t>修</w:t>
      </w:r>
      <w:r>
        <w:rPr>
          <w:rFonts w:hint="eastAsia"/>
          <w:b/>
          <w:bCs/>
          <w:color w:val="000000"/>
          <w:sz w:val="18"/>
        </w:rPr>
        <w:t xml:space="preserve"> </w:t>
      </w:r>
      <w:r>
        <w:rPr>
          <w:rFonts w:hint="eastAsia"/>
          <w:b/>
          <w:bCs/>
          <w:color w:val="000000"/>
          <w:sz w:val="18"/>
        </w:rPr>
        <w:t>改</w:t>
      </w:r>
      <w:r>
        <w:rPr>
          <w:rFonts w:hint="eastAsia"/>
          <w:b/>
          <w:bCs/>
          <w:color w:val="000000"/>
          <w:sz w:val="18"/>
        </w:rPr>
        <w:t xml:space="preserve"> </w:t>
      </w:r>
      <w:r>
        <w:rPr>
          <w:rFonts w:hint="eastAsia"/>
          <w:b/>
          <w:bCs/>
          <w:color w:val="000000"/>
          <w:sz w:val="18"/>
        </w:rPr>
        <w:t>历</w:t>
      </w:r>
      <w:r>
        <w:rPr>
          <w:rFonts w:hint="eastAsia"/>
          <w:b/>
          <w:bCs/>
          <w:color w:val="000000"/>
          <w:sz w:val="18"/>
        </w:rPr>
        <w:t xml:space="preserve"> </w:t>
      </w:r>
      <w:r>
        <w:rPr>
          <w:rFonts w:hint="eastAsia"/>
          <w:b/>
          <w:bCs/>
          <w:color w:val="000000"/>
          <w:sz w:val="18"/>
        </w:rPr>
        <w:t>史</w:t>
      </w:r>
      <w:r>
        <w:rPr>
          <w:rFonts w:hint="eastAsia"/>
          <w:b/>
          <w:bCs/>
          <w:color w:val="000000"/>
          <w:sz w:val="18"/>
        </w:rPr>
        <w:t xml:space="preserve"> </w:t>
      </w:r>
      <w:r>
        <w:rPr>
          <w:rFonts w:hint="eastAsia"/>
          <w:b/>
          <w:bCs/>
          <w:color w:val="000000"/>
          <w:sz w:val="18"/>
        </w:rPr>
        <w:t>记</w:t>
      </w:r>
      <w:r>
        <w:rPr>
          <w:rFonts w:hint="eastAsia"/>
          <w:b/>
          <w:bCs/>
          <w:color w:val="000000"/>
          <w:sz w:val="18"/>
        </w:rPr>
        <w:t xml:space="preserve"> </w:t>
      </w:r>
      <w:r>
        <w:rPr>
          <w:rFonts w:hint="eastAsia"/>
          <w:b/>
          <w:bCs/>
          <w:color w:val="000000"/>
          <w:sz w:val="18"/>
        </w:rPr>
        <w:t>录</w:t>
      </w:r>
    </w:p>
    <w:tbl>
      <w:tblPr>
        <w:tblW w:w="8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551"/>
        <w:gridCol w:w="3615"/>
        <w:gridCol w:w="2040"/>
      </w:tblGrid>
      <w:tr w:rsidR="008F4026" w:rsidTr="002117F4">
        <w:trPr>
          <w:trHeight w:val="266"/>
          <w:jc w:val="center"/>
        </w:trPr>
        <w:tc>
          <w:tcPr>
            <w:tcW w:w="1483" w:type="dxa"/>
          </w:tcPr>
          <w:p w:rsidR="008F4026" w:rsidRDefault="008F4026" w:rsidP="002117F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8F4026" w:rsidRDefault="008F4026" w:rsidP="002117F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15" w:type="dxa"/>
          </w:tcPr>
          <w:p w:rsidR="008F4026" w:rsidRDefault="008F4026" w:rsidP="002117F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0" w:type="dxa"/>
          </w:tcPr>
          <w:p w:rsidR="008F4026" w:rsidRDefault="008F4026" w:rsidP="002117F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8F4026" w:rsidTr="002117F4">
        <w:trPr>
          <w:trHeight w:val="279"/>
          <w:jc w:val="center"/>
        </w:trPr>
        <w:tc>
          <w:tcPr>
            <w:tcW w:w="1483" w:type="dxa"/>
          </w:tcPr>
          <w:sdt>
            <w:sdtPr>
              <w:rPr>
                <w:rFonts w:hint="eastAsia"/>
                <w:szCs w:val="21"/>
                <w:shd w:val="pct15" w:color="auto" w:fill="FFFFFF"/>
              </w:rPr>
              <w:alias w:val="发布日期"/>
              <w:id w:val="3597627"/>
              <w:placeholder>
                <w:docPart w:val="073BDE53BA984FC8AAD98EA016CB91D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12-19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8F4026" w:rsidRPr="002B52AD" w:rsidRDefault="00E248C7" w:rsidP="0058349D">
                <w:pPr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  <w:shd w:val="pct15" w:color="auto" w:fill="FFFFFF"/>
                  </w:rPr>
                  <w:t>2011-12-19</w:t>
                </w:r>
              </w:p>
            </w:sdtContent>
          </w:sdt>
        </w:tc>
        <w:tc>
          <w:tcPr>
            <w:tcW w:w="1551" w:type="dxa"/>
          </w:tcPr>
          <w:p w:rsidR="008F4026" w:rsidRPr="002B52AD" w:rsidRDefault="00DD7A19" w:rsidP="00DD7A19">
            <w:pPr>
              <w:jc w:val="center"/>
            </w:pPr>
            <w:r>
              <w:rPr>
                <w:rFonts w:hint="eastAsia"/>
              </w:rPr>
              <w:t>V</w:t>
            </w:r>
            <w:r w:rsidR="008F4026" w:rsidRPr="002B52AD">
              <w:rPr>
                <w:rFonts w:hint="eastAsia"/>
              </w:rPr>
              <w:t>0</w:t>
            </w:r>
            <w:r>
              <w:rPr>
                <w:rFonts w:hint="eastAsia"/>
              </w:rPr>
              <w:t>.1</w:t>
            </w:r>
          </w:p>
        </w:tc>
        <w:tc>
          <w:tcPr>
            <w:tcW w:w="3615" w:type="dxa"/>
          </w:tcPr>
          <w:p w:rsidR="008F4026" w:rsidRPr="002B52AD" w:rsidRDefault="008F4026" w:rsidP="002117F4">
            <w:pPr>
              <w:jc w:val="center"/>
            </w:pPr>
            <w:r w:rsidRPr="002B52AD">
              <w:rPr>
                <w:rFonts w:hint="eastAsia"/>
              </w:rPr>
              <w:t>初稿</w:t>
            </w:r>
          </w:p>
        </w:tc>
        <w:tc>
          <w:tcPr>
            <w:tcW w:w="2040" w:type="dxa"/>
          </w:tcPr>
          <w:sdt>
            <w:sdtPr>
              <w:rPr>
                <w:rFonts w:hint="eastAsia"/>
                <w:shd w:val="pct15" w:color="auto" w:fill="FFFFFF"/>
              </w:rPr>
              <w:alias w:val="作者"/>
              <w:id w:val="3597628"/>
              <w:placeholder>
                <w:docPart w:val="62DF219BCE3B4336973A4971072FC86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8F4026" w:rsidRPr="002B52AD" w:rsidRDefault="00C15295" w:rsidP="00C15295">
                <w:pPr>
                  <w:jc w:val="center"/>
                </w:pPr>
                <w:r>
                  <w:rPr>
                    <w:rFonts w:hint="eastAsia"/>
                    <w:shd w:val="pct15" w:color="auto" w:fill="FFFFFF"/>
                  </w:rPr>
                  <w:t>侯宝山</w:t>
                </w:r>
              </w:p>
            </w:sdtContent>
          </w:sdt>
        </w:tc>
      </w:tr>
      <w:tr w:rsidR="008F4026" w:rsidTr="002117F4">
        <w:trPr>
          <w:trHeight w:val="279"/>
          <w:jc w:val="center"/>
        </w:trPr>
        <w:tc>
          <w:tcPr>
            <w:tcW w:w="1483" w:type="dxa"/>
          </w:tcPr>
          <w:p w:rsidR="008F4026" w:rsidRPr="002B52AD" w:rsidRDefault="008F4026" w:rsidP="002117F4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:rsidR="008F4026" w:rsidRPr="002B52AD" w:rsidRDefault="008F4026" w:rsidP="002117F4">
            <w:pPr>
              <w:jc w:val="center"/>
            </w:pPr>
          </w:p>
        </w:tc>
        <w:tc>
          <w:tcPr>
            <w:tcW w:w="3615" w:type="dxa"/>
          </w:tcPr>
          <w:p w:rsidR="008F4026" w:rsidRPr="002B52AD" w:rsidRDefault="008F4026" w:rsidP="002117F4">
            <w:pPr>
              <w:jc w:val="center"/>
            </w:pPr>
          </w:p>
        </w:tc>
        <w:tc>
          <w:tcPr>
            <w:tcW w:w="2040" w:type="dxa"/>
          </w:tcPr>
          <w:p w:rsidR="008F4026" w:rsidRPr="002B52AD" w:rsidRDefault="008F4026" w:rsidP="002117F4">
            <w:pPr>
              <w:jc w:val="center"/>
              <w:rPr>
                <w:szCs w:val="21"/>
              </w:rPr>
            </w:pPr>
          </w:p>
        </w:tc>
      </w:tr>
      <w:tr w:rsidR="008F4026" w:rsidTr="002117F4">
        <w:trPr>
          <w:trHeight w:val="279"/>
          <w:jc w:val="center"/>
        </w:trPr>
        <w:tc>
          <w:tcPr>
            <w:tcW w:w="1483" w:type="dxa"/>
          </w:tcPr>
          <w:p w:rsidR="008F4026" w:rsidRPr="002B52AD" w:rsidRDefault="008F4026" w:rsidP="002117F4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:rsidR="008F4026" w:rsidRPr="002B52AD" w:rsidRDefault="008F4026" w:rsidP="002117F4">
            <w:pPr>
              <w:jc w:val="center"/>
            </w:pPr>
          </w:p>
        </w:tc>
        <w:tc>
          <w:tcPr>
            <w:tcW w:w="3615" w:type="dxa"/>
          </w:tcPr>
          <w:p w:rsidR="008F4026" w:rsidRPr="002B52AD" w:rsidRDefault="008F4026" w:rsidP="002117F4">
            <w:pPr>
              <w:jc w:val="center"/>
            </w:pPr>
          </w:p>
        </w:tc>
        <w:tc>
          <w:tcPr>
            <w:tcW w:w="2040" w:type="dxa"/>
          </w:tcPr>
          <w:p w:rsidR="008F4026" w:rsidRPr="002B52AD" w:rsidRDefault="008F4026" w:rsidP="002117F4">
            <w:pPr>
              <w:jc w:val="center"/>
              <w:rPr>
                <w:szCs w:val="21"/>
              </w:rPr>
            </w:pPr>
          </w:p>
        </w:tc>
      </w:tr>
      <w:tr w:rsidR="008F4026" w:rsidTr="002117F4">
        <w:trPr>
          <w:trHeight w:val="279"/>
          <w:jc w:val="center"/>
        </w:trPr>
        <w:tc>
          <w:tcPr>
            <w:tcW w:w="1483" w:type="dxa"/>
          </w:tcPr>
          <w:p w:rsidR="008F4026" w:rsidRPr="00C87042" w:rsidRDefault="008F4026" w:rsidP="002117F4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:rsidR="008F4026" w:rsidRDefault="008F4026" w:rsidP="002117F4">
            <w:pPr>
              <w:jc w:val="center"/>
            </w:pPr>
          </w:p>
        </w:tc>
        <w:tc>
          <w:tcPr>
            <w:tcW w:w="3615" w:type="dxa"/>
          </w:tcPr>
          <w:p w:rsidR="008F4026" w:rsidRDefault="008F4026" w:rsidP="002117F4">
            <w:pPr>
              <w:jc w:val="center"/>
            </w:pPr>
          </w:p>
        </w:tc>
        <w:tc>
          <w:tcPr>
            <w:tcW w:w="2040" w:type="dxa"/>
          </w:tcPr>
          <w:p w:rsidR="008F4026" w:rsidRPr="00F60F30" w:rsidRDefault="008F4026" w:rsidP="002117F4">
            <w:pPr>
              <w:jc w:val="center"/>
              <w:rPr>
                <w:szCs w:val="21"/>
              </w:rPr>
            </w:pPr>
          </w:p>
        </w:tc>
      </w:tr>
    </w:tbl>
    <w:p w:rsidR="008F4026" w:rsidRDefault="008F4026">
      <w:pPr>
        <w:widowControl/>
        <w:jc w:val="left"/>
        <w:rPr>
          <w:sz w:val="44"/>
        </w:rPr>
      </w:pPr>
    </w:p>
    <w:p w:rsidR="00217805" w:rsidRDefault="00217805">
      <w:pPr>
        <w:widowControl/>
        <w:jc w:val="left"/>
        <w:rPr>
          <w:sz w:val="44"/>
        </w:rPr>
      </w:pPr>
      <w:r>
        <w:rPr>
          <w:sz w:val="44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53053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3C1F" w:rsidRPr="00C77411" w:rsidRDefault="00B23C1F">
          <w:pPr>
            <w:pStyle w:val="TOC"/>
            <w:rPr>
              <w:color w:val="auto"/>
            </w:rPr>
          </w:pPr>
          <w:r w:rsidRPr="00C77411">
            <w:rPr>
              <w:color w:val="auto"/>
              <w:lang w:val="zh-CN"/>
            </w:rPr>
            <w:t>目录</w:t>
          </w:r>
        </w:p>
        <w:p w:rsidR="00AA48AF" w:rsidRDefault="00680C35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23C1F">
            <w:instrText xml:space="preserve"> TOC \o "1-3" \h \z \u </w:instrText>
          </w:r>
          <w:r>
            <w:fldChar w:fldCharType="separate"/>
          </w:r>
          <w:hyperlink w:anchor="_Toc312142029" w:history="1">
            <w:r w:rsidR="00AA48AF" w:rsidRPr="00190743">
              <w:rPr>
                <w:rStyle w:val="aa"/>
                <w:noProof/>
              </w:rPr>
              <w:t xml:space="preserve">Game Plus </w:t>
            </w:r>
            <w:r w:rsidR="00AA48AF" w:rsidRPr="00190743">
              <w:rPr>
                <w:rStyle w:val="aa"/>
                <w:rFonts w:hint="eastAsia"/>
                <w:noProof/>
              </w:rPr>
              <w:t>接入文档</w:t>
            </w:r>
            <w:r w:rsidR="00AA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8AF">
              <w:rPr>
                <w:noProof/>
                <w:webHidden/>
              </w:rPr>
              <w:instrText xml:space="preserve"> PAGEREF _Toc312142029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8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8AF" w:rsidRDefault="00680C3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2142030" w:history="1">
            <w:r w:rsidR="00AA48AF" w:rsidRPr="00190743">
              <w:rPr>
                <w:rStyle w:val="aa"/>
                <w:noProof/>
              </w:rPr>
              <w:t>1.</w:t>
            </w:r>
            <w:r w:rsidR="00AA48A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A48AF" w:rsidRPr="00190743">
              <w:rPr>
                <w:rStyle w:val="aa"/>
                <w:rFonts w:hint="eastAsia"/>
                <w:noProof/>
              </w:rPr>
              <w:t>部分定义说明</w:t>
            </w:r>
            <w:r w:rsidR="00AA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8AF">
              <w:rPr>
                <w:noProof/>
                <w:webHidden/>
              </w:rPr>
              <w:instrText xml:space="preserve"> PAGEREF _Toc312142030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8AF" w:rsidRDefault="00680C3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2142031" w:history="1">
            <w:r w:rsidR="00AA48AF" w:rsidRPr="00190743">
              <w:rPr>
                <w:rStyle w:val="aa"/>
                <w:noProof/>
                <w:kern w:val="0"/>
                <w:lang w:val="zh-CN"/>
              </w:rPr>
              <w:t>2.</w:t>
            </w:r>
            <w:r w:rsidR="00AA48A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A48AF" w:rsidRPr="00190743">
              <w:rPr>
                <w:rStyle w:val="aa"/>
                <w:rFonts w:hint="eastAsia"/>
                <w:noProof/>
              </w:rPr>
              <w:t>主要接口</w:t>
            </w:r>
            <w:r w:rsidR="00AA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8AF">
              <w:rPr>
                <w:noProof/>
                <w:webHidden/>
              </w:rPr>
              <w:instrText xml:space="preserve"> PAGEREF _Toc312142031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8AF" w:rsidRDefault="00680C3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2142032" w:history="1">
            <w:r w:rsidR="00AA48AF" w:rsidRPr="00190743">
              <w:rPr>
                <w:rStyle w:val="aa"/>
                <w:noProof/>
                <w:kern w:val="0"/>
                <w:lang w:val="zh-CN"/>
              </w:rPr>
              <w:t>3.</w:t>
            </w:r>
            <w:r w:rsidR="00AA48A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A48AF" w:rsidRPr="00190743">
              <w:rPr>
                <w:rStyle w:val="aa"/>
                <w:rFonts w:hint="eastAsia"/>
                <w:noProof/>
              </w:rPr>
              <w:t>游戏接入过程</w:t>
            </w:r>
            <w:r w:rsidR="00AA48AF" w:rsidRPr="00190743">
              <w:rPr>
                <w:rStyle w:val="aa"/>
                <w:noProof/>
              </w:rPr>
              <w:t>(</w:t>
            </w:r>
            <w:r w:rsidR="00AA48AF" w:rsidRPr="00190743">
              <w:rPr>
                <w:rStyle w:val="aa"/>
                <w:rFonts w:hint="eastAsia"/>
                <w:noProof/>
              </w:rPr>
              <w:t>详情见示例</w:t>
            </w:r>
            <w:r w:rsidR="00AA48AF" w:rsidRPr="00190743">
              <w:rPr>
                <w:rStyle w:val="aa"/>
                <w:noProof/>
              </w:rPr>
              <w:t>)</w:t>
            </w:r>
            <w:r w:rsidR="00AA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8AF">
              <w:rPr>
                <w:noProof/>
                <w:webHidden/>
              </w:rPr>
              <w:instrText xml:space="preserve"> PAGEREF _Toc312142032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8AF" w:rsidRDefault="00680C3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2142033" w:history="1">
            <w:r w:rsidR="00AA48AF" w:rsidRPr="00190743">
              <w:rPr>
                <w:rStyle w:val="aa"/>
                <w:noProof/>
                <w:kern w:val="0"/>
                <w:lang w:val="zh-CN"/>
              </w:rPr>
              <w:t>4.</w:t>
            </w:r>
            <w:r w:rsidR="00AA48A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A48AF" w:rsidRPr="00190743">
              <w:rPr>
                <w:rStyle w:val="aa"/>
                <w:noProof/>
              </w:rPr>
              <w:t>Game Plus</w:t>
            </w:r>
            <w:r w:rsidR="00AA48AF" w:rsidRPr="00190743">
              <w:rPr>
                <w:rStyle w:val="aa"/>
                <w:rFonts w:hint="eastAsia"/>
                <w:noProof/>
              </w:rPr>
              <w:t>的下发及安装</w:t>
            </w:r>
            <w:r w:rsidR="00AA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8AF">
              <w:rPr>
                <w:noProof/>
                <w:webHidden/>
              </w:rPr>
              <w:instrText xml:space="preserve"> PAGEREF _Toc312142033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C1F" w:rsidRDefault="00680C35">
          <w:r>
            <w:fldChar w:fldCharType="end"/>
          </w:r>
        </w:p>
      </w:sdtContent>
    </w:sdt>
    <w:p w:rsidR="007E3C28" w:rsidRDefault="007E3C28">
      <w:pPr>
        <w:widowControl/>
        <w:jc w:val="left"/>
      </w:pPr>
      <w:r>
        <w:br w:type="page"/>
      </w:r>
    </w:p>
    <w:p w:rsidR="00531019" w:rsidRDefault="00F82E59" w:rsidP="00531019">
      <w:pPr>
        <w:pStyle w:val="1"/>
      </w:pPr>
      <w:bookmarkStart w:id="1" w:name="_Toc312142030"/>
      <w:r>
        <w:rPr>
          <w:rFonts w:hint="eastAsia"/>
        </w:rPr>
        <w:lastRenderedPageBreak/>
        <w:t>部分定义说明</w:t>
      </w:r>
      <w:bookmarkEnd w:id="1"/>
    </w:p>
    <w:tbl>
      <w:tblPr>
        <w:tblStyle w:val="af4"/>
        <w:tblW w:w="0" w:type="auto"/>
        <w:tblInd w:w="34" w:type="dxa"/>
        <w:tblLook w:val="04A0"/>
      </w:tblPr>
      <w:tblGrid>
        <w:gridCol w:w="4635"/>
        <w:gridCol w:w="4617"/>
      </w:tblGrid>
      <w:tr w:rsidR="00F82E59" w:rsidTr="00971E92">
        <w:tc>
          <w:tcPr>
            <w:tcW w:w="4635" w:type="dxa"/>
          </w:tcPr>
          <w:p w:rsidR="00F82E59" w:rsidRDefault="00F82E59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GPLUS_SDK_VERSION</w:t>
            </w:r>
          </w:p>
        </w:tc>
        <w:tc>
          <w:tcPr>
            <w:tcW w:w="4617" w:type="dxa"/>
          </w:tcPr>
          <w:p w:rsidR="00F82E59" w:rsidRDefault="00F82E59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游戏接入</w:t>
            </w:r>
            <w:r>
              <w:rPr>
                <w:rFonts w:hint="eastAsia"/>
              </w:rPr>
              <w:t>GPLUS</w:t>
            </w:r>
            <w:r>
              <w:rPr>
                <w:rFonts w:hint="eastAsia"/>
              </w:rPr>
              <w:t>所用的</w:t>
            </w:r>
            <w:r>
              <w:rPr>
                <w:rFonts w:hint="eastAsia"/>
              </w:rPr>
              <w:t>GPLUS</w:t>
            </w:r>
            <w:r>
              <w:rPr>
                <w:rFonts w:hint="eastAsia"/>
              </w:rPr>
              <w:t>接口版本</w:t>
            </w:r>
          </w:p>
        </w:tc>
      </w:tr>
      <w:tr w:rsidR="00F82E59" w:rsidTr="00971E92">
        <w:tc>
          <w:tcPr>
            <w:tcW w:w="4635" w:type="dxa"/>
          </w:tcPr>
          <w:p w:rsidR="00F82E59" w:rsidRDefault="00F82E59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 xml:space="preserve">GPLUS_OK                  </w:t>
            </w:r>
          </w:p>
        </w:tc>
        <w:tc>
          <w:tcPr>
            <w:tcW w:w="4617" w:type="dxa"/>
          </w:tcPr>
          <w:p w:rsidR="00F82E59" w:rsidRDefault="00F82E59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</w:p>
        </w:tc>
      </w:tr>
      <w:tr w:rsidR="00F82E59" w:rsidTr="00971E92">
        <w:tc>
          <w:tcPr>
            <w:tcW w:w="4635" w:type="dxa"/>
          </w:tcPr>
          <w:p w:rsidR="00F82E59" w:rsidRDefault="00F82E59" w:rsidP="00971E92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 xml:space="preserve">GPLUS_FALSE                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GPLUS_RENDERTYPE_UNKNOWN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未知引擎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GPLUS_RENDERTYPE_GDI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GDI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GPLUS_RENDERTYPE_OPENGL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GPLUS_RENDERTYPE_DDRAW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DDRAW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GPLUS_RENDERTYPE_D3D7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D3D7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GPLUS_RENDERTYPE_D3D8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D3D8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GPLUS_RENDERTYPE_D3D9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D3D9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GPLUS_RENDERTYPE_D3D10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D3D10</w:t>
            </w:r>
            <w:r>
              <w:rPr>
                <w:rFonts w:hint="eastAsia"/>
              </w:rPr>
              <w:t>引擎</w:t>
            </w:r>
          </w:p>
        </w:tc>
      </w:tr>
      <w:tr w:rsidR="00F82E59" w:rsidTr="00971E92">
        <w:tc>
          <w:tcPr>
            <w:tcW w:w="4635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GPLUS_RENDERTYPE_D3D11</w:t>
            </w:r>
          </w:p>
        </w:tc>
        <w:tc>
          <w:tcPr>
            <w:tcW w:w="4617" w:type="dxa"/>
          </w:tcPr>
          <w:p w:rsidR="00F82E59" w:rsidRDefault="00971E92" w:rsidP="00F82E59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D3D11</w:t>
            </w:r>
            <w:r>
              <w:rPr>
                <w:rFonts w:hint="eastAsia"/>
              </w:rPr>
              <w:t>引擎</w:t>
            </w:r>
          </w:p>
        </w:tc>
      </w:tr>
    </w:tbl>
    <w:p w:rsidR="00F82E59" w:rsidRPr="00136B57" w:rsidRDefault="00F82E59" w:rsidP="00F82E59">
      <w:pPr>
        <w:pStyle w:val="a0"/>
      </w:pPr>
    </w:p>
    <w:p w:rsidR="00940029" w:rsidRDefault="00FF0B07" w:rsidP="00940029">
      <w:pPr>
        <w:pStyle w:val="1"/>
        <w:rPr>
          <w:kern w:val="0"/>
          <w:lang w:val="zh-CN"/>
        </w:rPr>
      </w:pPr>
      <w:bookmarkStart w:id="2" w:name="_Toc312142031"/>
      <w:r>
        <w:rPr>
          <w:rFonts w:hint="eastAsia"/>
        </w:rPr>
        <w:t>主要接口</w:t>
      </w:r>
      <w:bookmarkEnd w:id="2"/>
    </w:p>
    <w:p w:rsidR="00FF0B07" w:rsidRPr="00FF0B07" w:rsidRDefault="00FF0B07" w:rsidP="00FF0B07">
      <w:pPr>
        <w:pStyle w:val="a0"/>
        <w:ind w:leftChars="0" w:left="0" w:firstLineChars="0" w:firstLine="0"/>
      </w:pPr>
      <w:r w:rsidRPr="00FF0B07">
        <w:t>I</w:t>
      </w:r>
      <w:r w:rsidRPr="00FF0B07">
        <w:rPr>
          <w:rFonts w:hint="eastAsia"/>
        </w:rPr>
        <w:t>GPLUSApp</w:t>
      </w:r>
    </w:p>
    <w:p w:rsidR="00FF0B07" w:rsidRPr="00FF0B07" w:rsidRDefault="00FF0B07" w:rsidP="00FF0B07">
      <w:pPr>
        <w:pStyle w:val="a0"/>
        <w:ind w:leftChars="0" w:left="0" w:firstLineChars="0" w:firstLine="0"/>
      </w:pPr>
      <w:r w:rsidRPr="00FF0B07">
        <w:t>提供</w:t>
      </w:r>
      <w:r w:rsidRPr="00FF0B07">
        <w:rPr>
          <w:rFonts w:hint="eastAsia"/>
        </w:rPr>
        <w:t>GPLUS</w:t>
      </w:r>
      <w:r w:rsidRPr="00FF0B07">
        <w:t>组件功能</w:t>
      </w:r>
    </w:p>
    <w:p w:rsidR="00FF0B07" w:rsidRPr="00FF0B07" w:rsidRDefault="00FF0B07" w:rsidP="00FF0B07">
      <w:pPr>
        <w:pStyle w:val="a0"/>
        <w:ind w:leftChars="0" w:left="0" w:firstLineChars="0" w:firstLine="0"/>
      </w:pPr>
      <w:r w:rsidRPr="00FF0B07">
        <w:t>例如：登录、登出等功能</w:t>
      </w:r>
    </w:p>
    <w:tbl>
      <w:tblPr>
        <w:tblW w:w="4900" w:type="pct"/>
        <w:shd w:val="clear" w:color="auto" w:fill="FFFFFF" w:themeFill="background1"/>
        <w:tblCellMar>
          <w:left w:w="450" w:type="dxa"/>
          <w:right w:w="0" w:type="dxa"/>
        </w:tblCellMar>
        <w:tblLook w:val="04A0"/>
      </w:tblPr>
      <w:tblGrid>
        <w:gridCol w:w="3450"/>
        <w:gridCol w:w="5527"/>
      </w:tblGrid>
      <w:tr w:rsidR="00FF0B07" w:rsidRPr="00FF0B07" w:rsidTr="00FF0B07">
        <w:tc>
          <w:tcPr>
            <w:tcW w:w="34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  <w:rPr>
                <w:b/>
              </w:rPr>
            </w:pPr>
            <w:r w:rsidRPr="00FF0B07">
              <w:rPr>
                <w:b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  <w:rPr>
                <w:b/>
              </w:rPr>
            </w:pPr>
            <w:r w:rsidRPr="00FF0B07">
              <w:rPr>
                <w:b/>
              </w:rPr>
              <w:t>功能简述</w:t>
            </w:r>
          </w:p>
        </w:tc>
      </w:tr>
      <w:tr w:rsidR="00FF0B07" w:rsidRPr="00BF05B5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rPr>
                <w:rFonts w:hint="eastAsia"/>
              </w:rPr>
              <w:t>Login</w:t>
            </w:r>
            <w:hyperlink r:id="rId11" w:tooltip="ISDOAApp::ModifyAppInfo" w:history="1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rPr>
                <w:rFonts w:hint="eastAsia"/>
              </w:rPr>
              <w:t>登录</w:t>
            </w:r>
            <w:r w:rsidRPr="00FF0B07">
              <w:rPr>
                <w:rFonts w:hint="eastAsia"/>
              </w:rPr>
              <w:t>GPLUS(</w:t>
            </w:r>
            <w:r w:rsidRPr="00FF0B07">
              <w:rPr>
                <w:rFonts w:hint="eastAsia"/>
              </w:rPr>
              <w:t>游戏登录成功后调用此方法</w:t>
            </w:r>
            <w:r w:rsidRPr="00FF0B07">
              <w:rPr>
                <w:rFonts w:hint="eastAsia"/>
              </w:rPr>
              <w:t>)</w:t>
            </w:r>
          </w:p>
        </w:tc>
      </w:tr>
      <w:tr w:rsidR="00FF0B07" w:rsidRPr="00BF05B5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rPr>
                <w:rFonts w:hint="eastAsia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rPr>
                <w:rFonts w:hint="eastAsia"/>
              </w:rPr>
              <w:t>注销</w:t>
            </w:r>
            <w:r w:rsidRPr="00FF0B07">
              <w:rPr>
                <w:rFonts w:hint="eastAsia"/>
              </w:rPr>
              <w:t>GPLUS(</w:t>
            </w:r>
            <w:r w:rsidRPr="00FF0B07">
              <w:rPr>
                <w:rFonts w:hint="eastAsia"/>
              </w:rPr>
              <w:t>游戏注销后调用此方法</w:t>
            </w:r>
            <w:r w:rsidRPr="00FF0B07">
              <w:rPr>
                <w:rFonts w:hint="eastAsia"/>
              </w:rPr>
              <w:t>)</w:t>
            </w:r>
          </w:p>
        </w:tc>
      </w:tr>
      <w:tr w:rsidR="00FF0B07" w:rsidRPr="00BF05B5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rPr>
                <w:rFonts w:hint="eastAsia"/>
              </w:rPr>
              <w:t>GetLoginState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t>获取登录状态</w:t>
            </w:r>
          </w:p>
        </w:tc>
      </w:tr>
      <w:tr w:rsidR="00FF0B07" w:rsidRPr="00BF05B5" w:rsidTr="00FF0B0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rPr>
                <w:rFonts w:hint="eastAsia"/>
              </w:rPr>
              <w:t>ModifyAppInfo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B07" w:rsidRPr="00FF0B07" w:rsidRDefault="00FF0B07" w:rsidP="00FF0B07">
            <w:pPr>
              <w:pStyle w:val="a0"/>
              <w:ind w:leftChars="0" w:left="0" w:firstLineChars="0" w:firstLine="0"/>
            </w:pPr>
            <w:r w:rsidRPr="00FF0B07">
              <w:t>修改游戏</w:t>
            </w:r>
            <w:r w:rsidRPr="00FF0B07">
              <w:rPr>
                <w:rFonts w:hint="eastAsia"/>
              </w:rPr>
              <w:t>相关</w:t>
            </w:r>
            <w:r w:rsidRPr="00FF0B07">
              <w:t>信息</w:t>
            </w:r>
            <w:r w:rsidRPr="00FF0B07">
              <w:rPr>
                <w:rFonts w:hint="eastAsia"/>
              </w:rPr>
              <w:t xml:space="preserve"> </w:t>
            </w:r>
          </w:p>
        </w:tc>
      </w:tr>
    </w:tbl>
    <w:p w:rsidR="005B33B5" w:rsidRPr="004B5613" w:rsidRDefault="005B33B5" w:rsidP="004B5613">
      <w:pPr>
        <w:pStyle w:val="a0"/>
        <w:ind w:leftChars="0" w:left="0" w:firstLineChars="0" w:firstLine="0"/>
      </w:pPr>
    </w:p>
    <w:p w:rsidR="005B33B5" w:rsidRPr="005B33B5" w:rsidRDefault="005B33B5" w:rsidP="005B33B5">
      <w:pPr>
        <w:pStyle w:val="a0"/>
        <w:ind w:leftChars="0" w:left="0" w:firstLineChars="0" w:firstLine="0"/>
      </w:pPr>
      <w:r w:rsidRPr="005B33B5">
        <w:rPr>
          <w:rFonts w:hint="eastAsia"/>
        </w:rPr>
        <w:t>IGPLUSDx9</w:t>
      </w:r>
    </w:p>
    <w:p w:rsidR="005B33B5" w:rsidRPr="005B33B5" w:rsidRDefault="005B33B5" w:rsidP="005B33B5">
      <w:pPr>
        <w:pStyle w:val="a0"/>
        <w:ind w:leftChars="0" w:left="0" w:firstLineChars="0" w:firstLine="0"/>
      </w:pPr>
      <w:r w:rsidRPr="005B33B5">
        <w:t>与游戏的</w:t>
      </w:r>
      <w:r w:rsidRPr="005B33B5">
        <w:t>D3D9</w:t>
      </w:r>
      <w:r w:rsidRPr="005B33B5">
        <w:t>图形引擎对接，为</w:t>
      </w:r>
      <w:r w:rsidRPr="005B33B5">
        <w:rPr>
          <w:rFonts w:hint="eastAsia"/>
        </w:rPr>
        <w:t>GPLUS</w:t>
      </w:r>
      <w:r w:rsidRPr="005B33B5">
        <w:t>提供图形与消息支持</w:t>
      </w:r>
    </w:p>
    <w:tbl>
      <w:tblPr>
        <w:tblW w:w="4900" w:type="pct"/>
        <w:shd w:val="clear" w:color="auto" w:fill="D8E8F4"/>
        <w:tblCellMar>
          <w:left w:w="450" w:type="dxa"/>
          <w:right w:w="0" w:type="dxa"/>
        </w:tblCellMar>
        <w:tblLook w:val="04A0"/>
      </w:tblPr>
      <w:tblGrid>
        <w:gridCol w:w="2775"/>
        <w:gridCol w:w="6202"/>
      </w:tblGrid>
      <w:tr w:rsidR="005B33B5" w:rsidRPr="00605375" w:rsidTr="005B33B5">
        <w:tc>
          <w:tcPr>
            <w:tcW w:w="27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  <w:rPr>
                <w:b/>
              </w:rPr>
            </w:pPr>
            <w:r w:rsidRPr="005B33B5">
              <w:rPr>
                <w:b/>
              </w:rPr>
              <w:t>接口名称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  <w:rPr>
                <w:b/>
              </w:rPr>
            </w:pPr>
            <w:r w:rsidRPr="005B33B5">
              <w:rPr>
                <w:b/>
              </w:rPr>
              <w:t>功能简述</w:t>
            </w:r>
          </w:p>
        </w:tc>
      </w:tr>
      <w:tr w:rsidR="005B33B5" w:rsidRPr="0060537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2" w:tooltip="ISDOADx9::Initialize" w:history="1">
              <w:r w:rsidR="005B33B5" w:rsidRPr="005B33B5">
                <w:t>Initialize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初始化</w:t>
            </w:r>
            <w:r w:rsidRPr="005B33B5">
              <w:rPr>
                <w:rFonts w:hint="eastAsia"/>
              </w:rPr>
              <w:t>GPLUS</w:t>
            </w:r>
            <w:r w:rsidRPr="005B33B5">
              <w:t>内部</w:t>
            </w:r>
            <w:r w:rsidRPr="005B33B5">
              <w:t>d3d9</w:t>
            </w:r>
            <w:r w:rsidRPr="005B33B5">
              <w:t>图形引擎</w:t>
            </w:r>
          </w:p>
        </w:tc>
      </w:tr>
      <w:tr w:rsidR="005B33B5" w:rsidRPr="0060537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3" w:tooltip="ISDOADx9::Render" w:history="1">
              <w:r w:rsidR="005B33B5" w:rsidRPr="005B33B5">
                <w:t>Render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绘制</w:t>
            </w:r>
            <w:r w:rsidRPr="005B33B5">
              <w:rPr>
                <w:rFonts w:hint="eastAsia"/>
              </w:rPr>
              <w:t>GPLUS</w:t>
            </w:r>
            <w:r w:rsidRPr="005B33B5">
              <w:t>界面，内部调用了</w:t>
            </w:r>
            <w:r w:rsidRPr="005B33B5">
              <w:t>IDirect3DDevice9::BeginScene</w:t>
            </w:r>
            <w:r w:rsidRPr="005B33B5">
              <w:t>、</w:t>
            </w:r>
            <w:r w:rsidRPr="005B33B5">
              <w:t>IDirect3DDevice9::EndScene</w:t>
            </w:r>
          </w:p>
        </w:tc>
      </w:tr>
      <w:tr w:rsidR="005B33B5" w:rsidRPr="0060537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4" w:tooltip="ISDOADx9::RenderEx" w:history="1">
              <w:r w:rsidR="005B33B5" w:rsidRPr="005B33B5">
                <w:t>RenderEx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绘制</w:t>
            </w:r>
            <w:r w:rsidRPr="005B33B5">
              <w:rPr>
                <w:rFonts w:hint="eastAsia"/>
              </w:rPr>
              <w:t>GPLUS</w:t>
            </w:r>
            <w:r w:rsidRPr="005B33B5">
              <w:t>界面，确保在</w:t>
            </w:r>
            <w:r w:rsidRPr="005B33B5">
              <w:t>IDirect3DDevice9::BeginScene</w:t>
            </w:r>
            <w:r w:rsidRPr="005B33B5">
              <w:t>、</w:t>
            </w:r>
            <w:r w:rsidRPr="005B33B5">
              <w:t>IDirect3DDevice9::EndScene</w:t>
            </w:r>
            <w:r w:rsidRPr="005B33B5">
              <w:t>之间调用</w:t>
            </w:r>
          </w:p>
        </w:tc>
      </w:tr>
      <w:tr w:rsidR="005B33B5" w:rsidRPr="0060537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5" w:tooltip="ISDOADx9::Finalize" w:history="1">
              <w:r w:rsidR="005B33B5" w:rsidRPr="005B33B5">
                <w:t>Finalize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释放</w:t>
            </w:r>
            <w:r w:rsidRPr="005B33B5">
              <w:rPr>
                <w:rFonts w:hint="eastAsia"/>
              </w:rPr>
              <w:t>GPLUS</w:t>
            </w:r>
            <w:r w:rsidRPr="005B33B5">
              <w:t>内部</w:t>
            </w:r>
            <w:r w:rsidRPr="005B33B5">
              <w:t>d3d9</w:t>
            </w:r>
            <w:r w:rsidRPr="005B33B5">
              <w:t>图形引擎</w:t>
            </w:r>
          </w:p>
        </w:tc>
      </w:tr>
      <w:tr w:rsidR="005B33B5" w:rsidRPr="005B33B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6" w:tooltip="ISDOADx9::OnDeviceReset" w:history="1">
              <w:r w:rsidR="005B33B5" w:rsidRPr="005B33B5">
                <w:t>OnDeviceReset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d3d9</w:t>
            </w:r>
            <w:r w:rsidRPr="005B33B5">
              <w:t>设备重置成功后通知</w:t>
            </w:r>
          </w:p>
        </w:tc>
      </w:tr>
      <w:tr w:rsidR="005B33B5" w:rsidRPr="0060537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7" w:tooltip="ISDOADx9::OnDeviceLost" w:history="1">
              <w:r w:rsidR="005B33B5" w:rsidRPr="005B33B5">
                <w:t>OnDeviceLost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通知</w:t>
            </w:r>
            <w:r w:rsidRPr="005B33B5">
              <w:rPr>
                <w:rFonts w:hint="eastAsia"/>
              </w:rPr>
              <w:t>GPLUS</w:t>
            </w:r>
            <w:r w:rsidRPr="005B33B5">
              <w:t>内部图形引擎</w:t>
            </w:r>
            <w:r w:rsidRPr="005B33B5">
              <w:t>d3d9</w:t>
            </w:r>
            <w:r w:rsidRPr="005B33B5">
              <w:t>设备丢失</w:t>
            </w:r>
          </w:p>
        </w:tc>
      </w:tr>
      <w:tr w:rsidR="005B33B5" w:rsidRPr="00605375" w:rsidTr="00577315">
        <w:trPr>
          <w:trHeight w:val="592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680C35" w:rsidP="005B33B5">
            <w:pPr>
              <w:pStyle w:val="a0"/>
              <w:ind w:leftChars="0" w:left="0" w:firstLineChars="0" w:firstLine="0"/>
            </w:pPr>
            <w:hyperlink r:id="rId18" w:tooltip="ISDOADx9::OnWindowProc" w:history="1">
              <w:r w:rsidR="005B33B5" w:rsidRPr="005B33B5">
                <w:t>OnWindowProc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33B5" w:rsidRPr="005B33B5" w:rsidRDefault="005B33B5" w:rsidP="005B33B5">
            <w:pPr>
              <w:pStyle w:val="a0"/>
              <w:ind w:leftChars="0" w:left="0" w:firstLineChars="0" w:firstLine="0"/>
            </w:pPr>
            <w:r w:rsidRPr="005B33B5">
              <w:t>传入</w:t>
            </w:r>
            <w:r w:rsidRPr="005B33B5">
              <w:t>Windows</w:t>
            </w:r>
            <w:r w:rsidRPr="005B33B5">
              <w:t>消息使</w:t>
            </w:r>
            <w:r w:rsidRPr="005B33B5">
              <w:rPr>
                <w:rFonts w:hint="eastAsia"/>
              </w:rPr>
              <w:t>GPLUS</w:t>
            </w:r>
            <w:r w:rsidRPr="005B33B5">
              <w:t>内部可得到消息处理实现交互功能</w:t>
            </w:r>
          </w:p>
        </w:tc>
      </w:tr>
      <w:tr w:rsidR="00577315" w:rsidRPr="00605375" w:rsidTr="005B33B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315" w:rsidRDefault="00577315" w:rsidP="005B33B5">
            <w:pPr>
              <w:pStyle w:val="a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HasUI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7315" w:rsidRPr="005B33B5" w:rsidRDefault="00577315" w:rsidP="005B33B5">
            <w:pPr>
              <w:pStyle w:val="a0"/>
              <w:ind w:leftChars="0" w:left="0" w:firstLineChars="0" w:firstLine="0"/>
            </w:pPr>
            <w:r>
              <w:rPr>
                <w:rFonts w:hint="eastAsia"/>
              </w:rPr>
              <w:t>获取在某点是否有</w:t>
            </w:r>
            <w:r>
              <w:rPr>
                <w:rFonts w:hint="eastAsia"/>
              </w:rPr>
              <w:t>ui</w:t>
            </w:r>
          </w:p>
        </w:tc>
      </w:tr>
    </w:tbl>
    <w:p w:rsidR="007F1C82" w:rsidRDefault="007F1C82" w:rsidP="00000BB3">
      <w:pPr>
        <w:pStyle w:val="a0"/>
        <w:rPr>
          <w:lang w:val="zh-CN"/>
        </w:rPr>
      </w:pPr>
    </w:p>
    <w:p w:rsidR="00351619" w:rsidRDefault="00355AB8" w:rsidP="00351619">
      <w:pPr>
        <w:pStyle w:val="1"/>
        <w:rPr>
          <w:kern w:val="0"/>
          <w:lang w:val="zh-CN"/>
        </w:rPr>
      </w:pPr>
      <w:bookmarkStart w:id="3" w:name="_Toc312142032"/>
      <w:r>
        <w:rPr>
          <w:rFonts w:hint="eastAsia"/>
        </w:rPr>
        <w:t>游戏接入过程</w:t>
      </w:r>
      <w:r>
        <w:rPr>
          <w:rFonts w:hint="eastAsia"/>
        </w:rPr>
        <w:t>(</w:t>
      </w:r>
      <w:r>
        <w:rPr>
          <w:rFonts w:hint="eastAsia"/>
        </w:rPr>
        <w:t>详情见示例</w:t>
      </w:r>
      <w:r>
        <w:rPr>
          <w:rFonts w:hint="eastAsia"/>
        </w:rPr>
        <w:t>)</w:t>
      </w:r>
      <w:bookmarkEnd w:id="3"/>
    </w:p>
    <w:p w:rsidR="00583811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加载gplus启动模块(gplusbridge.dll)</w:t>
      </w:r>
    </w:p>
    <w:p w:rsidR="00583811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获取导出函数</w:t>
      </w:r>
    </w:p>
    <w:p w:rsidR="00583811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使用导出函数进行初始化</w:t>
      </w:r>
    </w:p>
    <w:p w:rsidR="00583811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查询com接口</w:t>
      </w:r>
    </w:p>
    <w:p w:rsidR="00583811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调用IGPLUSDx9 com接口进行初始化,渲染,设备重置等</w:t>
      </w:r>
    </w:p>
    <w:p w:rsidR="00583811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使用导出函数销毁gplus</w:t>
      </w:r>
    </w:p>
    <w:p w:rsidR="00351619" w:rsidRPr="00AD034F" w:rsidRDefault="00583811" w:rsidP="00583811">
      <w:pPr>
        <w:pStyle w:val="af5"/>
        <w:numPr>
          <w:ilvl w:val="0"/>
          <w:numId w:val="32"/>
        </w:numPr>
        <w:ind w:firstLineChars="0"/>
        <w:rPr>
          <w:rFonts w:asciiTheme="majorEastAsia" w:eastAsiaTheme="majorEastAsia" w:hAnsiTheme="majorEastAsia"/>
        </w:rPr>
      </w:pPr>
      <w:r w:rsidRPr="00AD034F">
        <w:rPr>
          <w:rFonts w:asciiTheme="majorEastAsia" w:eastAsiaTheme="majorEastAsia" w:hAnsiTheme="majorEastAsia" w:hint="eastAsia"/>
        </w:rPr>
        <w:t>卸载gplus(gplusbridge.dll)</w:t>
      </w:r>
    </w:p>
    <w:p w:rsidR="00AD034F" w:rsidRDefault="00AD034F" w:rsidP="00AD034F"/>
    <w:p w:rsidR="00AD034F" w:rsidRPr="00727DB5" w:rsidRDefault="00AD034F" w:rsidP="00AD034F">
      <w:pPr>
        <w:pStyle w:val="a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如果编译示例工程错误</w:t>
      </w:r>
      <w:r>
        <w:rPr>
          <w:rFonts w:hint="eastAsia"/>
        </w:rPr>
        <w:t>,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由于示例工程使用的</w:t>
      </w:r>
      <w:r>
        <w:rPr>
          <w:rFonts w:hint="eastAsia"/>
        </w:rPr>
        <w:t>dxsdk</w:t>
      </w:r>
      <w:r>
        <w:rPr>
          <w:rFonts w:hint="eastAsia"/>
        </w:rPr>
        <w:t>为</w:t>
      </w:r>
      <w:r w:rsidRPr="00EA4149">
        <w:t>Microsoft DirectX SDK (June 2010)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如果机器上的安装的</w:t>
      </w:r>
      <w:r>
        <w:rPr>
          <w:rFonts w:hint="eastAsia"/>
        </w:rPr>
        <w:t>dxsdk</w:t>
      </w:r>
      <w:r>
        <w:rPr>
          <w:rFonts w:hint="eastAsia"/>
        </w:rPr>
        <w:t>版本低于此版本</w:t>
      </w:r>
      <w:r>
        <w:rPr>
          <w:rFonts w:hint="eastAsia"/>
        </w:rPr>
        <w:t>,</w:t>
      </w:r>
      <w:r>
        <w:rPr>
          <w:rFonts w:hint="eastAsia"/>
        </w:rPr>
        <w:t>请使用附带的</w:t>
      </w:r>
      <w:r>
        <w:rPr>
          <w:rFonts w:hint="eastAsia"/>
        </w:rPr>
        <w:t>dxsdk(</w:t>
      </w:r>
      <w:r w:rsidRPr="000655E4">
        <w:t>dx11.rar</w:t>
      </w:r>
      <w:r>
        <w:rPr>
          <w:rFonts w:hint="eastAsia"/>
        </w:rPr>
        <w:t>).</w:t>
      </w:r>
      <w:r>
        <w:rPr>
          <w:rFonts w:hint="eastAsia"/>
        </w:rPr>
        <w:t>此</w:t>
      </w:r>
      <w:r>
        <w:rPr>
          <w:rFonts w:hint="eastAsia"/>
        </w:rPr>
        <w:t>dxsdk</w:t>
      </w:r>
      <w:r>
        <w:rPr>
          <w:rFonts w:hint="eastAsia"/>
        </w:rPr>
        <w:t>仅供示例使用</w:t>
      </w:r>
      <w:r>
        <w:rPr>
          <w:rFonts w:hint="eastAsia"/>
        </w:rPr>
        <w:t>.</w:t>
      </w:r>
      <w:r>
        <w:rPr>
          <w:rFonts w:hint="eastAsia"/>
        </w:rPr>
        <w:t>不做其他用途</w:t>
      </w:r>
    </w:p>
    <w:p w:rsidR="00B87FB4" w:rsidRPr="006E2D72" w:rsidRDefault="00B87FB4" w:rsidP="00000BB3">
      <w:pPr>
        <w:pStyle w:val="a0"/>
      </w:pPr>
    </w:p>
    <w:p w:rsidR="00E23DB6" w:rsidRDefault="00E7063A" w:rsidP="00E23DB6">
      <w:pPr>
        <w:pStyle w:val="1"/>
        <w:rPr>
          <w:kern w:val="0"/>
          <w:lang w:val="zh-CN"/>
        </w:rPr>
      </w:pPr>
      <w:bookmarkStart w:id="4" w:name="_Toc312142033"/>
      <w:r>
        <w:rPr>
          <w:rFonts w:hint="eastAsia"/>
        </w:rPr>
        <w:t>Game Plus</w:t>
      </w:r>
      <w:r>
        <w:rPr>
          <w:rFonts w:hint="eastAsia"/>
        </w:rPr>
        <w:t>的下发及安装</w:t>
      </w:r>
      <w:bookmarkEnd w:id="4"/>
    </w:p>
    <w:p w:rsidR="00E7063A" w:rsidRPr="00867714" w:rsidRDefault="00E7063A" w:rsidP="00E7063A">
      <w:pPr>
        <w:pStyle w:val="af5"/>
        <w:numPr>
          <w:ilvl w:val="0"/>
          <w:numId w:val="33"/>
        </w:numPr>
        <w:ind w:firstLineChars="0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目录结构</w:t>
      </w:r>
    </w:p>
    <w:p w:rsidR="00E7063A" w:rsidRPr="00867714" w:rsidRDefault="00E7063A" w:rsidP="00E7063A">
      <w:pPr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 xml:space="preserve">  </w:t>
      </w:r>
      <w:r w:rsidR="00867714" w:rsidRPr="00867714">
        <w:rPr>
          <w:rFonts w:asciiTheme="majorEastAsia" w:eastAsiaTheme="majorEastAsia" w:hAnsiTheme="majorEastAsia" w:hint="eastAsia"/>
        </w:rPr>
        <w:tab/>
      </w:r>
      <w:r w:rsidRPr="00867714">
        <w:rPr>
          <w:rFonts w:asciiTheme="majorEastAsia" w:eastAsiaTheme="majorEastAsia" w:hAnsiTheme="majorEastAsia" w:hint="eastAsia"/>
        </w:rPr>
        <w:t>游戏根目录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|---GPLUS根目录(目录名称:GPLUS)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|      |---G</w:t>
      </w:r>
      <w:r w:rsidRPr="00867714">
        <w:rPr>
          <w:rFonts w:asciiTheme="majorEastAsia" w:eastAsiaTheme="majorEastAsia" w:hAnsiTheme="majorEastAsia"/>
        </w:rPr>
        <w:t>p</w:t>
      </w:r>
      <w:r w:rsidRPr="00867714">
        <w:rPr>
          <w:rFonts w:asciiTheme="majorEastAsia" w:eastAsiaTheme="majorEastAsia" w:hAnsiTheme="majorEastAsia" w:hint="eastAsia"/>
        </w:rPr>
        <w:t>lusBridge.dll及其他文件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|      |---</w:t>
      </w:r>
      <w:r w:rsidR="000C24DA">
        <w:rPr>
          <w:rFonts w:asciiTheme="majorEastAsia" w:eastAsiaTheme="majorEastAsia" w:hAnsiTheme="majorEastAsia" w:hint="eastAsia"/>
        </w:rPr>
        <w:t>bin</w:t>
      </w:r>
      <w:r w:rsidRPr="00867714">
        <w:rPr>
          <w:rFonts w:asciiTheme="majorEastAsia" w:eastAsiaTheme="majorEastAsia" w:hAnsiTheme="majorEastAsia" w:hint="eastAsia"/>
        </w:rPr>
        <w:t>目录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|            |</w:t>
      </w:r>
      <w:r w:rsidR="00867714">
        <w:rPr>
          <w:rFonts w:asciiTheme="majorEastAsia" w:eastAsiaTheme="majorEastAsia" w:hAnsiTheme="majorEastAsia" w:hint="eastAsia"/>
        </w:rPr>
        <w:t>G</w:t>
      </w:r>
      <w:r w:rsidRPr="00867714">
        <w:rPr>
          <w:rFonts w:asciiTheme="majorEastAsia" w:eastAsiaTheme="majorEastAsia" w:hAnsiTheme="majorEastAsia" w:hint="eastAsia"/>
        </w:rPr>
        <w:t>plus文件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|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|--其他目录</w:t>
      </w:r>
    </w:p>
    <w:p w:rsidR="00E7063A" w:rsidRPr="00867714" w:rsidRDefault="00E7063A" w:rsidP="00E7063A">
      <w:pPr>
        <w:ind w:firstLine="405"/>
        <w:rPr>
          <w:rFonts w:asciiTheme="majorEastAsia" w:eastAsiaTheme="majorEastAsia" w:hAnsiTheme="majorEastAsia"/>
        </w:rPr>
      </w:pPr>
    </w:p>
    <w:p w:rsidR="007479B6" w:rsidRPr="00867714" w:rsidRDefault="00E7063A" w:rsidP="00867714">
      <w:pPr>
        <w:pStyle w:val="af5"/>
        <w:numPr>
          <w:ilvl w:val="0"/>
          <w:numId w:val="33"/>
        </w:numPr>
        <w:ind w:firstLineChars="0"/>
        <w:rPr>
          <w:rFonts w:asciiTheme="majorEastAsia" w:eastAsiaTheme="majorEastAsia" w:hAnsiTheme="majorEastAsia"/>
        </w:rPr>
      </w:pPr>
      <w:r w:rsidRPr="00867714">
        <w:rPr>
          <w:rFonts w:asciiTheme="majorEastAsia" w:eastAsiaTheme="majorEastAsia" w:hAnsiTheme="majorEastAsia" w:hint="eastAsia"/>
        </w:rPr>
        <w:t>下发:游戏补丁中携带一个gplus的压缩包,游戏补丁安装时,解压到如上目录结构所述的目录</w:t>
      </w:r>
      <w:r w:rsidRPr="00867714">
        <w:rPr>
          <w:rFonts w:asciiTheme="majorEastAsia" w:eastAsiaTheme="majorEastAsia" w:hAnsiTheme="majorEastAsia" w:hint="eastAsia"/>
        </w:rPr>
        <w:lastRenderedPageBreak/>
        <w:t>中.</w:t>
      </w:r>
    </w:p>
    <w:sectPr w:rsidR="007479B6" w:rsidRPr="00867714" w:rsidSect="00F9172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C54" w:rsidRDefault="00C05C54">
      <w:r>
        <w:separator/>
      </w:r>
    </w:p>
  </w:endnote>
  <w:endnote w:type="continuationSeparator" w:id="0">
    <w:p w:rsidR="00C05C54" w:rsidRDefault="00C05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7479B6" w:rsidRDefault="00950E88" w:rsidP="007479B6">
    <w:pPr>
      <w:pStyle w:val="a8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SDG-</w:t>
    </w:r>
    <w:r w:rsidR="00AA48AF" w:rsidRPr="00AA48AF">
      <w:rPr>
        <w:rFonts w:ascii="微软雅黑" w:eastAsia="微软雅黑" w:hAnsi="微软雅黑" w:hint="eastAsia"/>
      </w:rPr>
      <w:t xml:space="preserve"> </w:t>
    </w:r>
    <w:r w:rsidR="00AA48AF">
      <w:rPr>
        <w:rFonts w:ascii="微软雅黑" w:eastAsia="微软雅黑" w:hAnsi="微软雅黑" w:hint="eastAsia"/>
      </w:rPr>
      <w:t>Game Plus 项目组</w:t>
    </w:r>
    <w:r>
      <w:rPr>
        <w:rFonts w:ascii="微软雅黑" w:eastAsia="微软雅黑" w:hAnsi="微软雅黑" w:hint="eastAsia"/>
        <w:lang w:val="zh-CN"/>
      </w:rPr>
      <w:t xml:space="preserve">                                                  </w:t>
    </w:r>
    <w:r w:rsidR="00AA48AF">
      <w:rPr>
        <w:rFonts w:ascii="微软雅黑" w:eastAsia="微软雅黑" w:hAnsi="微软雅黑" w:hint="eastAsia"/>
        <w:lang w:val="zh-CN"/>
      </w:rPr>
      <w:t xml:space="preserve">                         </w:t>
    </w:r>
    <w:sdt>
      <w:sdtPr>
        <w:id w:val="24300969"/>
        <w:docPartObj>
          <w:docPartGallery w:val="Page Numbers (Top of Page)"/>
          <w:docPartUnique/>
        </w:docPartObj>
      </w:sdtPr>
      <w:sdtContent>
        <w:fldSimple w:instr=" PAGE ">
          <w:r w:rsidR="00577315">
            <w:rPr>
              <w:noProof/>
            </w:rPr>
            <w:t>5</w:t>
          </w:r>
        </w:fldSimple>
        <w:r>
          <w:rPr>
            <w:lang w:val="zh-CN"/>
          </w:rPr>
          <w:t>/</w:t>
        </w:r>
        <w:fldSimple w:instr=" NUMPAGES  ">
          <w:r w:rsidR="00577315">
            <w:rPr>
              <w:noProof/>
            </w:rPr>
            <w:t>6</w:t>
          </w:r>
        </w:fldSimple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091BA7" w:rsidRDefault="00680C35" w:rsidP="002B52AD">
    <w:pPr>
      <w:pStyle w:val="a8"/>
      <w:rPr>
        <w:rFonts w:ascii="Arial" w:hAnsi="Arial" w:cs="Arial"/>
      </w:rPr>
    </w:pPr>
    <w:r w:rsidRPr="00680C35">
      <w:rPr>
        <w:noProof/>
      </w:rPr>
      <w:pict>
        <v:line id="_x0000_s3111" style="position:absolute;z-index:251660288" from="-9pt,-.95pt" to="414pt,-.95pt"/>
      </w:pict>
    </w:r>
    <w:r w:rsidR="00950E88" w:rsidRPr="00091BA7">
      <w:rPr>
        <w:rFonts w:ascii="Arial" w:hAnsi="Arial" w:cs="Arial" w:hint="eastAsia"/>
      </w:rPr>
      <w:t>地址：上海市浦东新区碧波路</w:t>
    </w:r>
    <w:r w:rsidR="00950E88" w:rsidRPr="00091BA7">
      <w:rPr>
        <w:rFonts w:ascii="Arial" w:hAnsi="Arial" w:cs="Arial" w:hint="eastAsia"/>
      </w:rPr>
      <w:t>690</w:t>
    </w:r>
    <w:r w:rsidR="00950E88" w:rsidRPr="00091BA7">
      <w:rPr>
        <w:rFonts w:ascii="Arial" w:hAnsi="Arial" w:cs="Arial" w:hint="eastAsia"/>
      </w:rPr>
      <w:t>号</w:t>
    </w:r>
    <w:r w:rsidR="00950E88" w:rsidRPr="00091BA7">
      <w:rPr>
        <w:rFonts w:ascii="Arial" w:hAnsi="Arial" w:cs="Arial" w:hint="eastAsia"/>
      </w:rPr>
      <w:t>1</w:t>
    </w:r>
    <w:r w:rsidR="00950E88" w:rsidRPr="00091BA7">
      <w:rPr>
        <w:rFonts w:ascii="Arial" w:hAnsi="Arial" w:cs="Arial" w:hint="eastAsia"/>
      </w:rPr>
      <w:t>号楼</w:t>
    </w:r>
    <w:r w:rsidR="00950E88" w:rsidRPr="00091BA7">
      <w:rPr>
        <w:rFonts w:ascii="Arial" w:hAnsi="Arial" w:cs="Arial" w:hint="eastAsia"/>
      </w:rPr>
      <w:t xml:space="preserve">                        </w:t>
    </w:r>
    <w:r w:rsidR="00950E88" w:rsidRPr="00091BA7">
      <w:rPr>
        <w:rFonts w:hint="eastAsia"/>
      </w:rPr>
      <w:t xml:space="preserve">    SDG</w:t>
    </w:r>
    <w:r w:rsidR="00950E88" w:rsidRPr="00091BA7">
      <w:rPr>
        <w:rFonts w:ascii="Arial" w:hAnsi="Arial" w:cs="Arial" w:hint="eastAsia"/>
      </w:rPr>
      <w:t>技术中心</w:t>
    </w:r>
  </w:p>
  <w:p w:rsidR="00950E88" w:rsidRPr="00091BA7" w:rsidRDefault="00950E88" w:rsidP="002B52AD">
    <w:pPr>
      <w:pStyle w:val="a8"/>
      <w:rPr>
        <w:rFonts w:ascii="Arial" w:hAnsi="Arial" w:cs="Arial"/>
      </w:rPr>
    </w:pPr>
    <w:r w:rsidRPr="00091BA7">
      <w:rPr>
        <w:rFonts w:ascii="Arial" w:hAnsi="Arial" w:cs="Arial" w:hint="eastAsia"/>
      </w:rPr>
      <w:t>邮编：</w:t>
    </w:r>
    <w:r w:rsidRPr="00091BA7">
      <w:rPr>
        <w:rFonts w:ascii="Arial" w:hAnsi="Arial" w:cs="Arial" w:hint="eastAsia"/>
      </w:rPr>
      <w:t xml:space="preserve">201203                       </w:t>
    </w:r>
    <w:r>
      <w:rPr>
        <w:rFonts w:ascii="Arial" w:hAnsi="Arial" w:cs="Arial" w:hint="eastAsia"/>
      </w:rPr>
      <w:t xml:space="preserve">                               </w:t>
    </w:r>
    <w:r w:rsidRPr="00091BA7">
      <w:rPr>
        <w:rFonts w:ascii="Arial" w:hAnsi="Arial" w:cs="Arial" w:hint="eastAsia"/>
      </w:rPr>
      <w:t>电话：</w:t>
    </w:r>
    <w:r w:rsidRPr="00091BA7">
      <w:rPr>
        <w:rFonts w:ascii="Arial" w:hAnsi="Arial" w:cs="Arial" w:hint="eastAsia"/>
      </w:rPr>
      <w:t>021-50504740</w:t>
    </w:r>
  </w:p>
  <w:p w:rsidR="00950E88" w:rsidRDefault="00950E88" w:rsidP="002B52AD">
    <w:pPr>
      <w:pStyle w:val="a8"/>
    </w:pPr>
    <w:r w:rsidRPr="00091BA7">
      <w:rPr>
        <w:rFonts w:ascii="Arial" w:hAnsi="Arial" w:cs="Arial" w:hint="eastAsia"/>
      </w:rPr>
      <w:t>传真：</w:t>
    </w:r>
    <w:r w:rsidRPr="00091BA7">
      <w:rPr>
        <w:rFonts w:ascii="Arial" w:hAnsi="Arial" w:cs="Arial" w:hint="eastAsia"/>
      </w:rPr>
      <w:t xml:space="preserve">021-50504740-7623                                           </w:t>
    </w:r>
    <w:hyperlink r:id="rId1" w:history="1">
      <w:r w:rsidRPr="00D65995">
        <w:rPr>
          <w:rStyle w:val="aa"/>
          <w:rFonts w:ascii="Arial" w:hAnsi="Arial" w:cs="Arial" w:hint="eastAsia"/>
        </w:rPr>
        <w:t>http://www.shandagames.com</w:t>
      </w:r>
    </w:hyperlink>
    <w:r>
      <w:rPr>
        <w:rFonts w:ascii="Arial" w:hAnsi="Arial" w:cs="Arial" w:hint="eastAsia"/>
        <w:color w:val="666666"/>
      </w:rPr>
      <w:t xml:space="preserve"> </w:t>
    </w:r>
  </w:p>
  <w:p w:rsidR="00950E88" w:rsidRDefault="00950E88" w:rsidP="002B52AD">
    <w:pPr>
      <w:pStyle w:val="a8"/>
    </w:pPr>
    <w:r>
      <w:rPr>
        <w:rFonts w:hint="eastAsia"/>
      </w:rPr>
      <w:t xml:space="preserve">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80C35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80C35">
      <w:rPr>
        <w:kern w:val="0"/>
        <w:szCs w:val="21"/>
      </w:rPr>
      <w:fldChar w:fldCharType="separate"/>
    </w:r>
    <w:r w:rsidR="00AA48AF">
      <w:rPr>
        <w:noProof/>
        <w:kern w:val="0"/>
        <w:szCs w:val="21"/>
      </w:rPr>
      <w:t>1</w:t>
    </w:r>
    <w:r w:rsidR="00680C3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80C3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80C35">
      <w:rPr>
        <w:kern w:val="0"/>
        <w:szCs w:val="21"/>
      </w:rPr>
      <w:fldChar w:fldCharType="separate"/>
    </w:r>
    <w:r w:rsidR="00AA48AF">
      <w:rPr>
        <w:noProof/>
        <w:kern w:val="0"/>
        <w:szCs w:val="21"/>
      </w:rPr>
      <w:t>7</w:t>
    </w:r>
    <w:r w:rsidR="00680C3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950E88" w:rsidRDefault="00950E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C54" w:rsidRDefault="00C05C54">
      <w:r>
        <w:separator/>
      </w:r>
    </w:p>
  </w:footnote>
  <w:footnote w:type="continuationSeparator" w:id="0">
    <w:p w:rsidR="00C05C54" w:rsidRDefault="00C05C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AC44C6" w:rsidRDefault="00AC44C6" w:rsidP="00AC44C6">
    <w:pPr>
      <w:pStyle w:val="a7"/>
    </w:pPr>
    <w:r w:rsidRPr="00AC44C6">
      <w:rPr>
        <w:noProof/>
      </w:rPr>
      <w:drawing>
        <wp:inline distT="0" distB="0" distL="0" distR="0">
          <wp:extent cx="1390650" cy="429030"/>
          <wp:effectExtent l="19050" t="0" r="0" b="0"/>
          <wp:docPr id="1" name="图片 22" descr="logo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logo-3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29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88" w:rsidRPr="006B567A" w:rsidRDefault="00680C35" w:rsidP="006B567A">
    <w:pPr>
      <w:pStyle w:val="a7"/>
    </w:pPr>
    <w:r>
      <w:pict>
        <v:group id="_x0000_s3113" editas="canvas" style="width:461.95pt;height:33.05pt;mso-position-horizontal-relative:char;mso-position-vertical-relative:line" coordsize="9239,66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14" type="#_x0000_t75" style="position:absolute;width:9239;height:661" o:preferrelative="f">
            <v:fill o:detectmouseclick="t"/>
            <v:path o:extrusionok="t" o:connecttype="none"/>
            <o:lock v:ext="edit" text="t"/>
          </v:shape>
          <v:shape id="_x0000_s3115" style="position:absolute;left:14;top:578;width:9225;height:83" coordsize="1974,18" path="m1974,18hdc,18,,18,,18,,18,279,,1015,v736,,959,18,959,18xe" fillcolor="#d2232a" stroked="f">
            <v:path arrowok="t"/>
          </v:shape>
          <v:shape id="_x0000_s3116" style="position:absolute;left:6851;top:289;width:164;height:110" coordsize="35,24" path="m4,hdc7,12,7,12,7,12v1,3,2,5,2,8c9,20,9,20,9,20v1,-2,2,-5,2,-8c15,,15,,15,v4,,4,,4,c23,12,23,12,23,12v1,3,1,6,2,8c25,20,25,20,25,20v,-2,1,-5,2,-8c30,,30,,30,v5,,5,,5,c27,24,27,24,27,24v-4,,-4,,-4,c19,13,19,13,19,13,18,10,18,8,17,5v,,,,,c16,8,16,10,15,13,11,24,11,24,11,24v-4,,-4,,-4,c,,,,,hal4,hdxe" fillcolor="#d81f26" stroked="f">
            <v:path arrowok="t"/>
          </v:shape>
          <v:shape id="_x0000_s3117" style="position:absolute;left:7015;top:289;width:163;height:110" coordsize="35,24" path="m4,hdc7,12,7,12,7,12v1,3,2,5,2,8c9,20,9,20,9,20v1,-2,2,-5,2,-8c15,,15,,15,v4,,4,,4,c23,12,23,12,23,12v1,3,1,6,2,8c25,20,25,20,25,20v1,-2,1,-5,2,-8c30,,30,,30,v5,,5,,5,c27,24,27,24,27,24v-4,,-4,,-4,c19,13,19,13,19,13,18,10,18,8,17,5v,,,,,c16,8,16,10,15,13,11,24,11,24,11,24v-4,,-4,,-4,c,,,,,hal4,hdxe" fillcolor="#d81f26" stroked="f">
            <v:path arrowok="t"/>
          </v:shape>
          <v:shape id="_x0000_s3118" style="position:absolute;left:7178;top:289;width:164;height:110" coordsize="35,24" path="m4,hdc8,12,8,12,8,12v,3,1,5,1,8c9,20,9,20,9,20v1,-2,2,-5,3,-8c16,,16,,16,v3,,3,,3,c23,12,23,12,23,12v1,3,2,6,2,8c25,20,25,20,25,20v1,-2,1,-5,2,-8c31,,31,,31,v4,,4,,4,c27,24,27,24,27,24v-4,,-4,,-4,c19,13,19,13,19,13,19,10,18,8,17,5v,,,,,c17,8,16,10,15,13,11,24,11,24,11,24v-4,,-4,,-4,c,,,,,hal4,hdxe" fillcolor="#d81f26" stroked="f">
            <v:path arrowok="t"/>
          </v:shape>
          <v:oval id="_x0000_s3119" style="position:absolute;left:7351;top:372;width:28;height:32" fillcolor="#d81f26" stroked="f"/>
          <v:shape id="_x0000_s3120" style="position:absolute;left:7412;top:289;width:70;height:115" coordsize="15,25" path="m1,20hdc2,20,4,21,7,21v3,,4,-1,4,-3c11,16,10,15,7,13,2,12,,10,,7,,3,3,,9,v2,,4,,5,1c13,4,13,4,13,4,13,4,11,3,9,3,6,3,5,4,5,6v,2,1,3,4,4c13,12,15,14,15,17v,5,-3,8,-9,8c4,25,1,24,,23hal1,20hdxe" fillcolor="#d81f26" stroked="f">
            <v:path arrowok="t"/>
          </v:shape>
          <v:shape id="_x0000_s3121" style="position:absolute;left:7510;top:239;width:98;height:160" coordsize="21,35" path="m,hdc4,,4,,4,v,15,,15,,15c5,15,5,15,5,15v,-1,1,-2,3,-3c9,11,10,11,12,11v3,,9,2,9,10c21,35,21,35,21,35v-5,,-5,,-5,c16,21,16,21,16,21v,-4,-1,-7,-5,-7c8,14,6,16,5,19v-1,,-1,1,-1,2c4,35,4,35,4,35,,35,,35,,35hal,hdxe" fillcolor="#d81f26" stroked="f">
            <v:path arrowok="t"/>
          </v:shape>
          <v:shape id="_x0000_s3122" style="position:absolute;left:7632;top:289;width:89;height:115" coordsize="19,25" path="m19,18hdc19,20,19,22,19,24v-4,,-4,,-4,c15,21,15,21,15,21v,,,,,c13,23,11,25,7,25,2,25,,21,,18,,12,5,9,14,9v,-1,,-1,,-1c14,6,14,3,9,3,7,3,4,3,2,5,1,2,1,2,1,2,3,,6,,9,v8,,10,5,10,9hal19,18hdxm14,12c10,12,4,13,4,17v,3,2,4,4,4c11,21,13,19,14,17v,,,-1,,-1hal14,12hdxe" fillcolor="#d81f26" stroked="f">
            <v:path arrowok="t"/>
            <o:lock v:ext="edit" verticies="t"/>
          </v:shape>
          <v:shape id="_x0000_s3123" style="position:absolute;left:7749;top:289;width:98;height:110" coordsize="21,24" path="m1,7hdc1,4,1,2,,,4,,4,,4,,5,4,5,4,5,4v,,,,,c6,2,9,,13,v3,,8,2,8,10c21,24,21,24,21,24v-4,,-4,,-4,c17,10,17,10,17,10,17,6,15,3,11,3,8,3,6,5,5,8v,,,1,,2c5,24,5,24,5,24v-4,,-4,,-4,hal1,7hdxe" fillcolor="#d81f26" stroked="f">
            <v:path arrowok="t"/>
          </v:shape>
          <v:shape id="_x0000_s3124" style="position:absolute;left:7875;top:239;width:103;height:165" coordsize="22,36" path="m22,hdc22,29,22,29,22,29v,2,,4,,6c18,35,18,35,18,35v,-4,,-4,,-4c18,31,18,31,18,31v-1,3,-4,5,-8,5c4,36,,31,,23,,15,5,11,10,11v4,,7,1,8,3c18,14,18,14,18,14,18,,18,,18,hal22,hdxm18,21v,-1,,-1,,-2c17,16,15,14,11,14v-4,,-7,4,-7,9c4,28,6,32,11,32v3,,6,-2,7,-5c18,26,18,26,18,25hal18,21hdxe" fillcolor="#d81f26" stroked="f">
            <v:path arrowok="t"/>
            <o:lock v:ext="edit" verticies="t"/>
          </v:shape>
          <v:shape id="_x0000_s3125" style="position:absolute;left:8006;top:289;width:88;height:115" coordsize="19,25" path="m18,18hdc18,20,19,22,19,24v-4,,-4,,-4,c14,21,14,21,14,21v,,,,,c13,23,10,25,7,25,2,25,,21,,18,,12,5,9,14,9v,-1,,-1,,-1c14,6,14,3,9,3,6,3,4,3,2,5,1,2,1,2,1,2,3,,6,,9,v8,,9,5,9,9hal18,18hdxm14,12c9,12,4,13,4,17v,3,2,4,4,4c11,21,13,19,14,17v,,,-1,,-1hal14,12hdxe" fillcolor="#d81f26" stroked="f">
            <v:path arrowok="t"/>
            <o:lock v:ext="edit" verticies="t"/>
          </v:shape>
          <v:shape id="_x0000_s3126" style="position:absolute;left:8118;top:289;width:103;height:156" coordsize="22,34" path="m22,21hdc22,26,21,29,19,32v-3,2,-6,2,-9,2c7,34,4,34,2,32,3,29,3,29,3,29v2,1,4,2,7,2c14,31,18,29,18,23v,-3,,-3,,-3c18,20,18,20,18,20v-2,2,-4,4,-8,4c4,24,,19,,12,,4,5,,11,v4,,6,2,7,4c18,4,18,4,18,4,18,,18,,18,v4,,4,,4,c22,2,22,4,22,7hal22,21hdxm18,10v,-1,,-2,-1,-2c17,5,15,3,11,3,7,3,4,6,4,12v,5,3,9,7,9c14,21,16,19,17,16v1,-1,1,-1,1,-2hal18,10hdxe" fillcolor="#d81f26" stroked="f">
            <v:path arrowok="t"/>
            <o:lock v:ext="edit" verticies="t"/>
          </v:shape>
          <v:shape id="_x0000_s3127" style="position:absolute;left:8244;top:289;width:93;height:115" coordsize="20,25" path="m19,18hdc19,20,19,22,20,24v-4,,-4,,-4,c15,21,15,21,15,21v,,,,,c14,23,11,25,8,25,3,25,,21,,18,,12,6,9,15,9v,-1,,-1,,-1c15,6,14,3,9,3,7,3,5,3,3,5,2,2,2,2,2,2,4,,7,,10,v8,,9,5,9,9hal19,18hdxm15,12c10,12,5,13,5,17v,3,2,4,4,4c12,21,14,19,15,17v,,,-1,,-1hal15,12hdxe" fillcolor="#d81f26" stroked="f">
            <v:path arrowok="t"/>
            <o:lock v:ext="edit" verticies="t"/>
          </v:shape>
          <v:shape id="_x0000_s3128" style="position:absolute;left:8365;top:289;width:164;height:110" coordsize="35,24" path="m,7hdc,4,,2,,,4,,4,,4,v,4,,4,,4c4,4,4,4,4,4,6,2,8,,12,v3,,6,2,7,4c19,4,19,4,19,4,20,3,21,2,22,1,23,,25,,27,v3,,8,2,8,10c35,24,35,24,35,24v-4,,-4,,-4,c31,11,31,11,31,11,31,6,29,3,25,3v-2,,-4,2,-5,4c20,8,20,9,20,9v,15,,15,,15c15,24,15,24,15,24v,-14,,-14,,-14c15,6,14,3,10,3,8,3,6,5,5,8v,,,1,,2c5,24,5,24,5,24,,24,,24,,24hal,7hdxe" fillcolor="#d81f26" stroked="f">
            <v:path arrowok="t"/>
          </v:shape>
          <v:shape id="_x0000_s3129" style="position:absolute;left:8552;top:289;width:99;height:115" coordsize="21,25" path="m4,13hdc4,19,8,21,13,21v3,,5,,6,-1c20,23,20,23,20,23v-1,1,-4,2,-8,2c5,25,,20,,13,,5,4,,12,v7,,9,6,9,11c21,12,21,12,21,13hal4,13hdxm17,10c17,7,16,3,11,3,7,3,5,7,4,10hal17,10hdxe" fillcolor="#d81f26" stroked="f">
            <v:path arrowok="t"/>
            <o:lock v:ext="edit" verticies="t"/>
          </v:shape>
          <v:shape id="_x0000_s3130" style="position:absolute;left:8669;top:289;width:75;height:115" coordsize="16,25" path="m1,20hdc3,20,5,21,7,21v3,,5,-1,5,-3c12,16,10,15,7,13,3,12,1,10,1,7,1,3,4,,9,v3,,5,,6,1c14,4,14,4,14,4,13,4,11,3,9,3,6,3,5,4,5,6v,2,1,3,5,4c14,12,16,14,16,17v,5,-3,8,-9,8c4,25,2,24,,23hal1,20hdxe" fillcolor="#d81f26" stroked="f">
            <v:path arrowok="t"/>
          </v:shape>
          <v:shape id="_x0000_s3131" style="position:absolute;left:8767;top:372;width:24;height:32" coordsize="5,7" path="m2,7hdc1,7,,5,,4,,2,1,,3,,4,,5,2,5,4,5,5,4,7,2,7xe" fillcolor="#d81f26" stroked="f">
            <v:path arrowok="t"/>
          </v:shape>
          <v:shape id="_x0000_s3132" style="position:absolute;left:8823;top:289;width:89;height:115" coordsize="19,25" path="m19,23hdc18,24,16,25,12,25,5,25,,20,,12,,5,5,,13,v3,,5,,6,1c18,4,18,4,18,4,17,4,16,3,13,3,8,3,5,7,5,12v,6,3,9,8,9c16,21,17,21,19,20hal19,23hdxe" fillcolor="#d81f26" stroked="f">
            <v:path arrowok="t"/>
          </v:shape>
          <v:shape id="_x0000_s3133" style="position:absolute;left:8940;top:289;width:112;height:115" coordsize="24,25" path="m12,25hdc5,25,,20,,12,,4,6,,12,v7,,12,5,12,12c24,21,18,25,12,25xm12,21v4,,7,-4,7,-9c19,8,17,3,12,3,7,3,5,8,5,12v,5,3,9,7,9xe" fillcolor="#d81f26" stroked="f">
            <v:path arrowok="t"/>
            <o:lock v:ext="edit" verticies="t"/>
          </v:shape>
          <v:shape id="_x0000_s3134" style="position:absolute;left:9076;top:289;width:163;height:110" coordsize="35,24" path="m,7hdc,4,,2,,,4,,4,,4,v,4,,4,,4c4,4,4,4,4,4,6,2,8,,12,v3,,6,2,7,4c19,4,19,4,19,4v,-1,1,-2,2,-3c23,,24,,27,v3,,8,2,8,10c35,24,35,24,35,24v-5,,-5,,-5,c30,11,30,11,30,11,30,6,29,3,25,3v-2,,-4,2,-5,4c20,8,20,9,20,9v,15,,15,,15c15,24,15,24,15,24v,-14,,-14,,-14c15,6,14,3,10,3,8,3,6,5,5,8v,,,1,,2c5,24,5,24,5,24,,24,,24,,24hal,7hdxe" fillcolor="#d81f26" stroked="f">
            <v:path arrowok="t"/>
          </v:shape>
          <v:shape id="_x0000_s3135" style="position:absolute;left:75;top:211;width:201;height:230" coordsize="43,50" path="m27,50hdc,50,,50,,50,6,42,6,42,6,42v17,,17,,17,c25,29,25,29,25,29v-15,,-15,,-15,c9,29,8,28,7,27,6,26,5,25,6,23,9,6,9,6,9,6,9,4,10,3,11,2,12,,14,,16,,43,,43,,43,,37,8,37,8,37,8,20,8,20,8,20,8,17,21,17,21,17,21v15,,15,,15,c34,21,35,21,36,22v1,2,1,3,1,5c34,44,34,44,34,44v,2,-1,3,-2,4c30,49,29,50,27,50xe" fillcolor="#d2232a" stroked="f">
            <v:path arrowok="t"/>
          </v:shape>
          <v:shape id="_x0000_s3136" style="position:absolute;left:252;top:211;width:197;height:230" coordsize="197,230" path="m99,230r18,-97l75,133,57,230,,230,43,,99,,80,97r47,l141,r56,l155,230r-56,xe" fillcolor="#d2232a" stroked="f">
            <v:path arrowok="t"/>
          </v:shape>
          <v:shape id="_x0000_s3137" style="position:absolute;left:421;top:211;width:187;height:230" coordsize="187,230" path="m70,230l98,193r28,l117,97,56,230,,230,107,r56,l187,230r-117,xe" fillcolor="#d2232a" stroked="f">
            <v:path arrowok="t"/>
          </v:shape>
          <v:shape id="_x0000_s3138" style="position:absolute;left:626;top:211;width:187;height:230" coordsize="40,50" path="m21,50hdc28,8,28,8,28,8,18,8,18,8,18,8,11,50,11,50,11,50,,50,,50,,50,8,,8,,8,,35,,35,,35,v1,,3,,4,2c40,3,40,4,40,6,32,50,32,50,32,50hal21,50hdxe" fillcolor="#d2232a" stroked="f">
            <v:path arrowok="t"/>
          </v:shape>
          <v:shape id="_x0000_s3139" style="position:absolute;left:804;top:211;width:187;height:230" coordsize="40,50" path="m14,50hdc,50,,50,,50,9,,9,,9,,33,,33,,33,v1,,4,,5,2c39,4,40,6,40,8,35,33,35,33,35,33,34,41,27,50,14,50xm24,31c28,8,28,8,28,8v-9,,-9,,-9,c12,41,12,41,12,41v3,,3,,3,c15,41,18,40,21,37v3,-3,3,-6,3,-6xe" fillcolor="#d2232a" stroked="f">
            <v:path arrowok="t"/>
            <o:lock v:ext="edit" verticies="t"/>
          </v:shape>
          <v:shape id="_x0000_s3140" style="position:absolute;left:967;top:211;width:183;height:230" coordsize="183,230" path="m71,230l94,193r28,l117,97,57,230,,230,108,r51,l183,230r-112,xe" fillcolor="#d2232a" stroked="f">
            <v:path arrowok="t"/>
          </v:shape>
          <v:shape id="_x0000_s3141" style="position:absolute;left:1912;top:221;width:182;height:229" coordsize="182,229" path="m65,229l93,192r28,l112,96,56,229,,229,102,r56,l182,229r-117,xe" fillcolor="#d2232a" stroked="f">
            <v:path arrowok="t"/>
          </v:shape>
          <v:shape id="_x0000_s3142" style="position:absolute;left:2112;top:221;width:258;height:229" coordsize="55,50" path="m36,50hdc43,9,43,9,43,9v-7,,-7,,-7,c29,50,29,50,29,50v-11,,-11,,-11,c25,9,25,9,25,9v-7,,-7,,-7,c11,50,11,50,11,50,,50,,50,,50,9,,9,,9,,50,,50,,50,v1,,3,1,4,2c55,3,55,5,55,6,47,50,47,50,47,50hal36,50hdxe" fillcolor="#d2232a" stroked="f">
            <v:path arrowok="t"/>
          </v:shape>
          <v:shape id="_x0000_s3143" style="position:absolute;left:2355;top:221;width:183;height:229" coordsize="183,229" path="m122,229l,229,43,,183,,155,41r-66,l75,96r61,l108,133r-37,l61,192r84,l122,229xe" fillcolor="#d2232a" stroked="f">
            <v:path arrowok="t"/>
          </v:shape>
          <v:shape id="_x0000_s3144" style="position:absolute;left:2510;top:221;width:196;height:229" coordsize="42,50" path="m27,50hdc,50,,50,,50,5,42,5,42,5,42v18,,18,,18,c25,29,25,29,25,29v-15,,-15,,-15,c8,29,7,29,6,28,5,27,5,25,5,23,8,6,8,6,8,6,8,5,9,3,11,2,12,1,13,,15,,42,,42,,42,,36,9,36,9,36,9,19,9,19,9,19,9,17,21,17,21,17,21v15,,15,,15,c33,21,35,22,36,23v1,1,1,2,1,4c34,44,34,44,34,44v-1,2,-2,3,-3,5c30,50,28,50,27,50xe" fillcolor="#d2232a" stroked="f">
            <v:path arrowok="t"/>
          </v:shape>
          <v:shape id="_x0000_s3145" style="position:absolute;left:1337;top:78;width:495;height:487" coordsize="106,106" path="m86,56hdc86,57,86,57,86,57,84,73,70,85,53,85,44,85,36,82,30,76,24,70,20,62,20,53v,-9,4,-18,10,-23c36,24,44,20,53,20v11,,20,5,26,13c81,36,84,38,88,38v5,,10,-5,10,-11c98,26,97,24,96,22v,,,,,c96,22,96,22,96,22,86,8,71,,53,,24,,,23,,53v,29,24,53,53,53c81,106,104,84,106,57v,-1,,-1,,-1hal86,56hdxe" fillcolor="#d2232a" stroked="f">
            <v:path arrowok="t"/>
          </v:shape>
          <v:shape id="_x0000_s3146" style="position:absolute;left:1524;top:262;width:373;height:115" coordsize="80,25" path="m71,2hdc37,2,37,2,37,2v,,,,,c25,2,25,2,25,2v,,-4,1,-7,-1c16,1,15,,13,,6,,,6,,12v,7,6,13,13,13c15,25,17,24,18,24v3,-2,7,-1,7,-1c37,23,37,23,37,23v,,,,,c71,23,71,23,71,23v5,-1,9,-5,9,-11c80,7,76,3,71,2xe" fillcolor="#f58220" stroked="f">
            <v:path arrowok="t"/>
          </v:shape>
          <v:shape id="_x0000_s3147" type="#_x0000_t75" style="position:absolute;left:1519;top:258;width:126;height:124">
            <v:imagedata r:id="rId1" o:title=""/>
          </v:shape>
          <v:shape id="_x0000_s3148" style="position:absolute;left:1533;top:271;width:98;height:96" coordsize="21,21" path="m,11hdc,5,5,,11,v,,,,,c16,,21,5,21,11v,,,,,c21,16,16,21,11,21v,,,,,c5,21,,16,,11xm2,11v,4,4,8,9,8c11,19,11,19,11,19v5,,8,-4,8,-8c19,11,19,11,19,11,19,6,16,2,11,2v,,,,,c6,2,2,6,2,11xe" fillcolor="#fdb924" stroked="f">
            <v:path arrowok="t"/>
            <o:lock v:ext="edit" verticies="t"/>
          </v:shape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6B48"/>
    <w:multiLevelType w:val="hybridMultilevel"/>
    <w:tmpl w:val="E51E2B7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">
    <w:nsid w:val="06BC7FD0"/>
    <w:multiLevelType w:val="hybridMultilevel"/>
    <w:tmpl w:val="55921DAC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0C891A46"/>
    <w:multiLevelType w:val="hybridMultilevel"/>
    <w:tmpl w:val="39E20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500C1"/>
    <w:multiLevelType w:val="hybridMultilevel"/>
    <w:tmpl w:val="110C43E8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">
    <w:nsid w:val="11906795"/>
    <w:multiLevelType w:val="hybridMultilevel"/>
    <w:tmpl w:val="2746327A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">
    <w:nsid w:val="13804852"/>
    <w:multiLevelType w:val="hybridMultilevel"/>
    <w:tmpl w:val="7166F26A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6">
    <w:nsid w:val="18871D7D"/>
    <w:multiLevelType w:val="hybridMultilevel"/>
    <w:tmpl w:val="497EEDDC"/>
    <w:lvl w:ilvl="0" w:tplc="8392EC1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7">
    <w:nsid w:val="18DF546D"/>
    <w:multiLevelType w:val="hybridMultilevel"/>
    <w:tmpl w:val="2E18AA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91E5555"/>
    <w:multiLevelType w:val="hybridMultilevel"/>
    <w:tmpl w:val="FB6E60BE"/>
    <w:lvl w:ilvl="0" w:tplc="3BBADE4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9">
    <w:nsid w:val="1D20031F"/>
    <w:multiLevelType w:val="hybridMultilevel"/>
    <w:tmpl w:val="23DCFFE4"/>
    <w:lvl w:ilvl="0" w:tplc="9626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B20177"/>
    <w:multiLevelType w:val="hybridMultilevel"/>
    <w:tmpl w:val="83B2C3F2"/>
    <w:lvl w:ilvl="0" w:tplc="5D60B2A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1">
    <w:nsid w:val="21B54AB5"/>
    <w:multiLevelType w:val="hybridMultilevel"/>
    <w:tmpl w:val="F620BDD2"/>
    <w:lvl w:ilvl="0" w:tplc="FCC6F99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2">
    <w:nsid w:val="27594501"/>
    <w:multiLevelType w:val="hybridMultilevel"/>
    <w:tmpl w:val="EE62CF9A"/>
    <w:lvl w:ilvl="0" w:tplc="BE58D05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3">
    <w:nsid w:val="296F53AC"/>
    <w:multiLevelType w:val="hybridMultilevel"/>
    <w:tmpl w:val="76DE9CCA"/>
    <w:lvl w:ilvl="0" w:tplc="04090019">
      <w:start w:val="1"/>
      <w:numFmt w:val="lowerLetter"/>
      <w:lvlText w:val="%1)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4">
    <w:nsid w:val="2C2135C6"/>
    <w:multiLevelType w:val="hybridMultilevel"/>
    <w:tmpl w:val="19B22E88"/>
    <w:lvl w:ilvl="0" w:tplc="DA966B7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5">
    <w:nsid w:val="2CCB176F"/>
    <w:multiLevelType w:val="hybridMultilevel"/>
    <w:tmpl w:val="5BC0417E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>
    <w:nsid w:val="2E3B4BC6"/>
    <w:multiLevelType w:val="hybridMultilevel"/>
    <w:tmpl w:val="40DE0262"/>
    <w:lvl w:ilvl="0" w:tplc="6860951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7">
    <w:nsid w:val="2EA36F89"/>
    <w:multiLevelType w:val="hybridMultilevel"/>
    <w:tmpl w:val="5C5C8FD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8">
    <w:nsid w:val="313612BA"/>
    <w:multiLevelType w:val="hybridMultilevel"/>
    <w:tmpl w:val="0AEE9276"/>
    <w:lvl w:ilvl="0" w:tplc="7A12644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9">
    <w:nsid w:val="335A42BC"/>
    <w:multiLevelType w:val="hybridMultilevel"/>
    <w:tmpl w:val="E686273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0">
    <w:nsid w:val="3CA127D0"/>
    <w:multiLevelType w:val="hybridMultilevel"/>
    <w:tmpl w:val="03AAEA20"/>
    <w:lvl w:ilvl="0" w:tplc="04090019">
      <w:start w:val="1"/>
      <w:numFmt w:val="lowerLetter"/>
      <w:lvlText w:val="%1)"/>
      <w:lvlJc w:val="left"/>
      <w:pPr>
        <w:ind w:left="1234" w:hanging="420"/>
      </w:p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21">
    <w:nsid w:val="4A846E11"/>
    <w:multiLevelType w:val="multilevel"/>
    <w:tmpl w:val="72C699C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4AA26166"/>
    <w:multiLevelType w:val="hybridMultilevel"/>
    <w:tmpl w:val="AD726E26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3">
    <w:nsid w:val="4BF77ABE"/>
    <w:multiLevelType w:val="hybridMultilevel"/>
    <w:tmpl w:val="C5C495FA"/>
    <w:lvl w:ilvl="0" w:tplc="E67A9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4C4128"/>
    <w:multiLevelType w:val="hybridMultilevel"/>
    <w:tmpl w:val="8F505462"/>
    <w:lvl w:ilvl="0" w:tplc="C86C499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5">
    <w:nsid w:val="4EAF42F6"/>
    <w:multiLevelType w:val="hybridMultilevel"/>
    <w:tmpl w:val="11E4C25A"/>
    <w:lvl w:ilvl="0" w:tplc="14902AE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6">
    <w:nsid w:val="56DD2976"/>
    <w:multiLevelType w:val="hybridMultilevel"/>
    <w:tmpl w:val="D2CA42D0"/>
    <w:lvl w:ilvl="0" w:tplc="D0E468E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7">
    <w:nsid w:val="63230D50"/>
    <w:multiLevelType w:val="hybridMultilevel"/>
    <w:tmpl w:val="F1D41978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8">
    <w:nsid w:val="6D8F48CC"/>
    <w:multiLevelType w:val="hybridMultilevel"/>
    <w:tmpl w:val="10D042B2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9">
    <w:nsid w:val="6E515792"/>
    <w:multiLevelType w:val="hybridMultilevel"/>
    <w:tmpl w:val="39E20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7D0256"/>
    <w:multiLevelType w:val="hybridMultilevel"/>
    <w:tmpl w:val="9D3C7094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1">
    <w:nsid w:val="758711C1"/>
    <w:multiLevelType w:val="hybridMultilevel"/>
    <w:tmpl w:val="76A87292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25"/>
  </w:num>
  <w:num w:numId="5">
    <w:abstractNumId w:val="21"/>
  </w:num>
  <w:num w:numId="6">
    <w:abstractNumId w:val="28"/>
  </w:num>
  <w:num w:numId="7">
    <w:abstractNumId w:val="30"/>
  </w:num>
  <w:num w:numId="8">
    <w:abstractNumId w:val="22"/>
  </w:num>
  <w:num w:numId="9">
    <w:abstractNumId w:val="11"/>
  </w:num>
  <w:num w:numId="10">
    <w:abstractNumId w:val="8"/>
  </w:num>
  <w:num w:numId="11">
    <w:abstractNumId w:val="16"/>
  </w:num>
  <w:num w:numId="12">
    <w:abstractNumId w:val="27"/>
  </w:num>
  <w:num w:numId="13">
    <w:abstractNumId w:val="5"/>
  </w:num>
  <w:num w:numId="14">
    <w:abstractNumId w:val="15"/>
  </w:num>
  <w:num w:numId="15">
    <w:abstractNumId w:val="31"/>
  </w:num>
  <w:num w:numId="16">
    <w:abstractNumId w:val="14"/>
  </w:num>
  <w:num w:numId="17">
    <w:abstractNumId w:val="6"/>
  </w:num>
  <w:num w:numId="18">
    <w:abstractNumId w:val="26"/>
  </w:num>
  <w:num w:numId="19">
    <w:abstractNumId w:val="18"/>
  </w:num>
  <w:num w:numId="20">
    <w:abstractNumId w:val="20"/>
  </w:num>
  <w:num w:numId="21">
    <w:abstractNumId w:val="13"/>
  </w:num>
  <w:num w:numId="22">
    <w:abstractNumId w:val="17"/>
  </w:num>
  <w:num w:numId="23">
    <w:abstractNumId w:val="4"/>
  </w:num>
  <w:num w:numId="24">
    <w:abstractNumId w:val="0"/>
  </w:num>
  <w:num w:numId="25">
    <w:abstractNumId w:val="19"/>
  </w:num>
  <w:num w:numId="26">
    <w:abstractNumId w:val="1"/>
  </w:num>
  <w:num w:numId="27">
    <w:abstractNumId w:val="10"/>
  </w:num>
  <w:num w:numId="28">
    <w:abstractNumId w:val="24"/>
  </w:num>
  <w:num w:numId="29">
    <w:abstractNumId w:val="12"/>
  </w:num>
  <w:num w:numId="30">
    <w:abstractNumId w:val="7"/>
  </w:num>
  <w:num w:numId="31">
    <w:abstractNumId w:val="3"/>
  </w:num>
  <w:num w:numId="32">
    <w:abstractNumId w:val="2"/>
  </w:num>
  <w:num w:numId="33">
    <w:abstractNumId w:val="2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none [2092]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C28"/>
    <w:rsid w:val="00000947"/>
    <w:rsid w:val="00000BB3"/>
    <w:rsid w:val="000044ED"/>
    <w:rsid w:val="0000505F"/>
    <w:rsid w:val="00005B89"/>
    <w:rsid w:val="00006351"/>
    <w:rsid w:val="00010497"/>
    <w:rsid w:val="00011CC7"/>
    <w:rsid w:val="00011D3F"/>
    <w:rsid w:val="00012646"/>
    <w:rsid w:val="0001313F"/>
    <w:rsid w:val="00015EAD"/>
    <w:rsid w:val="00016EA2"/>
    <w:rsid w:val="0001748A"/>
    <w:rsid w:val="00023244"/>
    <w:rsid w:val="00023F13"/>
    <w:rsid w:val="000277F2"/>
    <w:rsid w:val="000306EE"/>
    <w:rsid w:val="00030F95"/>
    <w:rsid w:val="00031872"/>
    <w:rsid w:val="00033692"/>
    <w:rsid w:val="000339A9"/>
    <w:rsid w:val="0003602A"/>
    <w:rsid w:val="00036B4E"/>
    <w:rsid w:val="00037255"/>
    <w:rsid w:val="00037ADA"/>
    <w:rsid w:val="0004178B"/>
    <w:rsid w:val="00043DE8"/>
    <w:rsid w:val="00044033"/>
    <w:rsid w:val="000442B4"/>
    <w:rsid w:val="0004473C"/>
    <w:rsid w:val="00044DF9"/>
    <w:rsid w:val="00045C1E"/>
    <w:rsid w:val="00045C85"/>
    <w:rsid w:val="00050AD5"/>
    <w:rsid w:val="0005134B"/>
    <w:rsid w:val="00052F0E"/>
    <w:rsid w:val="000539B7"/>
    <w:rsid w:val="000543DD"/>
    <w:rsid w:val="0005445B"/>
    <w:rsid w:val="00057E20"/>
    <w:rsid w:val="00060DF8"/>
    <w:rsid w:val="0006286D"/>
    <w:rsid w:val="00062CBA"/>
    <w:rsid w:val="00064DC9"/>
    <w:rsid w:val="000652D7"/>
    <w:rsid w:val="0006728C"/>
    <w:rsid w:val="0007012E"/>
    <w:rsid w:val="00070214"/>
    <w:rsid w:val="0007061D"/>
    <w:rsid w:val="00072016"/>
    <w:rsid w:val="000720B2"/>
    <w:rsid w:val="000727AF"/>
    <w:rsid w:val="000735A0"/>
    <w:rsid w:val="00073B76"/>
    <w:rsid w:val="000750C4"/>
    <w:rsid w:val="00075AD8"/>
    <w:rsid w:val="00075FCD"/>
    <w:rsid w:val="000768D5"/>
    <w:rsid w:val="00077A44"/>
    <w:rsid w:val="0008039D"/>
    <w:rsid w:val="00080CAA"/>
    <w:rsid w:val="00083C73"/>
    <w:rsid w:val="000840F4"/>
    <w:rsid w:val="00085A44"/>
    <w:rsid w:val="00085AA2"/>
    <w:rsid w:val="00086045"/>
    <w:rsid w:val="000919F1"/>
    <w:rsid w:val="00091BA7"/>
    <w:rsid w:val="0009203F"/>
    <w:rsid w:val="00092175"/>
    <w:rsid w:val="00093A23"/>
    <w:rsid w:val="00094679"/>
    <w:rsid w:val="00094DD3"/>
    <w:rsid w:val="000950AA"/>
    <w:rsid w:val="00095123"/>
    <w:rsid w:val="0009590B"/>
    <w:rsid w:val="00096142"/>
    <w:rsid w:val="00096589"/>
    <w:rsid w:val="0009679F"/>
    <w:rsid w:val="000969C7"/>
    <w:rsid w:val="00097DFA"/>
    <w:rsid w:val="000A243C"/>
    <w:rsid w:val="000A5A89"/>
    <w:rsid w:val="000A5DFA"/>
    <w:rsid w:val="000A701B"/>
    <w:rsid w:val="000A7932"/>
    <w:rsid w:val="000A798F"/>
    <w:rsid w:val="000B0777"/>
    <w:rsid w:val="000B2781"/>
    <w:rsid w:val="000B2CAB"/>
    <w:rsid w:val="000B454F"/>
    <w:rsid w:val="000B56A7"/>
    <w:rsid w:val="000B66DF"/>
    <w:rsid w:val="000C107A"/>
    <w:rsid w:val="000C144E"/>
    <w:rsid w:val="000C24DA"/>
    <w:rsid w:val="000C2E93"/>
    <w:rsid w:val="000C3F6A"/>
    <w:rsid w:val="000C4D49"/>
    <w:rsid w:val="000C5C72"/>
    <w:rsid w:val="000C76E8"/>
    <w:rsid w:val="000D001B"/>
    <w:rsid w:val="000D0049"/>
    <w:rsid w:val="000D0947"/>
    <w:rsid w:val="000D462C"/>
    <w:rsid w:val="000D7C04"/>
    <w:rsid w:val="000D7E4D"/>
    <w:rsid w:val="000E08AF"/>
    <w:rsid w:val="000E0C6B"/>
    <w:rsid w:val="000E0D4D"/>
    <w:rsid w:val="000E30BD"/>
    <w:rsid w:val="000E3720"/>
    <w:rsid w:val="000E431D"/>
    <w:rsid w:val="000E48D6"/>
    <w:rsid w:val="000E4D45"/>
    <w:rsid w:val="000E6332"/>
    <w:rsid w:val="000E710C"/>
    <w:rsid w:val="000F2752"/>
    <w:rsid w:val="000F3756"/>
    <w:rsid w:val="000F4376"/>
    <w:rsid w:val="000F62DD"/>
    <w:rsid w:val="000F7563"/>
    <w:rsid w:val="000F7C99"/>
    <w:rsid w:val="0010034C"/>
    <w:rsid w:val="001004FC"/>
    <w:rsid w:val="001024BF"/>
    <w:rsid w:val="00102D9D"/>
    <w:rsid w:val="00104C2B"/>
    <w:rsid w:val="001104E0"/>
    <w:rsid w:val="00110BCB"/>
    <w:rsid w:val="001115E6"/>
    <w:rsid w:val="00113E5E"/>
    <w:rsid w:val="00114F57"/>
    <w:rsid w:val="00115562"/>
    <w:rsid w:val="00116182"/>
    <w:rsid w:val="00116679"/>
    <w:rsid w:val="00117151"/>
    <w:rsid w:val="00117B24"/>
    <w:rsid w:val="00122003"/>
    <w:rsid w:val="00122271"/>
    <w:rsid w:val="00123B9A"/>
    <w:rsid w:val="001242E8"/>
    <w:rsid w:val="00124D34"/>
    <w:rsid w:val="00125746"/>
    <w:rsid w:val="001263E4"/>
    <w:rsid w:val="00126BCC"/>
    <w:rsid w:val="0012766B"/>
    <w:rsid w:val="0013110C"/>
    <w:rsid w:val="00132387"/>
    <w:rsid w:val="00133981"/>
    <w:rsid w:val="00133A3D"/>
    <w:rsid w:val="00134380"/>
    <w:rsid w:val="00134877"/>
    <w:rsid w:val="00134E00"/>
    <w:rsid w:val="001352C2"/>
    <w:rsid w:val="00136B57"/>
    <w:rsid w:val="00136EFA"/>
    <w:rsid w:val="00140BF2"/>
    <w:rsid w:val="00140DFD"/>
    <w:rsid w:val="00141102"/>
    <w:rsid w:val="0014157D"/>
    <w:rsid w:val="00143B02"/>
    <w:rsid w:val="00144642"/>
    <w:rsid w:val="00146182"/>
    <w:rsid w:val="00146648"/>
    <w:rsid w:val="00152668"/>
    <w:rsid w:val="00154086"/>
    <w:rsid w:val="001550E9"/>
    <w:rsid w:val="00160347"/>
    <w:rsid w:val="00162377"/>
    <w:rsid w:val="00163EE5"/>
    <w:rsid w:val="00164531"/>
    <w:rsid w:val="001649F1"/>
    <w:rsid w:val="001652B1"/>
    <w:rsid w:val="00166748"/>
    <w:rsid w:val="00170B73"/>
    <w:rsid w:val="0017158E"/>
    <w:rsid w:val="00172DBD"/>
    <w:rsid w:val="00174543"/>
    <w:rsid w:val="00174A7F"/>
    <w:rsid w:val="00174D45"/>
    <w:rsid w:val="00175C94"/>
    <w:rsid w:val="001767FE"/>
    <w:rsid w:val="00176CCB"/>
    <w:rsid w:val="001772D0"/>
    <w:rsid w:val="00180103"/>
    <w:rsid w:val="00180305"/>
    <w:rsid w:val="00181760"/>
    <w:rsid w:val="00181DD9"/>
    <w:rsid w:val="0018475F"/>
    <w:rsid w:val="00185B40"/>
    <w:rsid w:val="00193575"/>
    <w:rsid w:val="0019393B"/>
    <w:rsid w:val="00194F9F"/>
    <w:rsid w:val="0019665F"/>
    <w:rsid w:val="0019743C"/>
    <w:rsid w:val="001A0316"/>
    <w:rsid w:val="001A107D"/>
    <w:rsid w:val="001A33B6"/>
    <w:rsid w:val="001A4388"/>
    <w:rsid w:val="001A4888"/>
    <w:rsid w:val="001A50CC"/>
    <w:rsid w:val="001A59D7"/>
    <w:rsid w:val="001A69DE"/>
    <w:rsid w:val="001A6D6A"/>
    <w:rsid w:val="001A6ED2"/>
    <w:rsid w:val="001B0057"/>
    <w:rsid w:val="001B1148"/>
    <w:rsid w:val="001B16D8"/>
    <w:rsid w:val="001B193B"/>
    <w:rsid w:val="001B222B"/>
    <w:rsid w:val="001B24A7"/>
    <w:rsid w:val="001B280D"/>
    <w:rsid w:val="001B3EF9"/>
    <w:rsid w:val="001B4732"/>
    <w:rsid w:val="001B7532"/>
    <w:rsid w:val="001B7A03"/>
    <w:rsid w:val="001C3245"/>
    <w:rsid w:val="001C349F"/>
    <w:rsid w:val="001C3965"/>
    <w:rsid w:val="001D17C5"/>
    <w:rsid w:val="001D2A09"/>
    <w:rsid w:val="001D31E9"/>
    <w:rsid w:val="001D3A4C"/>
    <w:rsid w:val="001D3CCD"/>
    <w:rsid w:val="001D4449"/>
    <w:rsid w:val="001E0068"/>
    <w:rsid w:val="001E1B41"/>
    <w:rsid w:val="001E3306"/>
    <w:rsid w:val="001E3393"/>
    <w:rsid w:val="001E3CC9"/>
    <w:rsid w:val="001E3D54"/>
    <w:rsid w:val="001E4061"/>
    <w:rsid w:val="001E45D9"/>
    <w:rsid w:val="001E552C"/>
    <w:rsid w:val="001E5C93"/>
    <w:rsid w:val="001E5E3B"/>
    <w:rsid w:val="001E5FBB"/>
    <w:rsid w:val="001E6AAE"/>
    <w:rsid w:val="001E7856"/>
    <w:rsid w:val="001F2D76"/>
    <w:rsid w:val="001F3AB9"/>
    <w:rsid w:val="001F3E9E"/>
    <w:rsid w:val="001F53BA"/>
    <w:rsid w:val="002007E4"/>
    <w:rsid w:val="00201AC1"/>
    <w:rsid w:val="00202F17"/>
    <w:rsid w:val="002040D4"/>
    <w:rsid w:val="00205056"/>
    <w:rsid w:val="002071A6"/>
    <w:rsid w:val="002079BA"/>
    <w:rsid w:val="00207DA5"/>
    <w:rsid w:val="002117F4"/>
    <w:rsid w:val="00212EA1"/>
    <w:rsid w:val="00213F37"/>
    <w:rsid w:val="002141F3"/>
    <w:rsid w:val="002167AA"/>
    <w:rsid w:val="002167BE"/>
    <w:rsid w:val="00216C24"/>
    <w:rsid w:val="00216EA5"/>
    <w:rsid w:val="00217805"/>
    <w:rsid w:val="002205A3"/>
    <w:rsid w:val="00220EA8"/>
    <w:rsid w:val="00221DB6"/>
    <w:rsid w:val="00223615"/>
    <w:rsid w:val="002245FC"/>
    <w:rsid w:val="002251C6"/>
    <w:rsid w:val="002264D1"/>
    <w:rsid w:val="00233C42"/>
    <w:rsid w:val="00235E5B"/>
    <w:rsid w:val="00235FE2"/>
    <w:rsid w:val="002376A9"/>
    <w:rsid w:val="00245123"/>
    <w:rsid w:val="00245203"/>
    <w:rsid w:val="00245913"/>
    <w:rsid w:val="00246711"/>
    <w:rsid w:val="0024694D"/>
    <w:rsid w:val="002474B0"/>
    <w:rsid w:val="002523C5"/>
    <w:rsid w:val="0025289D"/>
    <w:rsid w:val="00252BC6"/>
    <w:rsid w:val="002550A3"/>
    <w:rsid w:val="0025532C"/>
    <w:rsid w:val="00256BEA"/>
    <w:rsid w:val="002576C3"/>
    <w:rsid w:val="00257F82"/>
    <w:rsid w:val="00263712"/>
    <w:rsid w:val="002664D6"/>
    <w:rsid w:val="002669DB"/>
    <w:rsid w:val="00266F68"/>
    <w:rsid w:val="002716C8"/>
    <w:rsid w:val="00272591"/>
    <w:rsid w:val="0027448E"/>
    <w:rsid w:val="00280A64"/>
    <w:rsid w:val="00280FEC"/>
    <w:rsid w:val="00281586"/>
    <w:rsid w:val="0028181A"/>
    <w:rsid w:val="00282182"/>
    <w:rsid w:val="00282498"/>
    <w:rsid w:val="00282B3D"/>
    <w:rsid w:val="002837F6"/>
    <w:rsid w:val="00286210"/>
    <w:rsid w:val="00291F47"/>
    <w:rsid w:val="0029293C"/>
    <w:rsid w:val="00292D13"/>
    <w:rsid w:val="00292F7C"/>
    <w:rsid w:val="002939C8"/>
    <w:rsid w:val="00293BA0"/>
    <w:rsid w:val="00296062"/>
    <w:rsid w:val="0029611C"/>
    <w:rsid w:val="0029640B"/>
    <w:rsid w:val="0029672A"/>
    <w:rsid w:val="002A015C"/>
    <w:rsid w:val="002A041A"/>
    <w:rsid w:val="002A061C"/>
    <w:rsid w:val="002A1064"/>
    <w:rsid w:val="002A14DE"/>
    <w:rsid w:val="002A1562"/>
    <w:rsid w:val="002A2007"/>
    <w:rsid w:val="002A2493"/>
    <w:rsid w:val="002A2C19"/>
    <w:rsid w:val="002A4A8A"/>
    <w:rsid w:val="002A627D"/>
    <w:rsid w:val="002B0B8B"/>
    <w:rsid w:val="002B0F26"/>
    <w:rsid w:val="002B1873"/>
    <w:rsid w:val="002B1A46"/>
    <w:rsid w:val="002B1A4E"/>
    <w:rsid w:val="002B22BD"/>
    <w:rsid w:val="002B52AD"/>
    <w:rsid w:val="002B5426"/>
    <w:rsid w:val="002B554C"/>
    <w:rsid w:val="002B5A5A"/>
    <w:rsid w:val="002B5DA4"/>
    <w:rsid w:val="002B6505"/>
    <w:rsid w:val="002B73F4"/>
    <w:rsid w:val="002B7B47"/>
    <w:rsid w:val="002C076C"/>
    <w:rsid w:val="002C130D"/>
    <w:rsid w:val="002C5E32"/>
    <w:rsid w:val="002C6722"/>
    <w:rsid w:val="002D1829"/>
    <w:rsid w:val="002D1B7C"/>
    <w:rsid w:val="002D200D"/>
    <w:rsid w:val="002D2537"/>
    <w:rsid w:val="002D2697"/>
    <w:rsid w:val="002D35DE"/>
    <w:rsid w:val="002D6527"/>
    <w:rsid w:val="002D7231"/>
    <w:rsid w:val="002D7C0D"/>
    <w:rsid w:val="002D7D69"/>
    <w:rsid w:val="002E08DD"/>
    <w:rsid w:val="002E0E5C"/>
    <w:rsid w:val="002E28CA"/>
    <w:rsid w:val="002E495B"/>
    <w:rsid w:val="002E4A89"/>
    <w:rsid w:val="002E4E22"/>
    <w:rsid w:val="002E6735"/>
    <w:rsid w:val="002E6A78"/>
    <w:rsid w:val="002E6C5A"/>
    <w:rsid w:val="002E7DFA"/>
    <w:rsid w:val="002E7FE3"/>
    <w:rsid w:val="002F00D2"/>
    <w:rsid w:val="002F1B22"/>
    <w:rsid w:val="002F223B"/>
    <w:rsid w:val="002F2A31"/>
    <w:rsid w:val="002F2B3A"/>
    <w:rsid w:val="002F327F"/>
    <w:rsid w:val="002F3E36"/>
    <w:rsid w:val="002F61F9"/>
    <w:rsid w:val="00301F9F"/>
    <w:rsid w:val="00302CF2"/>
    <w:rsid w:val="00302EED"/>
    <w:rsid w:val="0030311F"/>
    <w:rsid w:val="003031BC"/>
    <w:rsid w:val="0030364D"/>
    <w:rsid w:val="00305E28"/>
    <w:rsid w:val="003073CC"/>
    <w:rsid w:val="00310138"/>
    <w:rsid w:val="003104F1"/>
    <w:rsid w:val="00310F6D"/>
    <w:rsid w:val="00313A37"/>
    <w:rsid w:val="003140E8"/>
    <w:rsid w:val="00314C94"/>
    <w:rsid w:val="003155A2"/>
    <w:rsid w:val="00315EA1"/>
    <w:rsid w:val="0031658E"/>
    <w:rsid w:val="00316713"/>
    <w:rsid w:val="00316EA8"/>
    <w:rsid w:val="00317455"/>
    <w:rsid w:val="0031755F"/>
    <w:rsid w:val="00317E2F"/>
    <w:rsid w:val="00320A11"/>
    <w:rsid w:val="00320FDD"/>
    <w:rsid w:val="003215BF"/>
    <w:rsid w:val="00321D7D"/>
    <w:rsid w:val="00324B4D"/>
    <w:rsid w:val="00324CF5"/>
    <w:rsid w:val="00325518"/>
    <w:rsid w:val="00326BD7"/>
    <w:rsid w:val="00330F43"/>
    <w:rsid w:val="0033252C"/>
    <w:rsid w:val="003339F7"/>
    <w:rsid w:val="00334164"/>
    <w:rsid w:val="00334801"/>
    <w:rsid w:val="00334E4F"/>
    <w:rsid w:val="003354D7"/>
    <w:rsid w:val="00336248"/>
    <w:rsid w:val="003405A9"/>
    <w:rsid w:val="00341FAE"/>
    <w:rsid w:val="0034224C"/>
    <w:rsid w:val="00342692"/>
    <w:rsid w:val="00342C26"/>
    <w:rsid w:val="003430C7"/>
    <w:rsid w:val="00344A73"/>
    <w:rsid w:val="0034506A"/>
    <w:rsid w:val="00345250"/>
    <w:rsid w:val="003464F8"/>
    <w:rsid w:val="003508CC"/>
    <w:rsid w:val="003510C6"/>
    <w:rsid w:val="00351343"/>
    <w:rsid w:val="00351619"/>
    <w:rsid w:val="00351AD1"/>
    <w:rsid w:val="00351DE2"/>
    <w:rsid w:val="0035337D"/>
    <w:rsid w:val="0035469E"/>
    <w:rsid w:val="0035558B"/>
    <w:rsid w:val="00355AB8"/>
    <w:rsid w:val="00355B2C"/>
    <w:rsid w:val="003560E8"/>
    <w:rsid w:val="0035624C"/>
    <w:rsid w:val="00357190"/>
    <w:rsid w:val="00357BD3"/>
    <w:rsid w:val="0036074A"/>
    <w:rsid w:val="00360B6B"/>
    <w:rsid w:val="00361097"/>
    <w:rsid w:val="00362E72"/>
    <w:rsid w:val="00365C77"/>
    <w:rsid w:val="00365F97"/>
    <w:rsid w:val="00367E76"/>
    <w:rsid w:val="00370C55"/>
    <w:rsid w:val="00371414"/>
    <w:rsid w:val="00372275"/>
    <w:rsid w:val="00372500"/>
    <w:rsid w:val="00380C66"/>
    <w:rsid w:val="00380FCA"/>
    <w:rsid w:val="003831A8"/>
    <w:rsid w:val="00383C7A"/>
    <w:rsid w:val="003846EE"/>
    <w:rsid w:val="003848A2"/>
    <w:rsid w:val="00384924"/>
    <w:rsid w:val="00384DDB"/>
    <w:rsid w:val="003860B7"/>
    <w:rsid w:val="00387445"/>
    <w:rsid w:val="00387A5A"/>
    <w:rsid w:val="00387E2C"/>
    <w:rsid w:val="00390E49"/>
    <w:rsid w:val="003926D2"/>
    <w:rsid w:val="00393247"/>
    <w:rsid w:val="003939AD"/>
    <w:rsid w:val="00393C74"/>
    <w:rsid w:val="003960F2"/>
    <w:rsid w:val="003A116F"/>
    <w:rsid w:val="003A2994"/>
    <w:rsid w:val="003A3BEB"/>
    <w:rsid w:val="003A3E7A"/>
    <w:rsid w:val="003A52B9"/>
    <w:rsid w:val="003A55A8"/>
    <w:rsid w:val="003A5A04"/>
    <w:rsid w:val="003A5B3F"/>
    <w:rsid w:val="003B0121"/>
    <w:rsid w:val="003B2646"/>
    <w:rsid w:val="003B423E"/>
    <w:rsid w:val="003B6135"/>
    <w:rsid w:val="003C1AA4"/>
    <w:rsid w:val="003C1DF2"/>
    <w:rsid w:val="003C46FA"/>
    <w:rsid w:val="003C4D3C"/>
    <w:rsid w:val="003C595D"/>
    <w:rsid w:val="003C6BF6"/>
    <w:rsid w:val="003C7B51"/>
    <w:rsid w:val="003D0378"/>
    <w:rsid w:val="003D11A3"/>
    <w:rsid w:val="003D1C1D"/>
    <w:rsid w:val="003D2154"/>
    <w:rsid w:val="003D2178"/>
    <w:rsid w:val="003D2535"/>
    <w:rsid w:val="003D28EA"/>
    <w:rsid w:val="003D32D2"/>
    <w:rsid w:val="003D3B86"/>
    <w:rsid w:val="003D414F"/>
    <w:rsid w:val="003D625F"/>
    <w:rsid w:val="003D745E"/>
    <w:rsid w:val="003D78C7"/>
    <w:rsid w:val="003D7E97"/>
    <w:rsid w:val="003E0BC0"/>
    <w:rsid w:val="003E0E7A"/>
    <w:rsid w:val="003E1570"/>
    <w:rsid w:val="003E1795"/>
    <w:rsid w:val="003E1EF8"/>
    <w:rsid w:val="003E2ACD"/>
    <w:rsid w:val="003E30FA"/>
    <w:rsid w:val="003E4FA3"/>
    <w:rsid w:val="003E5B31"/>
    <w:rsid w:val="003E65DF"/>
    <w:rsid w:val="003F14DD"/>
    <w:rsid w:val="003F176B"/>
    <w:rsid w:val="003F2297"/>
    <w:rsid w:val="003F2C34"/>
    <w:rsid w:val="003F5B45"/>
    <w:rsid w:val="003F69A4"/>
    <w:rsid w:val="003F6C8E"/>
    <w:rsid w:val="003F71E3"/>
    <w:rsid w:val="003F7B31"/>
    <w:rsid w:val="00400215"/>
    <w:rsid w:val="00401F3B"/>
    <w:rsid w:val="00402B7F"/>
    <w:rsid w:val="00403E16"/>
    <w:rsid w:val="00404CAC"/>
    <w:rsid w:val="00404E06"/>
    <w:rsid w:val="00405231"/>
    <w:rsid w:val="004052D1"/>
    <w:rsid w:val="00406209"/>
    <w:rsid w:val="00410901"/>
    <w:rsid w:val="00411188"/>
    <w:rsid w:val="0041282D"/>
    <w:rsid w:val="004136B6"/>
    <w:rsid w:val="00413D35"/>
    <w:rsid w:val="00414CA9"/>
    <w:rsid w:val="00415DBD"/>
    <w:rsid w:val="00415E1E"/>
    <w:rsid w:val="00417CA7"/>
    <w:rsid w:val="00417D8D"/>
    <w:rsid w:val="00417E0B"/>
    <w:rsid w:val="0042343D"/>
    <w:rsid w:val="004273A0"/>
    <w:rsid w:val="00430D12"/>
    <w:rsid w:val="00431399"/>
    <w:rsid w:val="00432136"/>
    <w:rsid w:val="00432569"/>
    <w:rsid w:val="0043327B"/>
    <w:rsid w:val="0043437E"/>
    <w:rsid w:val="004346EE"/>
    <w:rsid w:val="004358C4"/>
    <w:rsid w:val="004372F6"/>
    <w:rsid w:val="00440EDA"/>
    <w:rsid w:val="0044265C"/>
    <w:rsid w:val="00442E65"/>
    <w:rsid w:val="004430F7"/>
    <w:rsid w:val="0044537F"/>
    <w:rsid w:val="00445948"/>
    <w:rsid w:val="00446AE3"/>
    <w:rsid w:val="00446CFC"/>
    <w:rsid w:val="00447008"/>
    <w:rsid w:val="00450095"/>
    <w:rsid w:val="0045112E"/>
    <w:rsid w:val="004511E9"/>
    <w:rsid w:val="004527FF"/>
    <w:rsid w:val="0045293D"/>
    <w:rsid w:val="0045639C"/>
    <w:rsid w:val="00457611"/>
    <w:rsid w:val="0045767D"/>
    <w:rsid w:val="004616B0"/>
    <w:rsid w:val="00461EDF"/>
    <w:rsid w:val="0046395A"/>
    <w:rsid w:val="00466058"/>
    <w:rsid w:val="00466508"/>
    <w:rsid w:val="004708E9"/>
    <w:rsid w:val="00470A78"/>
    <w:rsid w:val="00470C03"/>
    <w:rsid w:val="00471F1B"/>
    <w:rsid w:val="00472C0D"/>
    <w:rsid w:val="00473F45"/>
    <w:rsid w:val="00475EF4"/>
    <w:rsid w:val="00476352"/>
    <w:rsid w:val="0047794E"/>
    <w:rsid w:val="00477AB1"/>
    <w:rsid w:val="00481537"/>
    <w:rsid w:val="004827E4"/>
    <w:rsid w:val="00484519"/>
    <w:rsid w:val="00486410"/>
    <w:rsid w:val="004878CC"/>
    <w:rsid w:val="00487BE1"/>
    <w:rsid w:val="00490409"/>
    <w:rsid w:val="004905C9"/>
    <w:rsid w:val="0049061D"/>
    <w:rsid w:val="00490D92"/>
    <w:rsid w:val="00491014"/>
    <w:rsid w:val="0049116B"/>
    <w:rsid w:val="004917EB"/>
    <w:rsid w:val="004929BA"/>
    <w:rsid w:val="00493C63"/>
    <w:rsid w:val="00497709"/>
    <w:rsid w:val="00497A15"/>
    <w:rsid w:val="004A0273"/>
    <w:rsid w:val="004A0CC7"/>
    <w:rsid w:val="004A4403"/>
    <w:rsid w:val="004A44CD"/>
    <w:rsid w:val="004A62B6"/>
    <w:rsid w:val="004A6607"/>
    <w:rsid w:val="004B0633"/>
    <w:rsid w:val="004B0A5A"/>
    <w:rsid w:val="004B3597"/>
    <w:rsid w:val="004B470D"/>
    <w:rsid w:val="004B5613"/>
    <w:rsid w:val="004B6054"/>
    <w:rsid w:val="004B69A9"/>
    <w:rsid w:val="004B6FE2"/>
    <w:rsid w:val="004B73DD"/>
    <w:rsid w:val="004C0451"/>
    <w:rsid w:val="004C0EAF"/>
    <w:rsid w:val="004C402B"/>
    <w:rsid w:val="004C5835"/>
    <w:rsid w:val="004C5A18"/>
    <w:rsid w:val="004C6918"/>
    <w:rsid w:val="004C6D25"/>
    <w:rsid w:val="004C73BC"/>
    <w:rsid w:val="004C77A9"/>
    <w:rsid w:val="004D013C"/>
    <w:rsid w:val="004D0EE7"/>
    <w:rsid w:val="004D1FD5"/>
    <w:rsid w:val="004D591D"/>
    <w:rsid w:val="004D7A62"/>
    <w:rsid w:val="004D7DFA"/>
    <w:rsid w:val="004D7FD3"/>
    <w:rsid w:val="004E1241"/>
    <w:rsid w:val="004E1CFA"/>
    <w:rsid w:val="004E2FAA"/>
    <w:rsid w:val="004E5CD8"/>
    <w:rsid w:val="004E6239"/>
    <w:rsid w:val="004E6954"/>
    <w:rsid w:val="004E70CE"/>
    <w:rsid w:val="004F211D"/>
    <w:rsid w:val="004F368E"/>
    <w:rsid w:val="004F407C"/>
    <w:rsid w:val="004F429D"/>
    <w:rsid w:val="004F4E3D"/>
    <w:rsid w:val="005007F4"/>
    <w:rsid w:val="005017CA"/>
    <w:rsid w:val="005023E4"/>
    <w:rsid w:val="005029DD"/>
    <w:rsid w:val="005045E0"/>
    <w:rsid w:val="00504A33"/>
    <w:rsid w:val="0050532E"/>
    <w:rsid w:val="00505D04"/>
    <w:rsid w:val="00507A80"/>
    <w:rsid w:val="00507F6F"/>
    <w:rsid w:val="00510762"/>
    <w:rsid w:val="005111DD"/>
    <w:rsid w:val="00511AA4"/>
    <w:rsid w:val="00512316"/>
    <w:rsid w:val="005143B1"/>
    <w:rsid w:val="00514AB4"/>
    <w:rsid w:val="00516460"/>
    <w:rsid w:val="0051720E"/>
    <w:rsid w:val="00520DDB"/>
    <w:rsid w:val="005246B8"/>
    <w:rsid w:val="00524F8D"/>
    <w:rsid w:val="00526D68"/>
    <w:rsid w:val="0053025C"/>
    <w:rsid w:val="00531019"/>
    <w:rsid w:val="00532055"/>
    <w:rsid w:val="00532BA2"/>
    <w:rsid w:val="00533E39"/>
    <w:rsid w:val="00533F2A"/>
    <w:rsid w:val="0053629E"/>
    <w:rsid w:val="00537243"/>
    <w:rsid w:val="00537757"/>
    <w:rsid w:val="005415EA"/>
    <w:rsid w:val="0054176E"/>
    <w:rsid w:val="005429B4"/>
    <w:rsid w:val="00543C3F"/>
    <w:rsid w:val="00544AF8"/>
    <w:rsid w:val="005451DD"/>
    <w:rsid w:val="00545ED3"/>
    <w:rsid w:val="0054701F"/>
    <w:rsid w:val="00552274"/>
    <w:rsid w:val="00552CC5"/>
    <w:rsid w:val="00553FA8"/>
    <w:rsid w:val="00555E79"/>
    <w:rsid w:val="005562DE"/>
    <w:rsid w:val="00556340"/>
    <w:rsid w:val="00556A3A"/>
    <w:rsid w:val="005573CD"/>
    <w:rsid w:val="00557B7A"/>
    <w:rsid w:val="005606C5"/>
    <w:rsid w:val="00560D82"/>
    <w:rsid w:val="00565A53"/>
    <w:rsid w:val="00567013"/>
    <w:rsid w:val="00572366"/>
    <w:rsid w:val="005725F3"/>
    <w:rsid w:val="005727A4"/>
    <w:rsid w:val="0057282D"/>
    <w:rsid w:val="00572FBC"/>
    <w:rsid w:val="0057353D"/>
    <w:rsid w:val="005738B0"/>
    <w:rsid w:val="005758B6"/>
    <w:rsid w:val="00577315"/>
    <w:rsid w:val="0058025B"/>
    <w:rsid w:val="0058053C"/>
    <w:rsid w:val="00581099"/>
    <w:rsid w:val="00581F38"/>
    <w:rsid w:val="005823D4"/>
    <w:rsid w:val="0058349D"/>
    <w:rsid w:val="00583811"/>
    <w:rsid w:val="00584589"/>
    <w:rsid w:val="00586DC7"/>
    <w:rsid w:val="005876B9"/>
    <w:rsid w:val="00593250"/>
    <w:rsid w:val="00594B43"/>
    <w:rsid w:val="00594DC3"/>
    <w:rsid w:val="00595D6F"/>
    <w:rsid w:val="0059730F"/>
    <w:rsid w:val="00597DBA"/>
    <w:rsid w:val="005A050F"/>
    <w:rsid w:val="005A121B"/>
    <w:rsid w:val="005A14C9"/>
    <w:rsid w:val="005A3364"/>
    <w:rsid w:val="005A33C6"/>
    <w:rsid w:val="005A3CB3"/>
    <w:rsid w:val="005A46FB"/>
    <w:rsid w:val="005A49DE"/>
    <w:rsid w:val="005A5FBC"/>
    <w:rsid w:val="005B0480"/>
    <w:rsid w:val="005B0A11"/>
    <w:rsid w:val="005B283A"/>
    <w:rsid w:val="005B2920"/>
    <w:rsid w:val="005B33B5"/>
    <w:rsid w:val="005B3CDF"/>
    <w:rsid w:val="005B4567"/>
    <w:rsid w:val="005B4854"/>
    <w:rsid w:val="005B4998"/>
    <w:rsid w:val="005B50BF"/>
    <w:rsid w:val="005B54B6"/>
    <w:rsid w:val="005B5931"/>
    <w:rsid w:val="005B5C59"/>
    <w:rsid w:val="005B6093"/>
    <w:rsid w:val="005B6619"/>
    <w:rsid w:val="005B7243"/>
    <w:rsid w:val="005C157B"/>
    <w:rsid w:val="005C15F8"/>
    <w:rsid w:val="005C2293"/>
    <w:rsid w:val="005C25C4"/>
    <w:rsid w:val="005C29E6"/>
    <w:rsid w:val="005C2B9F"/>
    <w:rsid w:val="005C643F"/>
    <w:rsid w:val="005C6C40"/>
    <w:rsid w:val="005D2B3B"/>
    <w:rsid w:val="005D37AE"/>
    <w:rsid w:val="005D5690"/>
    <w:rsid w:val="005D5C6F"/>
    <w:rsid w:val="005D7B4D"/>
    <w:rsid w:val="005D7F7B"/>
    <w:rsid w:val="005E0843"/>
    <w:rsid w:val="005E27C1"/>
    <w:rsid w:val="005E4A96"/>
    <w:rsid w:val="005E660D"/>
    <w:rsid w:val="005E6700"/>
    <w:rsid w:val="005E6CE2"/>
    <w:rsid w:val="005F0215"/>
    <w:rsid w:val="005F118C"/>
    <w:rsid w:val="005F13D2"/>
    <w:rsid w:val="005F1577"/>
    <w:rsid w:val="005F59BC"/>
    <w:rsid w:val="005F59CD"/>
    <w:rsid w:val="0060109A"/>
    <w:rsid w:val="006018A8"/>
    <w:rsid w:val="00601C7D"/>
    <w:rsid w:val="0060201A"/>
    <w:rsid w:val="00602642"/>
    <w:rsid w:val="00602B03"/>
    <w:rsid w:val="00602D0F"/>
    <w:rsid w:val="00602FFF"/>
    <w:rsid w:val="0060390C"/>
    <w:rsid w:val="00606861"/>
    <w:rsid w:val="00607DC8"/>
    <w:rsid w:val="00610520"/>
    <w:rsid w:val="0061158A"/>
    <w:rsid w:val="0061251F"/>
    <w:rsid w:val="00613EBC"/>
    <w:rsid w:val="00615C8E"/>
    <w:rsid w:val="00617013"/>
    <w:rsid w:val="00620E72"/>
    <w:rsid w:val="00622D68"/>
    <w:rsid w:val="00623679"/>
    <w:rsid w:val="00623859"/>
    <w:rsid w:val="00623E60"/>
    <w:rsid w:val="00623F3D"/>
    <w:rsid w:val="006246B1"/>
    <w:rsid w:val="00624771"/>
    <w:rsid w:val="00624FAC"/>
    <w:rsid w:val="00625C7F"/>
    <w:rsid w:val="00625E94"/>
    <w:rsid w:val="00626A2D"/>
    <w:rsid w:val="00626EA2"/>
    <w:rsid w:val="00627238"/>
    <w:rsid w:val="00627CD3"/>
    <w:rsid w:val="00630F17"/>
    <w:rsid w:val="00631E22"/>
    <w:rsid w:val="00632D23"/>
    <w:rsid w:val="00632F68"/>
    <w:rsid w:val="00635B41"/>
    <w:rsid w:val="00635D04"/>
    <w:rsid w:val="00636C9B"/>
    <w:rsid w:val="006379BF"/>
    <w:rsid w:val="00640C59"/>
    <w:rsid w:val="00641921"/>
    <w:rsid w:val="00641D07"/>
    <w:rsid w:val="006429D2"/>
    <w:rsid w:val="00643105"/>
    <w:rsid w:val="00643953"/>
    <w:rsid w:val="00645A28"/>
    <w:rsid w:val="0064795C"/>
    <w:rsid w:val="00650407"/>
    <w:rsid w:val="00650F7C"/>
    <w:rsid w:val="006510BE"/>
    <w:rsid w:val="00652C84"/>
    <w:rsid w:val="00653ED1"/>
    <w:rsid w:val="00656DCC"/>
    <w:rsid w:val="00657627"/>
    <w:rsid w:val="00661B2E"/>
    <w:rsid w:val="00661F2C"/>
    <w:rsid w:val="00662B57"/>
    <w:rsid w:val="0066302A"/>
    <w:rsid w:val="00663732"/>
    <w:rsid w:val="00663F33"/>
    <w:rsid w:val="006657BC"/>
    <w:rsid w:val="00665E27"/>
    <w:rsid w:val="00667486"/>
    <w:rsid w:val="00667981"/>
    <w:rsid w:val="00670FAD"/>
    <w:rsid w:val="00674D8D"/>
    <w:rsid w:val="00675E16"/>
    <w:rsid w:val="00680C35"/>
    <w:rsid w:val="00681EDC"/>
    <w:rsid w:val="00682AA8"/>
    <w:rsid w:val="00682D05"/>
    <w:rsid w:val="00682E68"/>
    <w:rsid w:val="00685F8E"/>
    <w:rsid w:val="00686A0F"/>
    <w:rsid w:val="0068760E"/>
    <w:rsid w:val="00690683"/>
    <w:rsid w:val="00691A2C"/>
    <w:rsid w:val="00691FD3"/>
    <w:rsid w:val="0069215B"/>
    <w:rsid w:val="00693988"/>
    <w:rsid w:val="00693999"/>
    <w:rsid w:val="006945B1"/>
    <w:rsid w:val="00694CD9"/>
    <w:rsid w:val="00695A31"/>
    <w:rsid w:val="006965D8"/>
    <w:rsid w:val="00696E22"/>
    <w:rsid w:val="00697551"/>
    <w:rsid w:val="006A0802"/>
    <w:rsid w:val="006A0FBE"/>
    <w:rsid w:val="006A11E3"/>
    <w:rsid w:val="006A1D4F"/>
    <w:rsid w:val="006A20B5"/>
    <w:rsid w:val="006A3AF0"/>
    <w:rsid w:val="006A3F64"/>
    <w:rsid w:val="006A4950"/>
    <w:rsid w:val="006A4B02"/>
    <w:rsid w:val="006A589D"/>
    <w:rsid w:val="006A6468"/>
    <w:rsid w:val="006B01ED"/>
    <w:rsid w:val="006B192D"/>
    <w:rsid w:val="006B2637"/>
    <w:rsid w:val="006B2DC4"/>
    <w:rsid w:val="006B3751"/>
    <w:rsid w:val="006B3E41"/>
    <w:rsid w:val="006B4449"/>
    <w:rsid w:val="006B491C"/>
    <w:rsid w:val="006B4998"/>
    <w:rsid w:val="006B4B65"/>
    <w:rsid w:val="006B548D"/>
    <w:rsid w:val="006B567A"/>
    <w:rsid w:val="006B57DE"/>
    <w:rsid w:val="006B6793"/>
    <w:rsid w:val="006B6D04"/>
    <w:rsid w:val="006C0B35"/>
    <w:rsid w:val="006C1E79"/>
    <w:rsid w:val="006C3A9E"/>
    <w:rsid w:val="006C3E0A"/>
    <w:rsid w:val="006C4FDB"/>
    <w:rsid w:val="006C7161"/>
    <w:rsid w:val="006D28D8"/>
    <w:rsid w:val="006D3563"/>
    <w:rsid w:val="006D3DC4"/>
    <w:rsid w:val="006D6770"/>
    <w:rsid w:val="006D772C"/>
    <w:rsid w:val="006D7EA2"/>
    <w:rsid w:val="006E0953"/>
    <w:rsid w:val="006E0C70"/>
    <w:rsid w:val="006E0DF0"/>
    <w:rsid w:val="006E15F2"/>
    <w:rsid w:val="006E1E1E"/>
    <w:rsid w:val="006E2470"/>
    <w:rsid w:val="006E279D"/>
    <w:rsid w:val="006E2D72"/>
    <w:rsid w:val="006E34BF"/>
    <w:rsid w:val="006E37C4"/>
    <w:rsid w:val="006E5B60"/>
    <w:rsid w:val="006E659A"/>
    <w:rsid w:val="006E66A6"/>
    <w:rsid w:val="006E7D6F"/>
    <w:rsid w:val="006F0B56"/>
    <w:rsid w:val="006F1340"/>
    <w:rsid w:val="006F1950"/>
    <w:rsid w:val="006F1B68"/>
    <w:rsid w:val="006F2F87"/>
    <w:rsid w:val="006F306D"/>
    <w:rsid w:val="006F31C2"/>
    <w:rsid w:val="006F39C6"/>
    <w:rsid w:val="006F47C6"/>
    <w:rsid w:val="006F495D"/>
    <w:rsid w:val="006F681E"/>
    <w:rsid w:val="006F6F07"/>
    <w:rsid w:val="006F77DD"/>
    <w:rsid w:val="00700E49"/>
    <w:rsid w:val="007016A8"/>
    <w:rsid w:val="00701B8B"/>
    <w:rsid w:val="00702001"/>
    <w:rsid w:val="007025F4"/>
    <w:rsid w:val="0070273E"/>
    <w:rsid w:val="00702F0F"/>
    <w:rsid w:val="00703D13"/>
    <w:rsid w:val="00704BCD"/>
    <w:rsid w:val="00704E2E"/>
    <w:rsid w:val="007064B8"/>
    <w:rsid w:val="00707907"/>
    <w:rsid w:val="00713780"/>
    <w:rsid w:val="007146EC"/>
    <w:rsid w:val="00714A74"/>
    <w:rsid w:val="00714DBE"/>
    <w:rsid w:val="007169A4"/>
    <w:rsid w:val="007178F6"/>
    <w:rsid w:val="007228DC"/>
    <w:rsid w:val="00727DB5"/>
    <w:rsid w:val="00733996"/>
    <w:rsid w:val="00734E71"/>
    <w:rsid w:val="00734E85"/>
    <w:rsid w:val="00734FA9"/>
    <w:rsid w:val="00735064"/>
    <w:rsid w:val="00736EA2"/>
    <w:rsid w:val="00737A7F"/>
    <w:rsid w:val="0074155B"/>
    <w:rsid w:val="00741CD0"/>
    <w:rsid w:val="00741F37"/>
    <w:rsid w:val="00743F99"/>
    <w:rsid w:val="00743FAA"/>
    <w:rsid w:val="00745A65"/>
    <w:rsid w:val="007470D1"/>
    <w:rsid w:val="007479B6"/>
    <w:rsid w:val="007518CD"/>
    <w:rsid w:val="00751AEC"/>
    <w:rsid w:val="00752AC2"/>
    <w:rsid w:val="00753797"/>
    <w:rsid w:val="0075459E"/>
    <w:rsid w:val="00757671"/>
    <w:rsid w:val="007604F7"/>
    <w:rsid w:val="00761437"/>
    <w:rsid w:val="00762562"/>
    <w:rsid w:val="0076309F"/>
    <w:rsid w:val="0076368C"/>
    <w:rsid w:val="00763D87"/>
    <w:rsid w:val="00764B84"/>
    <w:rsid w:val="00765C86"/>
    <w:rsid w:val="007670B9"/>
    <w:rsid w:val="00773A9E"/>
    <w:rsid w:val="007804AE"/>
    <w:rsid w:val="0078088B"/>
    <w:rsid w:val="00783A8B"/>
    <w:rsid w:val="0078415B"/>
    <w:rsid w:val="007856DE"/>
    <w:rsid w:val="00786576"/>
    <w:rsid w:val="007869EB"/>
    <w:rsid w:val="0079229B"/>
    <w:rsid w:val="00793E4E"/>
    <w:rsid w:val="00794A12"/>
    <w:rsid w:val="00796357"/>
    <w:rsid w:val="007A057C"/>
    <w:rsid w:val="007A1887"/>
    <w:rsid w:val="007A20F1"/>
    <w:rsid w:val="007A4A53"/>
    <w:rsid w:val="007A5729"/>
    <w:rsid w:val="007A5993"/>
    <w:rsid w:val="007A6AF2"/>
    <w:rsid w:val="007A72A7"/>
    <w:rsid w:val="007A79F6"/>
    <w:rsid w:val="007A7E57"/>
    <w:rsid w:val="007B28DC"/>
    <w:rsid w:val="007B2C13"/>
    <w:rsid w:val="007B3106"/>
    <w:rsid w:val="007B35BE"/>
    <w:rsid w:val="007B4BEA"/>
    <w:rsid w:val="007B5344"/>
    <w:rsid w:val="007B63AD"/>
    <w:rsid w:val="007B6920"/>
    <w:rsid w:val="007C1388"/>
    <w:rsid w:val="007C2278"/>
    <w:rsid w:val="007C3BC5"/>
    <w:rsid w:val="007C7891"/>
    <w:rsid w:val="007D2537"/>
    <w:rsid w:val="007D2B60"/>
    <w:rsid w:val="007D2E6A"/>
    <w:rsid w:val="007D361B"/>
    <w:rsid w:val="007D3BB1"/>
    <w:rsid w:val="007D5EC2"/>
    <w:rsid w:val="007D62D2"/>
    <w:rsid w:val="007D723F"/>
    <w:rsid w:val="007D788B"/>
    <w:rsid w:val="007E12E2"/>
    <w:rsid w:val="007E1B4C"/>
    <w:rsid w:val="007E33D7"/>
    <w:rsid w:val="007E3C28"/>
    <w:rsid w:val="007F1C82"/>
    <w:rsid w:val="007F1D2B"/>
    <w:rsid w:val="007F1EE1"/>
    <w:rsid w:val="007F23A7"/>
    <w:rsid w:val="007F49AE"/>
    <w:rsid w:val="007F49CA"/>
    <w:rsid w:val="007F5AD1"/>
    <w:rsid w:val="007F5CF9"/>
    <w:rsid w:val="007F67F2"/>
    <w:rsid w:val="007F6F27"/>
    <w:rsid w:val="007F763A"/>
    <w:rsid w:val="0080024C"/>
    <w:rsid w:val="00803098"/>
    <w:rsid w:val="008031F3"/>
    <w:rsid w:val="00803B9A"/>
    <w:rsid w:val="00803F38"/>
    <w:rsid w:val="008040D0"/>
    <w:rsid w:val="00805FEF"/>
    <w:rsid w:val="00806F44"/>
    <w:rsid w:val="0081092A"/>
    <w:rsid w:val="00810BE0"/>
    <w:rsid w:val="008149BF"/>
    <w:rsid w:val="00815896"/>
    <w:rsid w:val="00820A49"/>
    <w:rsid w:val="00821C4B"/>
    <w:rsid w:val="008247D5"/>
    <w:rsid w:val="00824D69"/>
    <w:rsid w:val="0082559D"/>
    <w:rsid w:val="008258BD"/>
    <w:rsid w:val="00825D19"/>
    <w:rsid w:val="00825F3C"/>
    <w:rsid w:val="00827F90"/>
    <w:rsid w:val="008308D3"/>
    <w:rsid w:val="008310FB"/>
    <w:rsid w:val="008311D9"/>
    <w:rsid w:val="00831B50"/>
    <w:rsid w:val="00832D2D"/>
    <w:rsid w:val="00833B15"/>
    <w:rsid w:val="00833CD5"/>
    <w:rsid w:val="00834901"/>
    <w:rsid w:val="00835DED"/>
    <w:rsid w:val="00836C75"/>
    <w:rsid w:val="00840F51"/>
    <w:rsid w:val="00841EA7"/>
    <w:rsid w:val="00842A46"/>
    <w:rsid w:val="00842CAC"/>
    <w:rsid w:val="0084316A"/>
    <w:rsid w:val="00845278"/>
    <w:rsid w:val="0084618C"/>
    <w:rsid w:val="008463E2"/>
    <w:rsid w:val="00846851"/>
    <w:rsid w:val="008478D1"/>
    <w:rsid w:val="00847D02"/>
    <w:rsid w:val="00847F25"/>
    <w:rsid w:val="00847FBE"/>
    <w:rsid w:val="00850868"/>
    <w:rsid w:val="00851733"/>
    <w:rsid w:val="00851908"/>
    <w:rsid w:val="0085292F"/>
    <w:rsid w:val="00852C4B"/>
    <w:rsid w:val="00853DC9"/>
    <w:rsid w:val="00855831"/>
    <w:rsid w:val="00855D38"/>
    <w:rsid w:val="00856BBA"/>
    <w:rsid w:val="0085716E"/>
    <w:rsid w:val="0086088B"/>
    <w:rsid w:val="00862113"/>
    <w:rsid w:val="00862250"/>
    <w:rsid w:val="00862F57"/>
    <w:rsid w:val="00863EE2"/>
    <w:rsid w:val="008646A6"/>
    <w:rsid w:val="00864E4C"/>
    <w:rsid w:val="00865D2A"/>
    <w:rsid w:val="00866121"/>
    <w:rsid w:val="00866A48"/>
    <w:rsid w:val="0086717B"/>
    <w:rsid w:val="00867714"/>
    <w:rsid w:val="00867EF6"/>
    <w:rsid w:val="008729DB"/>
    <w:rsid w:val="00872D94"/>
    <w:rsid w:val="008736ED"/>
    <w:rsid w:val="00873E8D"/>
    <w:rsid w:val="00876FBF"/>
    <w:rsid w:val="008773C7"/>
    <w:rsid w:val="00882265"/>
    <w:rsid w:val="00882268"/>
    <w:rsid w:val="00882C65"/>
    <w:rsid w:val="00884098"/>
    <w:rsid w:val="00885492"/>
    <w:rsid w:val="0088582E"/>
    <w:rsid w:val="008867F1"/>
    <w:rsid w:val="0088714A"/>
    <w:rsid w:val="008872FD"/>
    <w:rsid w:val="00890F15"/>
    <w:rsid w:val="00892CFE"/>
    <w:rsid w:val="008939C0"/>
    <w:rsid w:val="00894E48"/>
    <w:rsid w:val="00895C2F"/>
    <w:rsid w:val="0089604B"/>
    <w:rsid w:val="00897166"/>
    <w:rsid w:val="00897CD9"/>
    <w:rsid w:val="008A1998"/>
    <w:rsid w:val="008A1F43"/>
    <w:rsid w:val="008A39D5"/>
    <w:rsid w:val="008A3E5D"/>
    <w:rsid w:val="008A4710"/>
    <w:rsid w:val="008A4880"/>
    <w:rsid w:val="008A7415"/>
    <w:rsid w:val="008B02DE"/>
    <w:rsid w:val="008B1FDD"/>
    <w:rsid w:val="008B2A03"/>
    <w:rsid w:val="008B46F0"/>
    <w:rsid w:val="008B4E82"/>
    <w:rsid w:val="008B63E7"/>
    <w:rsid w:val="008B6431"/>
    <w:rsid w:val="008C12AC"/>
    <w:rsid w:val="008C1302"/>
    <w:rsid w:val="008C3A05"/>
    <w:rsid w:val="008C661F"/>
    <w:rsid w:val="008C7952"/>
    <w:rsid w:val="008D005F"/>
    <w:rsid w:val="008D0132"/>
    <w:rsid w:val="008D02DF"/>
    <w:rsid w:val="008D040D"/>
    <w:rsid w:val="008D464D"/>
    <w:rsid w:val="008D4C0F"/>
    <w:rsid w:val="008D655A"/>
    <w:rsid w:val="008E09C1"/>
    <w:rsid w:val="008E1051"/>
    <w:rsid w:val="008E2ADC"/>
    <w:rsid w:val="008E5158"/>
    <w:rsid w:val="008F1885"/>
    <w:rsid w:val="008F196E"/>
    <w:rsid w:val="008F2B90"/>
    <w:rsid w:val="008F3DE2"/>
    <w:rsid w:val="008F3FB3"/>
    <w:rsid w:val="008F4026"/>
    <w:rsid w:val="008F5B61"/>
    <w:rsid w:val="008F6C4E"/>
    <w:rsid w:val="008F7F23"/>
    <w:rsid w:val="008F7FEF"/>
    <w:rsid w:val="00900A73"/>
    <w:rsid w:val="00900B43"/>
    <w:rsid w:val="00902470"/>
    <w:rsid w:val="00903CED"/>
    <w:rsid w:val="00903E4A"/>
    <w:rsid w:val="0090413E"/>
    <w:rsid w:val="00905A61"/>
    <w:rsid w:val="00906B7F"/>
    <w:rsid w:val="0091005B"/>
    <w:rsid w:val="00910708"/>
    <w:rsid w:val="00910DD8"/>
    <w:rsid w:val="00913774"/>
    <w:rsid w:val="00914196"/>
    <w:rsid w:val="00914F4C"/>
    <w:rsid w:val="009173B9"/>
    <w:rsid w:val="00917DE0"/>
    <w:rsid w:val="009217A4"/>
    <w:rsid w:val="0092381D"/>
    <w:rsid w:val="009255D8"/>
    <w:rsid w:val="00925A40"/>
    <w:rsid w:val="00925F76"/>
    <w:rsid w:val="00931D6C"/>
    <w:rsid w:val="009324F5"/>
    <w:rsid w:val="0093440F"/>
    <w:rsid w:val="009362FA"/>
    <w:rsid w:val="009369DB"/>
    <w:rsid w:val="00936CA3"/>
    <w:rsid w:val="00940029"/>
    <w:rsid w:val="00940E32"/>
    <w:rsid w:val="009463D4"/>
    <w:rsid w:val="00946535"/>
    <w:rsid w:val="009506A7"/>
    <w:rsid w:val="00950B07"/>
    <w:rsid w:val="00950E70"/>
    <w:rsid w:val="00950E88"/>
    <w:rsid w:val="00951965"/>
    <w:rsid w:val="00956E55"/>
    <w:rsid w:val="009574EF"/>
    <w:rsid w:val="00957569"/>
    <w:rsid w:val="00961183"/>
    <w:rsid w:val="0096212F"/>
    <w:rsid w:val="009639DC"/>
    <w:rsid w:val="00964489"/>
    <w:rsid w:val="009650D7"/>
    <w:rsid w:val="009717D9"/>
    <w:rsid w:val="00971E92"/>
    <w:rsid w:val="0097238D"/>
    <w:rsid w:val="0097289F"/>
    <w:rsid w:val="00972C2B"/>
    <w:rsid w:val="00972CFC"/>
    <w:rsid w:val="009731CC"/>
    <w:rsid w:val="00973E32"/>
    <w:rsid w:val="00973F1E"/>
    <w:rsid w:val="00973F40"/>
    <w:rsid w:val="009747E0"/>
    <w:rsid w:val="00975044"/>
    <w:rsid w:val="009767FE"/>
    <w:rsid w:val="00977794"/>
    <w:rsid w:val="00980918"/>
    <w:rsid w:val="00981BB0"/>
    <w:rsid w:val="00982E09"/>
    <w:rsid w:val="009847ED"/>
    <w:rsid w:val="00985B36"/>
    <w:rsid w:val="009876BE"/>
    <w:rsid w:val="009909A3"/>
    <w:rsid w:val="00991396"/>
    <w:rsid w:val="009913DF"/>
    <w:rsid w:val="0099276A"/>
    <w:rsid w:val="00993889"/>
    <w:rsid w:val="00993A4E"/>
    <w:rsid w:val="00993E33"/>
    <w:rsid w:val="00994F51"/>
    <w:rsid w:val="00996DD4"/>
    <w:rsid w:val="00997A76"/>
    <w:rsid w:val="009A1A83"/>
    <w:rsid w:val="009A1CB1"/>
    <w:rsid w:val="009A2A52"/>
    <w:rsid w:val="009A655D"/>
    <w:rsid w:val="009A659F"/>
    <w:rsid w:val="009A715A"/>
    <w:rsid w:val="009B35EF"/>
    <w:rsid w:val="009B3EED"/>
    <w:rsid w:val="009B4736"/>
    <w:rsid w:val="009B5631"/>
    <w:rsid w:val="009B57C3"/>
    <w:rsid w:val="009B764B"/>
    <w:rsid w:val="009B7B05"/>
    <w:rsid w:val="009B7CDC"/>
    <w:rsid w:val="009C23CA"/>
    <w:rsid w:val="009C2799"/>
    <w:rsid w:val="009C3145"/>
    <w:rsid w:val="009C32EA"/>
    <w:rsid w:val="009C53D0"/>
    <w:rsid w:val="009C5A9A"/>
    <w:rsid w:val="009C77C7"/>
    <w:rsid w:val="009D04C3"/>
    <w:rsid w:val="009D24D2"/>
    <w:rsid w:val="009D261C"/>
    <w:rsid w:val="009D3124"/>
    <w:rsid w:val="009D4D3A"/>
    <w:rsid w:val="009D5C77"/>
    <w:rsid w:val="009D729C"/>
    <w:rsid w:val="009D72A8"/>
    <w:rsid w:val="009D72C0"/>
    <w:rsid w:val="009D748A"/>
    <w:rsid w:val="009E0A3C"/>
    <w:rsid w:val="009E1081"/>
    <w:rsid w:val="009E265F"/>
    <w:rsid w:val="009E2E45"/>
    <w:rsid w:val="009E32C5"/>
    <w:rsid w:val="009E3A30"/>
    <w:rsid w:val="009E45D3"/>
    <w:rsid w:val="009E4AA8"/>
    <w:rsid w:val="009E5728"/>
    <w:rsid w:val="009E5C5D"/>
    <w:rsid w:val="009E63EF"/>
    <w:rsid w:val="009E759D"/>
    <w:rsid w:val="009F00AD"/>
    <w:rsid w:val="009F04B1"/>
    <w:rsid w:val="009F1766"/>
    <w:rsid w:val="009F21EC"/>
    <w:rsid w:val="009F4869"/>
    <w:rsid w:val="009F54D6"/>
    <w:rsid w:val="009F64AA"/>
    <w:rsid w:val="009F67D9"/>
    <w:rsid w:val="009F68D1"/>
    <w:rsid w:val="009F6DF6"/>
    <w:rsid w:val="009F7BE0"/>
    <w:rsid w:val="00A00E64"/>
    <w:rsid w:val="00A02AD2"/>
    <w:rsid w:val="00A05AB6"/>
    <w:rsid w:val="00A05BB2"/>
    <w:rsid w:val="00A0660C"/>
    <w:rsid w:val="00A070EF"/>
    <w:rsid w:val="00A07790"/>
    <w:rsid w:val="00A0780B"/>
    <w:rsid w:val="00A10D9A"/>
    <w:rsid w:val="00A1163B"/>
    <w:rsid w:val="00A14B08"/>
    <w:rsid w:val="00A15466"/>
    <w:rsid w:val="00A15C49"/>
    <w:rsid w:val="00A168D0"/>
    <w:rsid w:val="00A17CC0"/>
    <w:rsid w:val="00A20D20"/>
    <w:rsid w:val="00A24E5A"/>
    <w:rsid w:val="00A258D6"/>
    <w:rsid w:val="00A25CD6"/>
    <w:rsid w:val="00A303D9"/>
    <w:rsid w:val="00A32CB0"/>
    <w:rsid w:val="00A32CBD"/>
    <w:rsid w:val="00A379BF"/>
    <w:rsid w:val="00A37BFC"/>
    <w:rsid w:val="00A4194A"/>
    <w:rsid w:val="00A4281E"/>
    <w:rsid w:val="00A432C5"/>
    <w:rsid w:val="00A43536"/>
    <w:rsid w:val="00A46F0C"/>
    <w:rsid w:val="00A47F2B"/>
    <w:rsid w:val="00A517E0"/>
    <w:rsid w:val="00A525A5"/>
    <w:rsid w:val="00A52B0C"/>
    <w:rsid w:val="00A5507E"/>
    <w:rsid w:val="00A5508C"/>
    <w:rsid w:val="00A55593"/>
    <w:rsid w:val="00A555E6"/>
    <w:rsid w:val="00A55EA6"/>
    <w:rsid w:val="00A61BA0"/>
    <w:rsid w:val="00A63A1D"/>
    <w:rsid w:val="00A63E10"/>
    <w:rsid w:val="00A642FC"/>
    <w:rsid w:val="00A64D50"/>
    <w:rsid w:val="00A67386"/>
    <w:rsid w:val="00A676F1"/>
    <w:rsid w:val="00A67D5D"/>
    <w:rsid w:val="00A70E40"/>
    <w:rsid w:val="00A74499"/>
    <w:rsid w:val="00A74B3D"/>
    <w:rsid w:val="00A76ABA"/>
    <w:rsid w:val="00A77ECE"/>
    <w:rsid w:val="00A80067"/>
    <w:rsid w:val="00A844CE"/>
    <w:rsid w:val="00A86EF1"/>
    <w:rsid w:val="00A91206"/>
    <w:rsid w:val="00A9174C"/>
    <w:rsid w:val="00A91F8A"/>
    <w:rsid w:val="00A922F2"/>
    <w:rsid w:val="00A92824"/>
    <w:rsid w:val="00A9300C"/>
    <w:rsid w:val="00A93125"/>
    <w:rsid w:val="00A94DBC"/>
    <w:rsid w:val="00A97197"/>
    <w:rsid w:val="00AA113C"/>
    <w:rsid w:val="00AA25F3"/>
    <w:rsid w:val="00AA29A7"/>
    <w:rsid w:val="00AA42B4"/>
    <w:rsid w:val="00AA4375"/>
    <w:rsid w:val="00AA4790"/>
    <w:rsid w:val="00AA48AF"/>
    <w:rsid w:val="00AA52FD"/>
    <w:rsid w:val="00AA590A"/>
    <w:rsid w:val="00AA60EC"/>
    <w:rsid w:val="00AA7545"/>
    <w:rsid w:val="00AA7CD8"/>
    <w:rsid w:val="00AB0664"/>
    <w:rsid w:val="00AB1510"/>
    <w:rsid w:val="00AB15FA"/>
    <w:rsid w:val="00AB1E90"/>
    <w:rsid w:val="00AB23B6"/>
    <w:rsid w:val="00AB24EA"/>
    <w:rsid w:val="00AB37F8"/>
    <w:rsid w:val="00AB3883"/>
    <w:rsid w:val="00AB4020"/>
    <w:rsid w:val="00AB58EF"/>
    <w:rsid w:val="00AB77D7"/>
    <w:rsid w:val="00AC1746"/>
    <w:rsid w:val="00AC1782"/>
    <w:rsid w:val="00AC1ADB"/>
    <w:rsid w:val="00AC1D16"/>
    <w:rsid w:val="00AC23E8"/>
    <w:rsid w:val="00AC254E"/>
    <w:rsid w:val="00AC44C6"/>
    <w:rsid w:val="00AC575E"/>
    <w:rsid w:val="00AC59C6"/>
    <w:rsid w:val="00AC6101"/>
    <w:rsid w:val="00AD031B"/>
    <w:rsid w:val="00AD034F"/>
    <w:rsid w:val="00AD1BDC"/>
    <w:rsid w:val="00AD1EB1"/>
    <w:rsid w:val="00AD596D"/>
    <w:rsid w:val="00AD6F9E"/>
    <w:rsid w:val="00AD7C5B"/>
    <w:rsid w:val="00AE3417"/>
    <w:rsid w:val="00AE40F0"/>
    <w:rsid w:val="00AE4200"/>
    <w:rsid w:val="00AE5A4D"/>
    <w:rsid w:val="00AF5B78"/>
    <w:rsid w:val="00AF754F"/>
    <w:rsid w:val="00AF7693"/>
    <w:rsid w:val="00AF7A64"/>
    <w:rsid w:val="00B001C8"/>
    <w:rsid w:val="00B00F0B"/>
    <w:rsid w:val="00B059D1"/>
    <w:rsid w:val="00B06009"/>
    <w:rsid w:val="00B064AD"/>
    <w:rsid w:val="00B06D69"/>
    <w:rsid w:val="00B07A63"/>
    <w:rsid w:val="00B1199E"/>
    <w:rsid w:val="00B13D3F"/>
    <w:rsid w:val="00B13F79"/>
    <w:rsid w:val="00B1671D"/>
    <w:rsid w:val="00B20684"/>
    <w:rsid w:val="00B2085A"/>
    <w:rsid w:val="00B20C72"/>
    <w:rsid w:val="00B21DE5"/>
    <w:rsid w:val="00B221BB"/>
    <w:rsid w:val="00B22A4E"/>
    <w:rsid w:val="00B22D8D"/>
    <w:rsid w:val="00B23758"/>
    <w:rsid w:val="00B23837"/>
    <w:rsid w:val="00B23C1F"/>
    <w:rsid w:val="00B2446A"/>
    <w:rsid w:val="00B25BA8"/>
    <w:rsid w:val="00B270EC"/>
    <w:rsid w:val="00B3071A"/>
    <w:rsid w:val="00B30F7A"/>
    <w:rsid w:val="00B318DB"/>
    <w:rsid w:val="00B31A86"/>
    <w:rsid w:val="00B32F13"/>
    <w:rsid w:val="00B33CA8"/>
    <w:rsid w:val="00B33CB5"/>
    <w:rsid w:val="00B342A4"/>
    <w:rsid w:val="00B3437C"/>
    <w:rsid w:val="00B34BDA"/>
    <w:rsid w:val="00B34D30"/>
    <w:rsid w:val="00B35FD8"/>
    <w:rsid w:val="00B371C6"/>
    <w:rsid w:val="00B37F68"/>
    <w:rsid w:val="00B402FA"/>
    <w:rsid w:val="00B43C06"/>
    <w:rsid w:val="00B43DE2"/>
    <w:rsid w:val="00B460F4"/>
    <w:rsid w:val="00B46ED4"/>
    <w:rsid w:val="00B47F89"/>
    <w:rsid w:val="00B52963"/>
    <w:rsid w:val="00B52AAF"/>
    <w:rsid w:val="00B53268"/>
    <w:rsid w:val="00B53557"/>
    <w:rsid w:val="00B53B3E"/>
    <w:rsid w:val="00B5437A"/>
    <w:rsid w:val="00B548E2"/>
    <w:rsid w:val="00B57981"/>
    <w:rsid w:val="00B57F87"/>
    <w:rsid w:val="00B603C7"/>
    <w:rsid w:val="00B6152C"/>
    <w:rsid w:val="00B61ED0"/>
    <w:rsid w:val="00B624C1"/>
    <w:rsid w:val="00B64931"/>
    <w:rsid w:val="00B66535"/>
    <w:rsid w:val="00B66B43"/>
    <w:rsid w:val="00B6767F"/>
    <w:rsid w:val="00B7106C"/>
    <w:rsid w:val="00B717C0"/>
    <w:rsid w:val="00B724CA"/>
    <w:rsid w:val="00B735E5"/>
    <w:rsid w:val="00B7636C"/>
    <w:rsid w:val="00B763E3"/>
    <w:rsid w:val="00B770BF"/>
    <w:rsid w:val="00B81B5D"/>
    <w:rsid w:val="00B84680"/>
    <w:rsid w:val="00B84ADE"/>
    <w:rsid w:val="00B8511A"/>
    <w:rsid w:val="00B851B3"/>
    <w:rsid w:val="00B852F3"/>
    <w:rsid w:val="00B8654F"/>
    <w:rsid w:val="00B8763B"/>
    <w:rsid w:val="00B87688"/>
    <w:rsid w:val="00B87FB4"/>
    <w:rsid w:val="00B91D72"/>
    <w:rsid w:val="00B92FAB"/>
    <w:rsid w:val="00B96B3A"/>
    <w:rsid w:val="00B9770D"/>
    <w:rsid w:val="00BA0392"/>
    <w:rsid w:val="00BA0C30"/>
    <w:rsid w:val="00BA61A6"/>
    <w:rsid w:val="00BA718F"/>
    <w:rsid w:val="00BB28D3"/>
    <w:rsid w:val="00BB34ED"/>
    <w:rsid w:val="00BB3F1D"/>
    <w:rsid w:val="00BB573D"/>
    <w:rsid w:val="00BB613A"/>
    <w:rsid w:val="00BB64A5"/>
    <w:rsid w:val="00BB66D2"/>
    <w:rsid w:val="00BB6E8E"/>
    <w:rsid w:val="00BB7C92"/>
    <w:rsid w:val="00BC0F52"/>
    <w:rsid w:val="00BC0F85"/>
    <w:rsid w:val="00BC1AC7"/>
    <w:rsid w:val="00BC1ED8"/>
    <w:rsid w:val="00BC231C"/>
    <w:rsid w:val="00BC25FB"/>
    <w:rsid w:val="00BC2767"/>
    <w:rsid w:val="00BC448E"/>
    <w:rsid w:val="00BC514D"/>
    <w:rsid w:val="00BC63EC"/>
    <w:rsid w:val="00BC72A0"/>
    <w:rsid w:val="00BC7E22"/>
    <w:rsid w:val="00BC7E2E"/>
    <w:rsid w:val="00BD1E47"/>
    <w:rsid w:val="00BD237D"/>
    <w:rsid w:val="00BD50F4"/>
    <w:rsid w:val="00BD6FFB"/>
    <w:rsid w:val="00BE06CD"/>
    <w:rsid w:val="00BE19AF"/>
    <w:rsid w:val="00BE27E3"/>
    <w:rsid w:val="00BE2817"/>
    <w:rsid w:val="00BE3E3C"/>
    <w:rsid w:val="00BE4D9F"/>
    <w:rsid w:val="00BE58BE"/>
    <w:rsid w:val="00BE6C44"/>
    <w:rsid w:val="00BE6E36"/>
    <w:rsid w:val="00BE6FF3"/>
    <w:rsid w:val="00BF02FA"/>
    <w:rsid w:val="00BF1294"/>
    <w:rsid w:val="00BF1D9F"/>
    <w:rsid w:val="00BF2966"/>
    <w:rsid w:val="00BF34B2"/>
    <w:rsid w:val="00BF35F5"/>
    <w:rsid w:val="00BF3EEA"/>
    <w:rsid w:val="00BF4710"/>
    <w:rsid w:val="00BF4B1E"/>
    <w:rsid w:val="00BF61E2"/>
    <w:rsid w:val="00BF68D2"/>
    <w:rsid w:val="00BF6A01"/>
    <w:rsid w:val="00C0046D"/>
    <w:rsid w:val="00C01CE2"/>
    <w:rsid w:val="00C02971"/>
    <w:rsid w:val="00C02BAE"/>
    <w:rsid w:val="00C04005"/>
    <w:rsid w:val="00C04935"/>
    <w:rsid w:val="00C04C30"/>
    <w:rsid w:val="00C0500B"/>
    <w:rsid w:val="00C05042"/>
    <w:rsid w:val="00C05C54"/>
    <w:rsid w:val="00C062EB"/>
    <w:rsid w:val="00C06C28"/>
    <w:rsid w:val="00C06E4E"/>
    <w:rsid w:val="00C07243"/>
    <w:rsid w:val="00C075C6"/>
    <w:rsid w:val="00C101EC"/>
    <w:rsid w:val="00C10E2E"/>
    <w:rsid w:val="00C11208"/>
    <w:rsid w:val="00C11519"/>
    <w:rsid w:val="00C118B1"/>
    <w:rsid w:val="00C11BAA"/>
    <w:rsid w:val="00C1438D"/>
    <w:rsid w:val="00C14FAA"/>
    <w:rsid w:val="00C15295"/>
    <w:rsid w:val="00C16B17"/>
    <w:rsid w:val="00C1728F"/>
    <w:rsid w:val="00C17CD7"/>
    <w:rsid w:val="00C20555"/>
    <w:rsid w:val="00C21135"/>
    <w:rsid w:val="00C21D6A"/>
    <w:rsid w:val="00C22A5E"/>
    <w:rsid w:val="00C254A9"/>
    <w:rsid w:val="00C2735F"/>
    <w:rsid w:val="00C30BB3"/>
    <w:rsid w:val="00C315AA"/>
    <w:rsid w:val="00C320C7"/>
    <w:rsid w:val="00C322FB"/>
    <w:rsid w:val="00C3275C"/>
    <w:rsid w:val="00C32B0A"/>
    <w:rsid w:val="00C32C03"/>
    <w:rsid w:val="00C32CFA"/>
    <w:rsid w:val="00C32F7F"/>
    <w:rsid w:val="00C334E6"/>
    <w:rsid w:val="00C33709"/>
    <w:rsid w:val="00C3711A"/>
    <w:rsid w:val="00C40523"/>
    <w:rsid w:val="00C412C9"/>
    <w:rsid w:val="00C41382"/>
    <w:rsid w:val="00C423AF"/>
    <w:rsid w:val="00C43C01"/>
    <w:rsid w:val="00C45056"/>
    <w:rsid w:val="00C470D8"/>
    <w:rsid w:val="00C47B38"/>
    <w:rsid w:val="00C51968"/>
    <w:rsid w:val="00C52D98"/>
    <w:rsid w:val="00C53B12"/>
    <w:rsid w:val="00C54A3F"/>
    <w:rsid w:val="00C5500B"/>
    <w:rsid w:val="00C5505B"/>
    <w:rsid w:val="00C5523D"/>
    <w:rsid w:val="00C55D18"/>
    <w:rsid w:val="00C55F64"/>
    <w:rsid w:val="00C561CF"/>
    <w:rsid w:val="00C56CCA"/>
    <w:rsid w:val="00C6020B"/>
    <w:rsid w:val="00C615B3"/>
    <w:rsid w:val="00C62CA1"/>
    <w:rsid w:val="00C643B3"/>
    <w:rsid w:val="00C64526"/>
    <w:rsid w:val="00C64C40"/>
    <w:rsid w:val="00C65224"/>
    <w:rsid w:val="00C65E2A"/>
    <w:rsid w:val="00C65F19"/>
    <w:rsid w:val="00C665A4"/>
    <w:rsid w:val="00C71510"/>
    <w:rsid w:val="00C715D3"/>
    <w:rsid w:val="00C73B3B"/>
    <w:rsid w:val="00C73D92"/>
    <w:rsid w:val="00C750CB"/>
    <w:rsid w:val="00C75150"/>
    <w:rsid w:val="00C75439"/>
    <w:rsid w:val="00C75804"/>
    <w:rsid w:val="00C761DA"/>
    <w:rsid w:val="00C76C2A"/>
    <w:rsid w:val="00C77411"/>
    <w:rsid w:val="00C77EF7"/>
    <w:rsid w:val="00C811AA"/>
    <w:rsid w:val="00C83F3E"/>
    <w:rsid w:val="00C85162"/>
    <w:rsid w:val="00C85DA8"/>
    <w:rsid w:val="00C86132"/>
    <w:rsid w:val="00C8631A"/>
    <w:rsid w:val="00C87CCE"/>
    <w:rsid w:val="00C90D17"/>
    <w:rsid w:val="00C93026"/>
    <w:rsid w:val="00C93408"/>
    <w:rsid w:val="00C9486F"/>
    <w:rsid w:val="00C97E19"/>
    <w:rsid w:val="00CA0196"/>
    <w:rsid w:val="00CA02F2"/>
    <w:rsid w:val="00CA3E80"/>
    <w:rsid w:val="00CA4CBF"/>
    <w:rsid w:val="00CA4CD2"/>
    <w:rsid w:val="00CA588A"/>
    <w:rsid w:val="00CA7A79"/>
    <w:rsid w:val="00CA7DA0"/>
    <w:rsid w:val="00CB1027"/>
    <w:rsid w:val="00CB2EC4"/>
    <w:rsid w:val="00CB2F3B"/>
    <w:rsid w:val="00CB3AE8"/>
    <w:rsid w:val="00CB4CD8"/>
    <w:rsid w:val="00CB4D35"/>
    <w:rsid w:val="00CB5C0D"/>
    <w:rsid w:val="00CC01DB"/>
    <w:rsid w:val="00CC1166"/>
    <w:rsid w:val="00CC42A2"/>
    <w:rsid w:val="00CC46D0"/>
    <w:rsid w:val="00CC4799"/>
    <w:rsid w:val="00CD0BD6"/>
    <w:rsid w:val="00CD0D31"/>
    <w:rsid w:val="00CD0FBB"/>
    <w:rsid w:val="00CD1637"/>
    <w:rsid w:val="00CD2252"/>
    <w:rsid w:val="00CD2DE6"/>
    <w:rsid w:val="00CD3960"/>
    <w:rsid w:val="00CD3CB0"/>
    <w:rsid w:val="00CD3DFD"/>
    <w:rsid w:val="00CD3FC0"/>
    <w:rsid w:val="00CD6889"/>
    <w:rsid w:val="00CD751E"/>
    <w:rsid w:val="00CE001F"/>
    <w:rsid w:val="00CE02B2"/>
    <w:rsid w:val="00CE0D82"/>
    <w:rsid w:val="00CE0E10"/>
    <w:rsid w:val="00CE1A1C"/>
    <w:rsid w:val="00CE24DE"/>
    <w:rsid w:val="00CE2A63"/>
    <w:rsid w:val="00CE4E13"/>
    <w:rsid w:val="00CE6B8B"/>
    <w:rsid w:val="00CE7314"/>
    <w:rsid w:val="00CE7315"/>
    <w:rsid w:val="00CE7A99"/>
    <w:rsid w:val="00CE7F12"/>
    <w:rsid w:val="00CF154C"/>
    <w:rsid w:val="00CF2DFC"/>
    <w:rsid w:val="00CF3591"/>
    <w:rsid w:val="00CF35A8"/>
    <w:rsid w:val="00CF3C52"/>
    <w:rsid w:val="00D01CF5"/>
    <w:rsid w:val="00D02B1C"/>
    <w:rsid w:val="00D03CF2"/>
    <w:rsid w:val="00D043A0"/>
    <w:rsid w:val="00D0440A"/>
    <w:rsid w:val="00D05172"/>
    <w:rsid w:val="00D05865"/>
    <w:rsid w:val="00D063C1"/>
    <w:rsid w:val="00D10488"/>
    <w:rsid w:val="00D1048C"/>
    <w:rsid w:val="00D10DA8"/>
    <w:rsid w:val="00D11C62"/>
    <w:rsid w:val="00D14235"/>
    <w:rsid w:val="00D1442B"/>
    <w:rsid w:val="00D1455D"/>
    <w:rsid w:val="00D14AFB"/>
    <w:rsid w:val="00D1512D"/>
    <w:rsid w:val="00D17E51"/>
    <w:rsid w:val="00D214AE"/>
    <w:rsid w:val="00D2178E"/>
    <w:rsid w:val="00D230E5"/>
    <w:rsid w:val="00D24085"/>
    <w:rsid w:val="00D242BB"/>
    <w:rsid w:val="00D24B8B"/>
    <w:rsid w:val="00D254D0"/>
    <w:rsid w:val="00D259DF"/>
    <w:rsid w:val="00D276C4"/>
    <w:rsid w:val="00D3106A"/>
    <w:rsid w:val="00D311C8"/>
    <w:rsid w:val="00D31AC1"/>
    <w:rsid w:val="00D334E6"/>
    <w:rsid w:val="00D3372E"/>
    <w:rsid w:val="00D37165"/>
    <w:rsid w:val="00D373F1"/>
    <w:rsid w:val="00D377BB"/>
    <w:rsid w:val="00D379FF"/>
    <w:rsid w:val="00D37F67"/>
    <w:rsid w:val="00D37F78"/>
    <w:rsid w:val="00D405E0"/>
    <w:rsid w:val="00D40636"/>
    <w:rsid w:val="00D4065D"/>
    <w:rsid w:val="00D4091B"/>
    <w:rsid w:val="00D410BA"/>
    <w:rsid w:val="00D41C5F"/>
    <w:rsid w:val="00D421B6"/>
    <w:rsid w:val="00D4342E"/>
    <w:rsid w:val="00D43AD8"/>
    <w:rsid w:val="00D43E91"/>
    <w:rsid w:val="00D441DA"/>
    <w:rsid w:val="00D4783A"/>
    <w:rsid w:val="00D51543"/>
    <w:rsid w:val="00D55264"/>
    <w:rsid w:val="00D5536F"/>
    <w:rsid w:val="00D576D5"/>
    <w:rsid w:val="00D6070D"/>
    <w:rsid w:val="00D60B6B"/>
    <w:rsid w:val="00D63A5B"/>
    <w:rsid w:val="00D64F4B"/>
    <w:rsid w:val="00D666FE"/>
    <w:rsid w:val="00D67B00"/>
    <w:rsid w:val="00D70671"/>
    <w:rsid w:val="00D70C1B"/>
    <w:rsid w:val="00D71BA5"/>
    <w:rsid w:val="00D73108"/>
    <w:rsid w:val="00D74EB2"/>
    <w:rsid w:val="00D75685"/>
    <w:rsid w:val="00D75957"/>
    <w:rsid w:val="00D7678F"/>
    <w:rsid w:val="00D8147A"/>
    <w:rsid w:val="00D83FE7"/>
    <w:rsid w:val="00D84E09"/>
    <w:rsid w:val="00D866E5"/>
    <w:rsid w:val="00D8780E"/>
    <w:rsid w:val="00D87AC6"/>
    <w:rsid w:val="00D90376"/>
    <w:rsid w:val="00D9462A"/>
    <w:rsid w:val="00D955AE"/>
    <w:rsid w:val="00D96085"/>
    <w:rsid w:val="00D97065"/>
    <w:rsid w:val="00DA0397"/>
    <w:rsid w:val="00DA04BA"/>
    <w:rsid w:val="00DA0B69"/>
    <w:rsid w:val="00DA159C"/>
    <w:rsid w:val="00DA178B"/>
    <w:rsid w:val="00DA1A3C"/>
    <w:rsid w:val="00DA25F2"/>
    <w:rsid w:val="00DA385B"/>
    <w:rsid w:val="00DA5E6C"/>
    <w:rsid w:val="00DB15B8"/>
    <w:rsid w:val="00DB210C"/>
    <w:rsid w:val="00DB26BD"/>
    <w:rsid w:val="00DB29B7"/>
    <w:rsid w:val="00DB29DC"/>
    <w:rsid w:val="00DB2A2F"/>
    <w:rsid w:val="00DB2D60"/>
    <w:rsid w:val="00DB38FD"/>
    <w:rsid w:val="00DB4064"/>
    <w:rsid w:val="00DB467E"/>
    <w:rsid w:val="00DB548F"/>
    <w:rsid w:val="00DB58EB"/>
    <w:rsid w:val="00DB5B04"/>
    <w:rsid w:val="00DB6142"/>
    <w:rsid w:val="00DB707C"/>
    <w:rsid w:val="00DB7499"/>
    <w:rsid w:val="00DC0B7E"/>
    <w:rsid w:val="00DC21BB"/>
    <w:rsid w:val="00DC3342"/>
    <w:rsid w:val="00DC4976"/>
    <w:rsid w:val="00DC6BE2"/>
    <w:rsid w:val="00DC71BA"/>
    <w:rsid w:val="00DC7620"/>
    <w:rsid w:val="00DD3DFD"/>
    <w:rsid w:val="00DD48B0"/>
    <w:rsid w:val="00DD6F80"/>
    <w:rsid w:val="00DD7264"/>
    <w:rsid w:val="00DD7A19"/>
    <w:rsid w:val="00DE0641"/>
    <w:rsid w:val="00DE0B71"/>
    <w:rsid w:val="00DE0E72"/>
    <w:rsid w:val="00DE2B76"/>
    <w:rsid w:val="00DF140B"/>
    <w:rsid w:val="00DF299D"/>
    <w:rsid w:val="00DF3CA5"/>
    <w:rsid w:val="00DF458D"/>
    <w:rsid w:val="00DF5167"/>
    <w:rsid w:val="00DF583E"/>
    <w:rsid w:val="00DF656D"/>
    <w:rsid w:val="00DF71B1"/>
    <w:rsid w:val="00E01595"/>
    <w:rsid w:val="00E01BA7"/>
    <w:rsid w:val="00E02931"/>
    <w:rsid w:val="00E04EE3"/>
    <w:rsid w:val="00E054F8"/>
    <w:rsid w:val="00E064E5"/>
    <w:rsid w:val="00E07403"/>
    <w:rsid w:val="00E100BF"/>
    <w:rsid w:val="00E10E8D"/>
    <w:rsid w:val="00E12DC9"/>
    <w:rsid w:val="00E1462B"/>
    <w:rsid w:val="00E16933"/>
    <w:rsid w:val="00E20432"/>
    <w:rsid w:val="00E21188"/>
    <w:rsid w:val="00E21D28"/>
    <w:rsid w:val="00E23DB6"/>
    <w:rsid w:val="00E23E01"/>
    <w:rsid w:val="00E248C7"/>
    <w:rsid w:val="00E25172"/>
    <w:rsid w:val="00E25D82"/>
    <w:rsid w:val="00E30933"/>
    <w:rsid w:val="00E30D8B"/>
    <w:rsid w:val="00E31495"/>
    <w:rsid w:val="00E324E6"/>
    <w:rsid w:val="00E33851"/>
    <w:rsid w:val="00E36D5F"/>
    <w:rsid w:val="00E4080D"/>
    <w:rsid w:val="00E40A9B"/>
    <w:rsid w:val="00E41BF2"/>
    <w:rsid w:val="00E468D2"/>
    <w:rsid w:val="00E5178D"/>
    <w:rsid w:val="00E53B74"/>
    <w:rsid w:val="00E545DB"/>
    <w:rsid w:val="00E54D48"/>
    <w:rsid w:val="00E54F4B"/>
    <w:rsid w:val="00E54FE4"/>
    <w:rsid w:val="00E579E4"/>
    <w:rsid w:val="00E61088"/>
    <w:rsid w:val="00E616E6"/>
    <w:rsid w:val="00E61BE1"/>
    <w:rsid w:val="00E62153"/>
    <w:rsid w:val="00E648B4"/>
    <w:rsid w:val="00E675E7"/>
    <w:rsid w:val="00E67E4F"/>
    <w:rsid w:val="00E7063A"/>
    <w:rsid w:val="00E70C1B"/>
    <w:rsid w:val="00E7199C"/>
    <w:rsid w:val="00E71D1D"/>
    <w:rsid w:val="00E71D25"/>
    <w:rsid w:val="00E73F50"/>
    <w:rsid w:val="00E76795"/>
    <w:rsid w:val="00E76F45"/>
    <w:rsid w:val="00E80436"/>
    <w:rsid w:val="00E81043"/>
    <w:rsid w:val="00E82B58"/>
    <w:rsid w:val="00E8376E"/>
    <w:rsid w:val="00E8380C"/>
    <w:rsid w:val="00E83AFE"/>
    <w:rsid w:val="00E83BC0"/>
    <w:rsid w:val="00E84B5F"/>
    <w:rsid w:val="00E85B94"/>
    <w:rsid w:val="00E86676"/>
    <w:rsid w:val="00E91907"/>
    <w:rsid w:val="00E92240"/>
    <w:rsid w:val="00E92545"/>
    <w:rsid w:val="00E9274C"/>
    <w:rsid w:val="00E934FB"/>
    <w:rsid w:val="00E96346"/>
    <w:rsid w:val="00E96AA4"/>
    <w:rsid w:val="00EA03D7"/>
    <w:rsid w:val="00EA09AA"/>
    <w:rsid w:val="00EA1A32"/>
    <w:rsid w:val="00EA221E"/>
    <w:rsid w:val="00EA3483"/>
    <w:rsid w:val="00EA43AC"/>
    <w:rsid w:val="00EA4605"/>
    <w:rsid w:val="00EA4B97"/>
    <w:rsid w:val="00EA5FE6"/>
    <w:rsid w:val="00EA60EC"/>
    <w:rsid w:val="00EA76B5"/>
    <w:rsid w:val="00EA7F6E"/>
    <w:rsid w:val="00EB05F3"/>
    <w:rsid w:val="00EB06FF"/>
    <w:rsid w:val="00EB0A85"/>
    <w:rsid w:val="00EB0AAB"/>
    <w:rsid w:val="00EB0AEF"/>
    <w:rsid w:val="00EB1010"/>
    <w:rsid w:val="00EB18B2"/>
    <w:rsid w:val="00EB1A70"/>
    <w:rsid w:val="00EB1DA9"/>
    <w:rsid w:val="00EB2524"/>
    <w:rsid w:val="00EB2784"/>
    <w:rsid w:val="00EB50DA"/>
    <w:rsid w:val="00EB5A5B"/>
    <w:rsid w:val="00EB5A85"/>
    <w:rsid w:val="00EB5CA1"/>
    <w:rsid w:val="00EB625C"/>
    <w:rsid w:val="00EB7F51"/>
    <w:rsid w:val="00EC1C46"/>
    <w:rsid w:val="00EC4EAD"/>
    <w:rsid w:val="00EC5855"/>
    <w:rsid w:val="00EC5EC7"/>
    <w:rsid w:val="00EC6E08"/>
    <w:rsid w:val="00EC7592"/>
    <w:rsid w:val="00EC7F3E"/>
    <w:rsid w:val="00ED13CD"/>
    <w:rsid w:val="00ED1A85"/>
    <w:rsid w:val="00ED23B6"/>
    <w:rsid w:val="00ED34CE"/>
    <w:rsid w:val="00ED4583"/>
    <w:rsid w:val="00ED549F"/>
    <w:rsid w:val="00ED5941"/>
    <w:rsid w:val="00ED5B49"/>
    <w:rsid w:val="00ED5DC8"/>
    <w:rsid w:val="00ED69D7"/>
    <w:rsid w:val="00ED7ADD"/>
    <w:rsid w:val="00ED7B16"/>
    <w:rsid w:val="00EE20D2"/>
    <w:rsid w:val="00EE269E"/>
    <w:rsid w:val="00EE2F12"/>
    <w:rsid w:val="00EE3273"/>
    <w:rsid w:val="00EE5A60"/>
    <w:rsid w:val="00EE6A56"/>
    <w:rsid w:val="00EE7089"/>
    <w:rsid w:val="00EE73BE"/>
    <w:rsid w:val="00EF1E1C"/>
    <w:rsid w:val="00EF1F04"/>
    <w:rsid w:val="00EF2669"/>
    <w:rsid w:val="00EF3CC9"/>
    <w:rsid w:val="00EF3F0D"/>
    <w:rsid w:val="00EF5265"/>
    <w:rsid w:val="00EF6436"/>
    <w:rsid w:val="00EF79F4"/>
    <w:rsid w:val="00F01661"/>
    <w:rsid w:val="00F028E0"/>
    <w:rsid w:val="00F02F08"/>
    <w:rsid w:val="00F04616"/>
    <w:rsid w:val="00F04F96"/>
    <w:rsid w:val="00F06BDE"/>
    <w:rsid w:val="00F070B7"/>
    <w:rsid w:val="00F0779F"/>
    <w:rsid w:val="00F1037B"/>
    <w:rsid w:val="00F106A0"/>
    <w:rsid w:val="00F10F3A"/>
    <w:rsid w:val="00F12570"/>
    <w:rsid w:val="00F133A2"/>
    <w:rsid w:val="00F13594"/>
    <w:rsid w:val="00F13981"/>
    <w:rsid w:val="00F1439F"/>
    <w:rsid w:val="00F15F6C"/>
    <w:rsid w:val="00F161E8"/>
    <w:rsid w:val="00F17D6C"/>
    <w:rsid w:val="00F20CCB"/>
    <w:rsid w:val="00F213E9"/>
    <w:rsid w:val="00F22F81"/>
    <w:rsid w:val="00F230CC"/>
    <w:rsid w:val="00F24970"/>
    <w:rsid w:val="00F24B8D"/>
    <w:rsid w:val="00F26A0A"/>
    <w:rsid w:val="00F26ADD"/>
    <w:rsid w:val="00F26D9C"/>
    <w:rsid w:val="00F26F6D"/>
    <w:rsid w:val="00F27FF1"/>
    <w:rsid w:val="00F30412"/>
    <w:rsid w:val="00F30B8E"/>
    <w:rsid w:val="00F311F9"/>
    <w:rsid w:val="00F31827"/>
    <w:rsid w:val="00F31EC1"/>
    <w:rsid w:val="00F33447"/>
    <w:rsid w:val="00F34DA3"/>
    <w:rsid w:val="00F36285"/>
    <w:rsid w:val="00F371BD"/>
    <w:rsid w:val="00F373D4"/>
    <w:rsid w:val="00F37ACA"/>
    <w:rsid w:val="00F40245"/>
    <w:rsid w:val="00F40276"/>
    <w:rsid w:val="00F41194"/>
    <w:rsid w:val="00F414F7"/>
    <w:rsid w:val="00F41701"/>
    <w:rsid w:val="00F42BC7"/>
    <w:rsid w:val="00F4307F"/>
    <w:rsid w:val="00F43BCF"/>
    <w:rsid w:val="00F43E3A"/>
    <w:rsid w:val="00F4453B"/>
    <w:rsid w:val="00F44B61"/>
    <w:rsid w:val="00F4626A"/>
    <w:rsid w:val="00F47049"/>
    <w:rsid w:val="00F47EB7"/>
    <w:rsid w:val="00F51720"/>
    <w:rsid w:val="00F52B5E"/>
    <w:rsid w:val="00F53096"/>
    <w:rsid w:val="00F53220"/>
    <w:rsid w:val="00F53986"/>
    <w:rsid w:val="00F54347"/>
    <w:rsid w:val="00F54E67"/>
    <w:rsid w:val="00F5638F"/>
    <w:rsid w:val="00F577D8"/>
    <w:rsid w:val="00F60CD2"/>
    <w:rsid w:val="00F61197"/>
    <w:rsid w:val="00F61F44"/>
    <w:rsid w:val="00F6261B"/>
    <w:rsid w:val="00F6267A"/>
    <w:rsid w:val="00F630C7"/>
    <w:rsid w:val="00F6493D"/>
    <w:rsid w:val="00F64FF3"/>
    <w:rsid w:val="00F65581"/>
    <w:rsid w:val="00F679F3"/>
    <w:rsid w:val="00F707C7"/>
    <w:rsid w:val="00F73327"/>
    <w:rsid w:val="00F73D92"/>
    <w:rsid w:val="00F73F63"/>
    <w:rsid w:val="00F74FCA"/>
    <w:rsid w:val="00F7773A"/>
    <w:rsid w:val="00F81924"/>
    <w:rsid w:val="00F822EB"/>
    <w:rsid w:val="00F82E59"/>
    <w:rsid w:val="00F838D5"/>
    <w:rsid w:val="00F849A4"/>
    <w:rsid w:val="00F86470"/>
    <w:rsid w:val="00F871B5"/>
    <w:rsid w:val="00F90EE5"/>
    <w:rsid w:val="00F91729"/>
    <w:rsid w:val="00F953CB"/>
    <w:rsid w:val="00F96B6F"/>
    <w:rsid w:val="00F96C0C"/>
    <w:rsid w:val="00FA04AC"/>
    <w:rsid w:val="00FA0781"/>
    <w:rsid w:val="00FA18E4"/>
    <w:rsid w:val="00FA199B"/>
    <w:rsid w:val="00FA2630"/>
    <w:rsid w:val="00FA458F"/>
    <w:rsid w:val="00FA7676"/>
    <w:rsid w:val="00FB0246"/>
    <w:rsid w:val="00FB1F99"/>
    <w:rsid w:val="00FB2412"/>
    <w:rsid w:val="00FB41FD"/>
    <w:rsid w:val="00FB4BA2"/>
    <w:rsid w:val="00FB4C16"/>
    <w:rsid w:val="00FB53C4"/>
    <w:rsid w:val="00FB5CA7"/>
    <w:rsid w:val="00FB750F"/>
    <w:rsid w:val="00FC08FD"/>
    <w:rsid w:val="00FC15A0"/>
    <w:rsid w:val="00FC1A2F"/>
    <w:rsid w:val="00FC1B5A"/>
    <w:rsid w:val="00FC24CB"/>
    <w:rsid w:val="00FC3697"/>
    <w:rsid w:val="00FC3839"/>
    <w:rsid w:val="00FC3B39"/>
    <w:rsid w:val="00FC404E"/>
    <w:rsid w:val="00FC4C52"/>
    <w:rsid w:val="00FC5C1E"/>
    <w:rsid w:val="00FC6624"/>
    <w:rsid w:val="00FC7974"/>
    <w:rsid w:val="00FD0ECF"/>
    <w:rsid w:val="00FD2541"/>
    <w:rsid w:val="00FD2696"/>
    <w:rsid w:val="00FD2836"/>
    <w:rsid w:val="00FD299D"/>
    <w:rsid w:val="00FD38A0"/>
    <w:rsid w:val="00FD3A80"/>
    <w:rsid w:val="00FD3B7C"/>
    <w:rsid w:val="00FD748B"/>
    <w:rsid w:val="00FD7628"/>
    <w:rsid w:val="00FE0F0B"/>
    <w:rsid w:val="00FE10D8"/>
    <w:rsid w:val="00FE206C"/>
    <w:rsid w:val="00FE224D"/>
    <w:rsid w:val="00FE330A"/>
    <w:rsid w:val="00FE3D85"/>
    <w:rsid w:val="00FE5294"/>
    <w:rsid w:val="00FE6E52"/>
    <w:rsid w:val="00FE7180"/>
    <w:rsid w:val="00FF0B07"/>
    <w:rsid w:val="00FF0B93"/>
    <w:rsid w:val="00FF4772"/>
    <w:rsid w:val="00FF571C"/>
    <w:rsid w:val="00FF61C2"/>
    <w:rsid w:val="00FF6284"/>
    <w:rsid w:val="00FF78D8"/>
    <w:rsid w:val="00FF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F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202F17"/>
    <w:pPr>
      <w:keepNext/>
      <w:keepLines/>
      <w:numPr>
        <w:numId w:val="1"/>
      </w:numPr>
      <w:spacing w:before="12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0"/>
    <w:qFormat/>
    <w:rsid w:val="00202F17"/>
    <w:pPr>
      <w:keepNext/>
      <w:keepLines/>
      <w:numPr>
        <w:ilvl w:val="1"/>
        <w:numId w:val="1"/>
      </w:numPr>
      <w:spacing w:line="415" w:lineRule="auto"/>
      <w:outlineLvl w:val="1"/>
    </w:pPr>
    <w:rPr>
      <w:b/>
      <w:bCs/>
      <w:sz w:val="24"/>
    </w:rPr>
  </w:style>
  <w:style w:type="paragraph" w:styleId="3">
    <w:name w:val="heading 3"/>
    <w:basedOn w:val="a"/>
    <w:next w:val="a0"/>
    <w:qFormat/>
    <w:rsid w:val="00202F17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rsid w:val="00202F17"/>
    <w:pPr>
      <w:keepNext/>
      <w:keepLines/>
      <w:numPr>
        <w:ilvl w:val="3"/>
        <w:numId w:val="1"/>
      </w:numPr>
      <w:spacing w:line="415" w:lineRule="auto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560D82"/>
    <w:pPr>
      <w:spacing w:after="120"/>
    </w:pPr>
  </w:style>
  <w:style w:type="paragraph" w:styleId="a0">
    <w:name w:val="Body Text First Indent"/>
    <w:basedOn w:val="a4"/>
    <w:autoRedefine/>
    <w:qFormat/>
    <w:rsid w:val="00000BB3"/>
    <w:pPr>
      <w:ind w:leftChars="16" w:left="34" w:firstLineChars="200" w:firstLine="420"/>
    </w:pPr>
  </w:style>
  <w:style w:type="paragraph" w:styleId="a5">
    <w:name w:val="Title"/>
    <w:basedOn w:val="a"/>
    <w:qFormat/>
    <w:rsid w:val="00202F1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6">
    <w:name w:val="Body Text Indent"/>
    <w:basedOn w:val="a"/>
    <w:rsid w:val="00E324E6"/>
    <w:pPr>
      <w:spacing w:after="120"/>
      <w:ind w:leftChars="200" w:left="420"/>
    </w:pPr>
  </w:style>
  <w:style w:type="paragraph" w:styleId="20">
    <w:name w:val="Body Text First Indent 2"/>
    <w:basedOn w:val="a6"/>
    <w:rsid w:val="00E324E6"/>
    <w:pPr>
      <w:ind w:firstLineChars="200" w:firstLine="420"/>
    </w:pPr>
  </w:style>
  <w:style w:type="paragraph" w:styleId="a7">
    <w:name w:val="header"/>
    <w:basedOn w:val="a"/>
    <w:link w:val="Char"/>
    <w:uiPriority w:val="99"/>
    <w:rsid w:val="00C4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0"/>
    <w:uiPriority w:val="99"/>
    <w:rsid w:val="00C4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697551"/>
  </w:style>
  <w:style w:type="paragraph" w:styleId="10">
    <w:name w:val="toc 1"/>
    <w:basedOn w:val="a"/>
    <w:next w:val="a"/>
    <w:autoRedefine/>
    <w:uiPriority w:val="39"/>
    <w:qFormat/>
    <w:rsid w:val="00202F17"/>
  </w:style>
  <w:style w:type="character" w:styleId="aa">
    <w:name w:val="Hyperlink"/>
    <w:basedOn w:val="a1"/>
    <w:uiPriority w:val="99"/>
    <w:rsid w:val="00531019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202F17"/>
    <w:pPr>
      <w:ind w:leftChars="200" w:left="420"/>
    </w:pPr>
  </w:style>
  <w:style w:type="paragraph" w:styleId="ab">
    <w:name w:val="Balloon Text"/>
    <w:basedOn w:val="a"/>
    <w:link w:val="Char1"/>
    <w:rsid w:val="00F5638F"/>
    <w:rPr>
      <w:sz w:val="18"/>
      <w:szCs w:val="18"/>
    </w:rPr>
  </w:style>
  <w:style w:type="character" w:customStyle="1" w:styleId="Char1">
    <w:name w:val="批注框文本 Char"/>
    <w:basedOn w:val="a1"/>
    <w:link w:val="ab"/>
    <w:rsid w:val="00F5638F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02F17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202F17"/>
    <w:pPr>
      <w:widowControl/>
      <w:tabs>
        <w:tab w:val="left" w:pos="1260"/>
        <w:tab w:val="right" w:leader="dot" w:pos="9060"/>
      </w:tabs>
      <w:ind w:left="442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customStyle="1" w:styleId="ac">
    <w:name w:val="·âÃæ±í¸ñÎÄ±¾"/>
    <w:basedOn w:val="a"/>
    <w:rsid w:val="00E70C1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</w:rPr>
  </w:style>
  <w:style w:type="paragraph" w:customStyle="1" w:styleId="ad">
    <w:name w:val="È±Ê¡ÎÄ±¾"/>
    <w:basedOn w:val="a"/>
    <w:rsid w:val="00E70C1B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character" w:customStyle="1" w:styleId="Char0">
    <w:name w:val="页脚 Char"/>
    <w:basedOn w:val="a1"/>
    <w:link w:val="a8"/>
    <w:uiPriority w:val="99"/>
    <w:rsid w:val="00C75150"/>
    <w:rPr>
      <w:kern w:val="2"/>
      <w:sz w:val="18"/>
      <w:szCs w:val="18"/>
    </w:rPr>
  </w:style>
  <w:style w:type="paragraph" w:customStyle="1" w:styleId="ae">
    <w:name w:val="封面标题"/>
    <w:basedOn w:val="a"/>
    <w:rsid w:val="006E0C70"/>
    <w:pPr>
      <w:spacing w:line="360" w:lineRule="auto"/>
      <w:jc w:val="center"/>
    </w:pPr>
    <w:rPr>
      <w:rFonts w:ascii="Tahoma" w:eastAsia="黑体" w:hAnsi="Tahoma"/>
      <w:sz w:val="48"/>
      <w:szCs w:val="20"/>
    </w:rPr>
  </w:style>
  <w:style w:type="paragraph" w:customStyle="1" w:styleId="af">
    <w:name w:val="±íÍ·ÑùÊ½"/>
    <w:basedOn w:val="a"/>
    <w:rsid w:val="00EB1A7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Cs w:val="20"/>
    </w:rPr>
  </w:style>
  <w:style w:type="paragraph" w:customStyle="1" w:styleId="af0">
    <w:name w:val="±í¸ñÎÄ±¾"/>
    <w:basedOn w:val="a"/>
    <w:rsid w:val="00EB1A70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styleId="af1">
    <w:name w:val="Document Map"/>
    <w:basedOn w:val="a"/>
    <w:link w:val="Char2"/>
    <w:rsid w:val="00370C55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f1"/>
    <w:rsid w:val="00370C55"/>
    <w:rPr>
      <w:rFonts w:ascii="宋体"/>
      <w:kern w:val="2"/>
      <w:sz w:val="18"/>
      <w:szCs w:val="18"/>
    </w:rPr>
  </w:style>
  <w:style w:type="paragraph" w:customStyle="1" w:styleId="af2">
    <w:name w:val="代码行"/>
    <w:basedOn w:val="a"/>
    <w:next w:val="a"/>
    <w:qFormat/>
    <w:rsid w:val="00202F17"/>
    <w:pPr>
      <w:shd w:val="pct10" w:color="auto" w:fill="auto"/>
      <w:ind w:leftChars="100" w:left="210" w:rightChars="100" w:right="100"/>
      <w:jc w:val="left"/>
    </w:pPr>
  </w:style>
  <w:style w:type="character" w:styleId="af3">
    <w:name w:val="Placeholder Text"/>
    <w:basedOn w:val="a1"/>
    <w:uiPriority w:val="99"/>
    <w:semiHidden/>
    <w:rsid w:val="00504A33"/>
    <w:rPr>
      <w:color w:val="808080"/>
    </w:rPr>
  </w:style>
  <w:style w:type="table" w:styleId="af4">
    <w:name w:val="Table Grid"/>
    <w:basedOn w:val="a2"/>
    <w:uiPriority w:val="59"/>
    <w:rsid w:val="007E3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202F17"/>
    <w:pPr>
      <w:ind w:firstLineChars="200" w:firstLine="420"/>
    </w:pPr>
  </w:style>
  <w:style w:type="paragraph" w:styleId="af6">
    <w:name w:val="Plain Text"/>
    <w:basedOn w:val="a"/>
    <w:link w:val="Char3"/>
    <w:uiPriority w:val="99"/>
    <w:unhideWhenUsed/>
    <w:rsid w:val="00BE27E3"/>
    <w:pPr>
      <w:jc w:val="left"/>
    </w:pPr>
    <w:rPr>
      <w:rFonts w:ascii="Calibri" w:hAnsi="Courier New" w:cs="Courier New"/>
      <w:szCs w:val="21"/>
    </w:rPr>
  </w:style>
  <w:style w:type="character" w:customStyle="1" w:styleId="Char3">
    <w:name w:val="纯文本 Char"/>
    <w:basedOn w:val="a1"/>
    <w:link w:val="af6"/>
    <w:uiPriority w:val="99"/>
    <w:rsid w:val="00BE27E3"/>
    <w:rPr>
      <w:rFonts w:ascii="Calibri" w:hAnsi="Courier New" w:cs="Courier New"/>
      <w:kern w:val="2"/>
      <w:sz w:val="21"/>
      <w:szCs w:val="21"/>
    </w:rPr>
  </w:style>
  <w:style w:type="character" w:customStyle="1" w:styleId="apple-style-span">
    <w:name w:val="apple-style-span"/>
    <w:basedOn w:val="a1"/>
    <w:rsid w:val="00700E49"/>
  </w:style>
  <w:style w:type="character" w:customStyle="1" w:styleId="apple-converted-space">
    <w:name w:val="apple-converted-space"/>
    <w:basedOn w:val="a1"/>
    <w:rsid w:val="00700E49"/>
  </w:style>
  <w:style w:type="character" w:styleId="af7">
    <w:name w:val="Strong"/>
    <w:basedOn w:val="a1"/>
    <w:uiPriority w:val="22"/>
    <w:qFormat/>
    <w:rsid w:val="00202F17"/>
    <w:rPr>
      <w:b/>
      <w:bCs/>
    </w:rPr>
  </w:style>
  <w:style w:type="character" w:styleId="af8">
    <w:name w:val="Subtle Emphasis"/>
    <w:basedOn w:val="a1"/>
    <w:uiPriority w:val="19"/>
    <w:qFormat/>
    <w:rsid w:val="00F7773A"/>
    <w:rPr>
      <w:i/>
      <w:iCs/>
      <w:color w:val="808080" w:themeColor="text1" w:themeTint="7F"/>
    </w:rPr>
  </w:style>
  <w:style w:type="character" w:customStyle="1" w:styleId="Char">
    <w:name w:val="页眉 Char"/>
    <w:basedOn w:val="a1"/>
    <w:link w:val="a7"/>
    <w:uiPriority w:val="99"/>
    <w:rsid w:val="00F82E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open.sdo.com/index.php?title=ISDOADx9::Render" TargetMode="External"/><Relationship Id="rId18" Type="http://schemas.openxmlformats.org/officeDocument/2006/relationships/hyperlink" Target="http://wiki.open.sdo.com/index.php?title=ISDOADx9::OnWindowProc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iki.open.sdo.com/index.php?title=ISDOADx9::Initialize" TargetMode="External"/><Relationship Id="rId17" Type="http://schemas.openxmlformats.org/officeDocument/2006/relationships/hyperlink" Target="http://wiki.open.sdo.com/index.php?title=ISDOADx9::OnDeviceLos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iki.open.sdo.com/index.php?title=ISDOADx9::OnDeviceRes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open.sdo.com/index.php?title=ISDOAApp::ModifyAppInfo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iki.open.sdo.com/index.php?title=ISDOADx9::Finalize" TargetMode="External"/><Relationship Id="rId23" Type="http://schemas.openxmlformats.org/officeDocument/2006/relationships/fontTable" Target="fontTable.xml"/><Relationship Id="rId10" Type="http://schemas.openxmlformats.org/officeDocument/2006/relationships/image" Target="cid:image002.png@01CC7F4A.189A13C0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iki.open.sdo.com/index.php?title=ISDOADx9::RenderEx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andagame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C7F4A.189A13C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ngfeng\Application%20Data\Microsoft\Templates\&#25216;&#26415;&#20013;&#24515;&#36890;&#29992;&#25991;&#26723;&#27169;&#26495;\T100926_TC_&#23545;&#22806;&#21457;&#24067;&#36890;&#29992;&#27169;&#26495;_V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04C4D4E9534C8790F4F002290182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797BE-A909-47B7-8CAB-B86DE910FEEA}"/>
      </w:docPartPr>
      <w:docPartBody>
        <w:p w:rsidR="00585F96" w:rsidRDefault="00FE69A9">
          <w:pPr>
            <w:pStyle w:val="3904C4D4E9534C8790F4F002290182E1"/>
          </w:pPr>
          <w:r w:rsidRPr="00B01AEC">
            <w:rPr>
              <w:rStyle w:val="a3"/>
              <w:rFonts w:hint="eastAsia"/>
            </w:rPr>
            <w:t>[</w:t>
          </w:r>
          <w:r w:rsidRPr="00B01AEC">
            <w:rPr>
              <w:rStyle w:val="a3"/>
              <w:rFonts w:hint="eastAsia"/>
            </w:rPr>
            <w:t>标题</w:t>
          </w:r>
          <w:r w:rsidRPr="00B01AE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73BDE53BA984FC8AAD98EA016CB91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0D1964-8C24-4524-9E78-F4A9A9F50456}"/>
      </w:docPartPr>
      <w:docPartBody>
        <w:p w:rsidR="00585F96" w:rsidRDefault="00FE69A9">
          <w:pPr>
            <w:pStyle w:val="073BDE53BA984FC8AAD98EA016CB91DF"/>
          </w:pPr>
          <w:r w:rsidRPr="00B01AEC">
            <w:rPr>
              <w:rStyle w:val="a3"/>
              <w:rFonts w:hint="eastAsia"/>
            </w:rPr>
            <w:t>[</w:t>
          </w:r>
          <w:r w:rsidRPr="00B01AEC">
            <w:rPr>
              <w:rStyle w:val="a3"/>
              <w:rFonts w:hint="eastAsia"/>
            </w:rPr>
            <w:t>发布日期</w:t>
          </w:r>
          <w:r w:rsidRPr="00B01AE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2DF219BCE3B4336973A4971072FC8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7661E-2B5F-4E4F-BD47-08906C9D1016}"/>
      </w:docPartPr>
      <w:docPartBody>
        <w:p w:rsidR="00585F96" w:rsidRDefault="00FE69A9">
          <w:pPr>
            <w:pStyle w:val="62DF219BCE3B4336973A4971072FC862"/>
          </w:pPr>
          <w:r w:rsidRPr="00B01AEC">
            <w:rPr>
              <w:rStyle w:val="a3"/>
              <w:rFonts w:hint="eastAsia"/>
            </w:rPr>
            <w:t>[</w:t>
          </w:r>
          <w:r w:rsidRPr="00B01AEC">
            <w:rPr>
              <w:rStyle w:val="a3"/>
              <w:rFonts w:hint="eastAsia"/>
            </w:rPr>
            <w:t>作者</w:t>
          </w:r>
          <w:r w:rsidRPr="00B01AE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69A9"/>
    <w:rsid w:val="00191FF3"/>
    <w:rsid w:val="0019243F"/>
    <w:rsid w:val="001A15B8"/>
    <w:rsid w:val="002478C3"/>
    <w:rsid w:val="002A4AD4"/>
    <w:rsid w:val="00462432"/>
    <w:rsid w:val="00463CD4"/>
    <w:rsid w:val="004B35AE"/>
    <w:rsid w:val="00585F96"/>
    <w:rsid w:val="005C0191"/>
    <w:rsid w:val="006809C0"/>
    <w:rsid w:val="006831D3"/>
    <w:rsid w:val="006A653A"/>
    <w:rsid w:val="00725CC1"/>
    <w:rsid w:val="007440CE"/>
    <w:rsid w:val="007C2099"/>
    <w:rsid w:val="007C45F8"/>
    <w:rsid w:val="00846E8E"/>
    <w:rsid w:val="008A15D2"/>
    <w:rsid w:val="008B4ABF"/>
    <w:rsid w:val="008C442D"/>
    <w:rsid w:val="008D592E"/>
    <w:rsid w:val="0096422D"/>
    <w:rsid w:val="00A23E1F"/>
    <w:rsid w:val="00AE337A"/>
    <w:rsid w:val="00B87C66"/>
    <w:rsid w:val="00BD67C9"/>
    <w:rsid w:val="00C554D2"/>
    <w:rsid w:val="00C764B4"/>
    <w:rsid w:val="00C94675"/>
    <w:rsid w:val="00E82410"/>
    <w:rsid w:val="00F3573E"/>
    <w:rsid w:val="00F748FE"/>
    <w:rsid w:val="00FE0085"/>
    <w:rsid w:val="00FE69A9"/>
    <w:rsid w:val="00FE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F96"/>
    <w:rPr>
      <w:color w:val="808080"/>
    </w:rPr>
  </w:style>
  <w:style w:type="paragraph" w:customStyle="1" w:styleId="3904C4D4E9534C8790F4F002290182E1">
    <w:name w:val="3904C4D4E9534C8790F4F002290182E1"/>
    <w:rsid w:val="00585F96"/>
    <w:pPr>
      <w:widowControl w:val="0"/>
      <w:jc w:val="both"/>
    </w:pPr>
  </w:style>
  <w:style w:type="paragraph" w:customStyle="1" w:styleId="073BDE53BA984FC8AAD98EA016CB91DF">
    <w:name w:val="073BDE53BA984FC8AAD98EA016CB91DF"/>
    <w:rsid w:val="00585F96"/>
    <w:pPr>
      <w:widowControl w:val="0"/>
      <w:jc w:val="both"/>
    </w:pPr>
  </w:style>
  <w:style w:type="paragraph" w:customStyle="1" w:styleId="62DF219BCE3B4336973A4971072FC862">
    <w:name w:val="62DF219BCE3B4336973A4971072FC862"/>
    <w:rsid w:val="00585F9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ED815-90B4-450A-BEB9-A83E1B0C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T100926_TC_对外发布通用模板_V1.0.dotx</Template>
  <TotalTime>44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Links>
    <vt:vector size="30" baseType="variant">
      <vt:variant>
        <vt:i4>1572918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_Toc224962661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_Toc224962660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_Toc224962659</vt:lpwstr>
      </vt:variant>
      <vt:variant>
        <vt:i4>1769526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_Toc224962658</vt:lpwstr>
      </vt:variant>
      <vt:variant>
        <vt:i4>1769526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_Toc224962657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Plus 接入文档</dc:title>
  <dc:subject/>
  <dc:creator>侯宝山</dc:creator>
  <cp:keywords/>
  <dc:description/>
  <cp:lastModifiedBy>houbaoshan</cp:lastModifiedBy>
  <cp:revision>54</cp:revision>
  <cp:lastPrinted>1601-01-01T00:00:00Z</cp:lastPrinted>
  <dcterms:created xsi:type="dcterms:W3CDTF">2011-12-20T02:38:00Z</dcterms:created>
  <dcterms:modified xsi:type="dcterms:W3CDTF">2012-02-02T05:19:00Z</dcterms:modified>
</cp:coreProperties>
</file>