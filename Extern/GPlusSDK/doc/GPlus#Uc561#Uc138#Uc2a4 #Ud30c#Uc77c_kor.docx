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28"/>
        <w:gridCol w:w="3101"/>
        <w:gridCol w:w="1988"/>
        <w:gridCol w:w="1705"/>
      </w:tblGrid>
      <w:tr w:rsidR="00E70C1B" w:rsidRPr="00CF0901" w:rsidTr="002F327F">
        <w:trPr>
          <w:cantSplit/>
          <w:trHeight w:val="405"/>
          <w:jc w:val="center"/>
        </w:trPr>
        <w:tc>
          <w:tcPr>
            <w:tcW w:w="1728" w:type="dxa"/>
            <w:vMerge w:val="restart"/>
            <w:vAlign w:val="center"/>
          </w:tcPr>
          <w:p w:rsidR="00E70C1B" w:rsidRPr="00CF0901" w:rsidRDefault="00FB41FD" w:rsidP="00C73D92">
            <w:pPr>
              <w:jc w:val="center"/>
              <w:rPr>
                <w:rFonts w:ascii="Malgun Gothic" w:eastAsia="Malgun Gothic" w:hAnsi="Malgun Gothic"/>
              </w:rPr>
            </w:pPr>
            <w:r w:rsidRPr="00CF0901">
              <w:rPr>
                <w:rFonts w:ascii="Malgun Gothic" w:eastAsia="Malgun Gothic" w:hAnsi="Malgun Gothic" w:hint="eastAsia"/>
              </w:rPr>
              <w:t>SDG</w:t>
            </w:r>
            <w:r w:rsidR="00C73D92" w:rsidRPr="00CF0901">
              <w:rPr>
                <w:rFonts w:ascii="Malgun Gothic" w:eastAsia="Malgun Gothic" w:hAnsi="Malgun Gothic" w:hint="eastAsia"/>
              </w:rPr>
              <w:t xml:space="preserve"> Game Plus</w:t>
            </w:r>
          </w:p>
        </w:tc>
        <w:tc>
          <w:tcPr>
            <w:tcW w:w="3101" w:type="dxa"/>
            <w:vAlign w:val="center"/>
          </w:tcPr>
          <w:p w:rsidR="00E70C1B" w:rsidRPr="00CF0901" w:rsidRDefault="004F42C7" w:rsidP="002117F4">
            <w:pPr>
              <w:jc w:val="center"/>
              <w:rPr>
                <w:rFonts w:ascii="Malgun Gothic" w:eastAsia="Malgun Gothic" w:hAnsi="Malgun Gothic"/>
              </w:rPr>
            </w:pPr>
            <w:r w:rsidRPr="00CF0901">
              <w:rPr>
                <w:rFonts w:ascii="Malgun Gothic" w:eastAsia="Malgun Gothic" w:hAnsi="Malgun Gothic" w:hint="eastAsia"/>
                <w:lang w:eastAsia="ko-KR"/>
              </w:rPr>
              <w:t>문서번호</w:t>
            </w:r>
          </w:p>
        </w:tc>
        <w:tc>
          <w:tcPr>
            <w:tcW w:w="1988" w:type="dxa"/>
            <w:vAlign w:val="center"/>
          </w:tcPr>
          <w:p w:rsidR="00E70C1B" w:rsidRPr="00CF0901" w:rsidRDefault="004F42C7" w:rsidP="002117F4">
            <w:pPr>
              <w:jc w:val="center"/>
              <w:rPr>
                <w:rFonts w:ascii="Malgun Gothic" w:eastAsia="Malgun Gothic" w:hAnsi="Malgun Gothic"/>
              </w:rPr>
            </w:pPr>
            <w:r w:rsidRPr="00CF0901">
              <w:rPr>
                <w:rFonts w:ascii="Malgun Gothic" w:eastAsia="Malgun Gothic" w:hAnsi="Malgun Gothic" w:hint="eastAsia"/>
                <w:lang w:eastAsia="ko-KR"/>
              </w:rPr>
              <w:t>버전</w:t>
            </w:r>
          </w:p>
        </w:tc>
        <w:tc>
          <w:tcPr>
            <w:tcW w:w="1705" w:type="dxa"/>
            <w:vAlign w:val="center"/>
          </w:tcPr>
          <w:p w:rsidR="00E70C1B" w:rsidRPr="00CF0901" w:rsidRDefault="004F42C7" w:rsidP="002117F4">
            <w:pPr>
              <w:jc w:val="center"/>
              <w:rPr>
                <w:rFonts w:ascii="Malgun Gothic" w:eastAsia="Malgun Gothic" w:hAnsi="Malgun Gothic"/>
              </w:rPr>
            </w:pPr>
            <w:r w:rsidRPr="00CF0901">
              <w:rPr>
                <w:rFonts w:ascii="Malgun Gothic" w:eastAsia="Malgun Gothic" w:hAnsi="Malgun Gothic" w:hint="eastAsia"/>
                <w:lang w:eastAsia="ko-KR"/>
              </w:rPr>
              <w:t>보안</w:t>
            </w:r>
          </w:p>
        </w:tc>
      </w:tr>
      <w:tr w:rsidR="00E70C1B" w:rsidRPr="00CF0901" w:rsidTr="002F327F">
        <w:trPr>
          <w:cantSplit/>
          <w:trHeight w:val="405"/>
          <w:jc w:val="center"/>
        </w:trPr>
        <w:tc>
          <w:tcPr>
            <w:tcW w:w="1728" w:type="dxa"/>
            <w:vMerge/>
          </w:tcPr>
          <w:p w:rsidR="00E70C1B" w:rsidRPr="00CF0901" w:rsidRDefault="00E70C1B" w:rsidP="002117F4">
            <w:pPr>
              <w:rPr>
                <w:rFonts w:ascii="Malgun Gothic" w:eastAsia="Malgun Gothic" w:hAnsi="Malgun Gothic"/>
              </w:rPr>
            </w:pPr>
          </w:p>
        </w:tc>
        <w:tc>
          <w:tcPr>
            <w:tcW w:w="3101" w:type="dxa"/>
            <w:vAlign w:val="center"/>
          </w:tcPr>
          <w:p w:rsidR="00E70C1B" w:rsidRPr="00CF0901" w:rsidRDefault="00E70C1B" w:rsidP="00E71D1D">
            <w:pPr>
              <w:jc w:val="center"/>
              <w:rPr>
                <w:rFonts w:ascii="Malgun Gothic" w:eastAsia="Malgun Gothic" w:hAnsi="Malgun Gothic"/>
              </w:rPr>
            </w:pPr>
          </w:p>
        </w:tc>
        <w:tc>
          <w:tcPr>
            <w:tcW w:w="1988" w:type="dxa"/>
            <w:vAlign w:val="center"/>
          </w:tcPr>
          <w:p w:rsidR="00E70C1B" w:rsidRPr="00CF0901" w:rsidRDefault="00365F97" w:rsidP="002F327F">
            <w:pPr>
              <w:jc w:val="center"/>
              <w:rPr>
                <w:rFonts w:ascii="Malgun Gothic" w:eastAsia="Malgun Gothic" w:hAnsi="Malgun Gothic"/>
                <w:i/>
                <w:shd w:val="pct15" w:color="auto" w:fill="FFFFFF"/>
              </w:rPr>
            </w:pPr>
            <w:r w:rsidRPr="00CF0901">
              <w:rPr>
                <w:rFonts w:ascii="Malgun Gothic" w:eastAsia="Malgun Gothic" w:hAnsi="Malgun Gothic" w:hint="eastAsia"/>
                <w:shd w:val="pct15" w:color="auto" w:fill="FFFFFF"/>
              </w:rPr>
              <w:t>0.1</w:t>
            </w:r>
          </w:p>
        </w:tc>
        <w:tc>
          <w:tcPr>
            <w:tcW w:w="1705" w:type="dxa"/>
            <w:vAlign w:val="center"/>
          </w:tcPr>
          <w:p w:rsidR="00E70C1B" w:rsidRPr="00CF0901" w:rsidRDefault="004F42C7" w:rsidP="002117F4">
            <w:pPr>
              <w:jc w:val="center"/>
              <w:rPr>
                <w:rFonts w:ascii="Malgun Gothic" w:eastAsia="Malgun Gothic" w:hAnsi="Malgun Gothic"/>
                <w:shd w:val="pct15" w:color="auto" w:fill="FFFFFF"/>
              </w:rPr>
            </w:pPr>
            <w:r w:rsidRPr="00CF0901">
              <w:rPr>
                <w:rFonts w:ascii="Malgun Gothic" w:eastAsia="Malgun Gothic" w:hAnsi="Malgun Gothic" w:hint="eastAsia"/>
                <w:shd w:val="pct15" w:color="auto" w:fill="FFFFFF"/>
                <w:lang w:eastAsia="ko-KR"/>
              </w:rPr>
              <w:t>기밀</w:t>
            </w:r>
          </w:p>
        </w:tc>
      </w:tr>
      <w:tr w:rsidR="00E70C1B" w:rsidRPr="00CF0901" w:rsidTr="00C71510">
        <w:trPr>
          <w:cantSplit/>
          <w:trHeight w:val="405"/>
          <w:jc w:val="center"/>
        </w:trPr>
        <w:tc>
          <w:tcPr>
            <w:tcW w:w="1728" w:type="dxa"/>
            <w:vMerge/>
          </w:tcPr>
          <w:p w:rsidR="00E70C1B" w:rsidRPr="00CF0901" w:rsidRDefault="00E70C1B" w:rsidP="002117F4">
            <w:pPr>
              <w:rPr>
                <w:rFonts w:ascii="Malgun Gothic" w:eastAsia="Malgun Gothic" w:hAnsi="Malgun Gothic"/>
              </w:rPr>
            </w:pPr>
          </w:p>
        </w:tc>
        <w:tc>
          <w:tcPr>
            <w:tcW w:w="5089" w:type="dxa"/>
            <w:gridSpan w:val="2"/>
            <w:vAlign w:val="center"/>
          </w:tcPr>
          <w:p w:rsidR="00E70C1B" w:rsidRPr="00CF0901" w:rsidRDefault="004F42C7" w:rsidP="00C73D92">
            <w:pPr>
              <w:rPr>
                <w:rFonts w:ascii="Malgun Gothic" w:eastAsia="Malgun Gothic" w:hAnsi="Malgun Gothic"/>
              </w:rPr>
            </w:pPr>
            <w:r w:rsidRPr="00CF0901">
              <w:rPr>
                <w:rFonts w:ascii="Malgun Gothic" w:eastAsia="Malgun Gothic" w:hAnsi="Malgun Gothic" w:hint="eastAsia"/>
                <w:lang w:eastAsia="ko-KR"/>
              </w:rPr>
              <w:t>상품명</w:t>
            </w:r>
            <w:r w:rsidR="00E70C1B" w:rsidRPr="00CF0901">
              <w:rPr>
                <w:rFonts w:ascii="Malgun Gothic" w:eastAsia="Malgun Gothic" w:hAnsi="Malgun Gothic" w:hint="eastAsia"/>
              </w:rPr>
              <w:t>：</w:t>
            </w:r>
            <w:r w:rsidR="00C73D92" w:rsidRPr="00CF0901">
              <w:rPr>
                <w:rFonts w:ascii="Malgun Gothic" w:eastAsia="Malgun Gothic" w:hAnsi="Malgun Gothic" w:hint="eastAsia"/>
                <w:shd w:val="pct15" w:color="auto" w:fill="FFFFFF"/>
              </w:rPr>
              <w:t>Game Plus</w:t>
            </w:r>
          </w:p>
        </w:tc>
        <w:tc>
          <w:tcPr>
            <w:tcW w:w="1705" w:type="dxa"/>
            <w:vAlign w:val="center"/>
          </w:tcPr>
          <w:p w:rsidR="00E70C1B" w:rsidRPr="00CF0901" w:rsidRDefault="00FD63A0" w:rsidP="00FD63A0">
            <w:pPr>
              <w:jc w:val="center"/>
              <w:rPr>
                <w:rFonts w:ascii="Malgun Gothic" w:eastAsia="Malgun Gothic" w:hAnsi="Malgun Gothic"/>
              </w:rPr>
            </w:pPr>
            <w:r w:rsidRPr="00CF0901">
              <w:rPr>
                <w:rFonts w:ascii="Malgun Gothic" w:eastAsia="Malgun Gothic" w:hAnsi="Malgun Gothic" w:cs="Batang" w:hint="eastAsia"/>
                <w:lang w:eastAsia="ko-KR"/>
              </w:rPr>
              <w:t>총</w:t>
            </w:r>
            <w:r w:rsidR="009B562B" w:rsidRPr="00CF0901">
              <w:rPr>
                <w:rFonts w:ascii="Malgun Gothic" w:eastAsia="Malgun Gothic" w:hAnsi="Malgun Gothic"/>
              </w:rPr>
              <w:fldChar w:fldCharType="begin"/>
            </w:r>
            <w:r w:rsidR="009B562B" w:rsidRPr="00CF0901">
              <w:rPr>
                <w:rFonts w:ascii="Malgun Gothic" w:eastAsia="Malgun Gothic" w:hAnsi="Malgun Gothic"/>
              </w:rPr>
              <w:instrText xml:space="preserve"> NUMPAGES  \* Arabic  \* MERGEFORMAT </w:instrText>
            </w:r>
            <w:r w:rsidR="009B562B" w:rsidRPr="00CF0901">
              <w:rPr>
                <w:rFonts w:ascii="Malgun Gothic" w:eastAsia="Malgun Gothic" w:hAnsi="Malgun Gothic"/>
              </w:rPr>
              <w:fldChar w:fldCharType="separate"/>
            </w:r>
            <w:r w:rsidR="0069215B" w:rsidRPr="00CF0901">
              <w:rPr>
                <w:rFonts w:ascii="Malgun Gothic" w:eastAsia="Malgun Gothic" w:hAnsi="Malgun Gothic"/>
                <w:noProof/>
              </w:rPr>
              <w:t>3</w:t>
            </w:r>
            <w:r w:rsidR="009B562B" w:rsidRPr="00CF0901">
              <w:rPr>
                <w:rFonts w:ascii="Malgun Gothic" w:eastAsia="Malgun Gothic" w:hAnsi="Malgun Gothic"/>
              </w:rPr>
              <w:fldChar w:fldCharType="end"/>
            </w:r>
            <w:r w:rsidRPr="00CF0901">
              <w:rPr>
                <w:rFonts w:ascii="Malgun Gothic" w:eastAsia="Malgun Gothic" w:hAnsi="Malgun Gothic" w:hint="eastAsia"/>
                <w:lang w:eastAsia="ko-KR"/>
              </w:rPr>
              <w:t>페이지</w:t>
            </w:r>
          </w:p>
        </w:tc>
      </w:tr>
    </w:tbl>
    <w:p w:rsidR="00E70C1B" w:rsidRPr="00CF0901" w:rsidRDefault="00E70C1B">
      <w:pPr>
        <w:widowControl/>
        <w:jc w:val="left"/>
        <w:rPr>
          <w:rFonts w:ascii="Malgun Gothic" w:eastAsia="Malgun Gothic" w:hAnsi="Malgun Gothic"/>
        </w:rPr>
      </w:pPr>
    </w:p>
    <w:p w:rsidR="00E70C1B" w:rsidRPr="00CF0901" w:rsidRDefault="00E70C1B" w:rsidP="00E70C1B">
      <w:pPr>
        <w:jc w:val="center"/>
        <w:rPr>
          <w:rFonts w:ascii="Malgun Gothic" w:eastAsia="Malgun Gothic" w:hAnsi="Malgun Gothic"/>
          <w:b/>
          <w:bCs/>
          <w:sz w:val="44"/>
        </w:rPr>
      </w:pPr>
    </w:p>
    <w:p w:rsidR="006E659A" w:rsidRPr="00CF0901" w:rsidRDefault="006E659A" w:rsidP="00E70C1B">
      <w:pPr>
        <w:jc w:val="center"/>
        <w:rPr>
          <w:rFonts w:ascii="Malgun Gothic" w:eastAsia="Malgun Gothic" w:hAnsi="Malgun Gothic"/>
          <w:b/>
          <w:bCs/>
          <w:sz w:val="44"/>
        </w:rPr>
      </w:pPr>
    </w:p>
    <w:p w:rsidR="00626A2D" w:rsidRPr="00CF0901" w:rsidRDefault="00626A2D" w:rsidP="00E70C1B">
      <w:pPr>
        <w:jc w:val="center"/>
        <w:rPr>
          <w:rFonts w:ascii="Malgun Gothic" w:eastAsia="Malgun Gothic" w:hAnsi="Malgun Gothic"/>
          <w:b/>
          <w:bCs/>
          <w:sz w:val="44"/>
        </w:rPr>
      </w:pPr>
    </w:p>
    <w:p w:rsidR="00C77411" w:rsidRPr="00CF0901" w:rsidRDefault="00C77411" w:rsidP="00E70C1B">
      <w:pPr>
        <w:jc w:val="center"/>
        <w:rPr>
          <w:rFonts w:ascii="Malgun Gothic" w:eastAsia="Malgun Gothic" w:hAnsi="Malgun Gothic"/>
          <w:b/>
          <w:bCs/>
          <w:sz w:val="44"/>
        </w:rPr>
      </w:pPr>
    </w:p>
    <w:p w:rsidR="00626A2D" w:rsidRPr="00CF0901" w:rsidRDefault="00626A2D" w:rsidP="00E70C1B">
      <w:pPr>
        <w:jc w:val="center"/>
        <w:rPr>
          <w:rFonts w:ascii="Malgun Gothic" w:eastAsia="Malgun Gothic" w:hAnsi="Malgun Gothic"/>
          <w:b/>
          <w:bCs/>
          <w:sz w:val="44"/>
        </w:rPr>
      </w:pPr>
    </w:p>
    <w:p w:rsidR="00626A2D" w:rsidRPr="00CF0901" w:rsidRDefault="00626A2D" w:rsidP="00E70C1B">
      <w:pPr>
        <w:jc w:val="center"/>
        <w:rPr>
          <w:rFonts w:ascii="Malgun Gothic" w:eastAsia="Malgun Gothic" w:hAnsi="Malgun Gothic"/>
          <w:b/>
          <w:bCs/>
          <w:sz w:val="44"/>
        </w:rPr>
      </w:pPr>
    </w:p>
    <w:bookmarkStart w:id="0" w:name="_Toc312142029" w:displacedByCustomXml="next"/>
    <w:sdt>
      <w:sdtPr>
        <w:rPr>
          <w:rFonts w:ascii="Malgun Gothic" w:eastAsia="Malgun Gothic" w:hAnsi="Malgun Gothic"/>
          <w:lang w:eastAsia="ko-KR"/>
        </w:rPr>
        <w:alias w:val="标题"/>
        <w:id w:val="3597623"/>
        <w:placeholder>
          <w:docPart w:val="3904C4D4E9534C8790F4F002290182E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6E659A" w:rsidRPr="00CF0901" w:rsidRDefault="004F42C7" w:rsidP="00414CA9">
          <w:pPr>
            <w:pStyle w:val="a5"/>
            <w:rPr>
              <w:rFonts w:ascii="Malgun Gothic" w:eastAsia="Malgun Gothic" w:hAnsi="Malgun Gothic"/>
            </w:rPr>
          </w:pPr>
          <w:r w:rsidRPr="00CF0901">
            <w:rPr>
              <w:rFonts w:ascii="Malgun Gothic" w:eastAsia="Malgun Gothic" w:hAnsi="Malgun Gothic" w:hint="eastAsia"/>
              <w:lang w:eastAsia="ko-KR"/>
            </w:rPr>
            <w:t>Game Plus 액세스파일</w:t>
          </w:r>
        </w:p>
      </w:sdtContent>
    </w:sdt>
    <w:bookmarkEnd w:id="0" w:displacedByCustomXml="prev"/>
    <w:p w:rsidR="005876B9" w:rsidRPr="00CF0901" w:rsidRDefault="005876B9" w:rsidP="006E659A">
      <w:pPr>
        <w:pStyle w:val="ae"/>
        <w:rPr>
          <w:rFonts w:ascii="Malgun Gothic" w:eastAsia="Malgun Gothic" w:hAnsi="Malgun Gothic"/>
          <w:sz w:val="44"/>
        </w:rPr>
      </w:pPr>
    </w:p>
    <w:p w:rsidR="005876B9" w:rsidRPr="00CF0901" w:rsidRDefault="005876B9" w:rsidP="006E659A">
      <w:pPr>
        <w:pStyle w:val="ae"/>
        <w:rPr>
          <w:rFonts w:ascii="Malgun Gothic" w:eastAsia="Malgun Gothic" w:hAnsi="Malgun Gothic"/>
          <w:sz w:val="44"/>
        </w:rPr>
      </w:pPr>
    </w:p>
    <w:p w:rsidR="005876B9" w:rsidRPr="00CF0901" w:rsidRDefault="005876B9" w:rsidP="006E659A">
      <w:pPr>
        <w:pStyle w:val="ae"/>
        <w:rPr>
          <w:rFonts w:ascii="Malgun Gothic" w:eastAsia="Malgun Gothic" w:hAnsi="Malgun Gothic"/>
          <w:sz w:val="44"/>
        </w:rPr>
      </w:pPr>
    </w:p>
    <w:p w:rsidR="005876B9" w:rsidRPr="00CF0901" w:rsidRDefault="005876B9" w:rsidP="006E659A">
      <w:pPr>
        <w:pStyle w:val="ae"/>
        <w:rPr>
          <w:rFonts w:ascii="Malgun Gothic" w:eastAsia="Malgun Gothic" w:hAnsi="Malgun Gothic"/>
          <w:sz w:val="44"/>
        </w:rPr>
      </w:pPr>
    </w:p>
    <w:p w:rsidR="00626A2D" w:rsidRPr="00CF0901" w:rsidRDefault="00626A2D" w:rsidP="006E659A">
      <w:pPr>
        <w:pStyle w:val="ae"/>
        <w:rPr>
          <w:rFonts w:ascii="Malgun Gothic" w:eastAsia="Malgun Gothic" w:hAnsi="Malgun Gothic"/>
          <w:sz w:val="44"/>
        </w:rPr>
      </w:pPr>
    </w:p>
    <w:p w:rsidR="00626A2D" w:rsidRPr="00CF0901" w:rsidRDefault="00626A2D" w:rsidP="006E659A">
      <w:pPr>
        <w:pStyle w:val="ae"/>
        <w:rPr>
          <w:rFonts w:ascii="Malgun Gothic" w:eastAsia="Malgun Gothic" w:hAnsi="Malgun Gothic"/>
          <w:sz w:val="44"/>
        </w:rPr>
      </w:pPr>
    </w:p>
    <w:p w:rsidR="00626A2D" w:rsidRPr="00CF0901" w:rsidRDefault="00626A2D" w:rsidP="006E659A">
      <w:pPr>
        <w:pStyle w:val="ae"/>
        <w:rPr>
          <w:rFonts w:ascii="Malgun Gothic" w:eastAsia="Malgun Gothic" w:hAnsi="Malgun Gothic"/>
          <w:sz w:val="44"/>
        </w:rPr>
      </w:pPr>
    </w:p>
    <w:p w:rsidR="00C65F19" w:rsidRPr="00CF0901" w:rsidRDefault="00C65F19" w:rsidP="006E659A">
      <w:pPr>
        <w:jc w:val="center"/>
        <w:rPr>
          <w:rFonts w:ascii="Malgun Gothic" w:eastAsia="Malgun Gothic" w:hAnsi="Malgun Gothic"/>
          <w:b/>
          <w:sz w:val="32"/>
          <w:szCs w:val="32"/>
        </w:rPr>
      </w:pPr>
    </w:p>
    <w:p w:rsidR="006E659A" w:rsidRPr="00CF0901" w:rsidRDefault="004F42C7" w:rsidP="006E659A">
      <w:pPr>
        <w:jc w:val="center"/>
        <w:rPr>
          <w:rFonts w:ascii="Malgun Gothic" w:eastAsia="Malgun Gothic" w:hAnsi="Malgun Gothic"/>
          <w:b/>
          <w:sz w:val="32"/>
          <w:szCs w:val="32"/>
        </w:rPr>
      </w:pPr>
      <w:r w:rsidRPr="00CF0901">
        <w:rPr>
          <w:rFonts w:ascii="Malgun Gothic" w:eastAsia="Malgun Gothic" w:hAnsi="Malgun Gothic" w:hint="eastAsia"/>
          <w:b/>
          <w:sz w:val="32"/>
          <w:szCs w:val="32"/>
          <w:lang w:eastAsia="ko-KR"/>
        </w:rPr>
        <w:t>샨다 게임즈 판권 소유</w:t>
      </w:r>
    </w:p>
    <w:p w:rsidR="00217805" w:rsidRPr="00CF0901" w:rsidRDefault="00AC44C6" w:rsidP="00F04F96">
      <w:pPr>
        <w:widowControl/>
        <w:jc w:val="center"/>
        <w:rPr>
          <w:rFonts w:ascii="Malgun Gothic" w:eastAsia="Malgun Gothic" w:hAnsi="Malgun Gothic"/>
          <w:sz w:val="44"/>
        </w:rPr>
      </w:pPr>
      <w:r w:rsidRPr="00CF0901">
        <w:rPr>
          <w:rFonts w:ascii="Malgun Gothic" w:eastAsia="Malgun Gothic" w:hAnsi="Malgun Gothic" w:cs="宋体"/>
          <w:noProof/>
          <w:color w:val="000000"/>
          <w:sz w:val="18"/>
          <w:szCs w:val="18"/>
        </w:rPr>
        <w:drawing>
          <wp:inline distT="0" distB="0" distL="0" distR="0">
            <wp:extent cx="1790700" cy="552450"/>
            <wp:effectExtent l="19050" t="0" r="0" b="0"/>
            <wp:docPr id="2" name="图片 49" descr="logo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logo-3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E659A" w:rsidRPr="00CF0901">
        <w:rPr>
          <w:rFonts w:ascii="Malgun Gothic" w:eastAsia="Malgun Gothic" w:hAnsi="Malgun Gothic"/>
          <w:sz w:val="44"/>
        </w:rPr>
        <w:br w:type="page"/>
      </w:r>
    </w:p>
    <w:p w:rsidR="008F4026" w:rsidRPr="00CF0901" w:rsidRDefault="004F42C7" w:rsidP="008F4026">
      <w:pPr>
        <w:jc w:val="center"/>
        <w:rPr>
          <w:rFonts w:ascii="Malgun Gothic" w:eastAsia="Malgun Gothic" w:hAnsi="Malgun Gothic"/>
          <w:color w:val="000000"/>
        </w:rPr>
      </w:pPr>
      <w:r w:rsidRPr="00CF0901">
        <w:rPr>
          <w:rFonts w:ascii="Malgun Gothic" w:eastAsia="Malgun Gothic" w:hAnsi="Malgun Gothic" w:cs="Batang" w:hint="eastAsia"/>
          <w:b/>
          <w:bCs/>
          <w:color w:val="000000"/>
          <w:sz w:val="18"/>
          <w:lang w:eastAsia="ko-KR"/>
        </w:rPr>
        <w:lastRenderedPageBreak/>
        <w:t>수정 기록</w:t>
      </w:r>
    </w:p>
    <w:tbl>
      <w:tblPr>
        <w:tblW w:w="86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83"/>
        <w:gridCol w:w="1551"/>
        <w:gridCol w:w="3615"/>
        <w:gridCol w:w="2040"/>
      </w:tblGrid>
      <w:tr w:rsidR="008F4026" w:rsidRPr="00CF0901" w:rsidTr="002117F4">
        <w:trPr>
          <w:trHeight w:val="266"/>
          <w:jc w:val="center"/>
        </w:trPr>
        <w:tc>
          <w:tcPr>
            <w:tcW w:w="1483" w:type="dxa"/>
          </w:tcPr>
          <w:p w:rsidR="008F4026" w:rsidRPr="00CF0901" w:rsidRDefault="004F42C7" w:rsidP="004F42C7">
            <w:pPr>
              <w:jc w:val="center"/>
              <w:rPr>
                <w:rFonts w:ascii="Malgun Gothic" w:eastAsia="Malgun Gothic" w:hAnsi="Malgun Gothic"/>
                <w:lang w:eastAsia="ko-KR"/>
              </w:rPr>
            </w:pPr>
            <w:r w:rsidRPr="00CF0901">
              <w:rPr>
                <w:rFonts w:ascii="Malgun Gothic" w:eastAsia="Malgun Gothic" w:hAnsi="Malgun Gothic" w:cs="Batang" w:hint="eastAsia"/>
                <w:lang w:eastAsia="ko-KR"/>
              </w:rPr>
              <w:t>작성 날짜</w:t>
            </w:r>
          </w:p>
        </w:tc>
        <w:tc>
          <w:tcPr>
            <w:tcW w:w="1551" w:type="dxa"/>
          </w:tcPr>
          <w:p w:rsidR="008F4026" w:rsidRPr="00CF0901" w:rsidRDefault="004F42C7" w:rsidP="004F42C7">
            <w:pPr>
              <w:jc w:val="center"/>
              <w:rPr>
                <w:rFonts w:ascii="Malgun Gothic" w:eastAsia="Malgun Gothic" w:hAnsi="Malgun Gothic"/>
                <w:lang w:eastAsia="ko-KR"/>
              </w:rPr>
            </w:pPr>
            <w:r w:rsidRPr="00CF0901">
              <w:rPr>
                <w:rFonts w:ascii="Malgun Gothic" w:eastAsia="Malgun Gothic" w:hAnsi="Malgun Gothic" w:cs="Batang" w:hint="eastAsia"/>
                <w:lang w:eastAsia="ko-KR"/>
              </w:rPr>
              <w:t>버전</w:t>
            </w:r>
          </w:p>
        </w:tc>
        <w:tc>
          <w:tcPr>
            <w:tcW w:w="3615" w:type="dxa"/>
          </w:tcPr>
          <w:p w:rsidR="008F4026" w:rsidRPr="00CF0901" w:rsidRDefault="004F42C7" w:rsidP="002117F4">
            <w:pPr>
              <w:jc w:val="center"/>
              <w:rPr>
                <w:rFonts w:ascii="Malgun Gothic" w:eastAsia="Malgun Gothic" w:hAnsi="Malgun Gothic"/>
                <w:lang w:eastAsia="ko-KR"/>
              </w:rPr>
            </w:pPr>
            <w:r w:rsidRPr="00CF0901">
              <w:rPr>
                <w:rFonts w:ascii="Malgun Gothic" w:eastAsia="Malgun Gothic" w:hAnsi="Malgun Gothic" w:cs="Batang" w:hint="eastAsia"/>
                <w:lang w:eastAsia="ko-KR"/>
              </w:rPr>
              <w:t>설명</w:t>
            </w:r>
          </w:p>
        </w:tc>
        <w:tc>
          <w:tcPr>
            <w:tcW w:w="2040" w:type="dxa"/>
          </w:tcPr>
          <w:p w:rsidR="008F4026" w:rsidRPr="00CF0901" w:rsidRDefault="004F42C7" w:rsidP="002117F4">
            <w:pPr>
              <w:jc w:val="center"/>
              <w:rPr>
                <w:rFonts w:ascii="Malgun Gothic" w:eastAsia="Malgun Gothic" w:hAnsi="Malgun Gothic"/>
                <w:lang w:eastAsia="ko-KR"/>
              </w:rPr>
            </w:pPr>
            <w:r w:rsidRPr="00CF0901">
              <w:rPr>
                <w:rFonts w:ascii="Malgun Gothic" w:eastAsia="Malgun Gothic" w:hAnsi="Malgun Gothic" w:cs="Batang" w:hint="eastAsia"/>
                <w:lang w:eastAsia="ko-KR"/>
              </w:rPr>
              <w:t>작성자</w:t>
            </w:r>
          </w:p>
        </w:tc>
      </w:tr>
      <w:tr w:rsidR="008F4026" w:rsidRPr="00CF0901" w:rsidTr="002117F4">
        <w:trPr>
          <w:trHeight w:val="279"/>
          <w:jc w:val="center"/>
        </w:trPr>
        <w:tc>
          <w:tcPr>
            <w:tcW w:w="1483" w:type="dxa"/>
          </w:tcPr>
          <w:sdt>
            <w:sdtPr>
              <w:rPr>
                <w:rFonts w:ascii="Malgun Gothic" w:eastAsia="Malgun Gothic" w:hAnsi="Malgun Gothic" w:hint="eastAsia"/>
                <w:szCs w:val="21"/>
                <w:shd w:val="pct15" w:color="auto" w:fill="FFFFFF"/>
              </w:rPr>
              <w:alias w:val="发布日期"/>
              <w:id w:val="3597627"/>
              <w:placeholder>
                <w:docPart w:val="073BDE53BA984FC8AAD98EA016CB91DF"/>
              </w:placeholder>
              <w:dataBinding w:prefixMappings="xmlns:ns0='http://schemas.microsoft.com/office/2006/coverPageProps' " w:xpath="/ns0:CoverPageProperties[1]/ns0:PublishDate[1]" w:storeItemID="{55AF091B-3C7A-41E3-B477-F2FDAA23CFDA}"/>
              <w:date w:fullDate="2011-12-19T00:00:00Z">
                <w:dateFormat w:val="yyyy-M-d"/>
                <w:lid w:val="zh-CN"/>
                <w:storeMappedDataAs w:val="dateTime"/>
                <w:calendar w:val="gregorian"/>
              </w:date>
            </w:sdtPr>
            <w:sdtContent>
              <w:p w:rsidR="008F4026" w:rsidRPr="00CF0901" w:rsidRDefault="00E248C7" w:rsidP="0058349D">
                <w:pPr>
                  <w:jc w:val="center"/>
                  <w:rPr>
                    <w:rFonts w:ascii="Malgun Gothic" w:eastAsia="Malgun Gothic" w:hAnsi="Malgun Gothic"/>
                    <w:szCs w:val="21"/>
                  </w:rPr>
                </w:pPr>
                <w:r w:rsidRPr="00CF0901">
                  <w:rPr>
                    <w:rFonts w:ascii="Malgun Gothic" w:eastAsia="Malgun Gothic" w:hAnsi="Malgun Gothic" w:hint="eastAsia"/>
                    <w:szCs w:val="21"/>
                    <w:shd w:val="pct15" w:color="auto" w:fill="FFFFFF"/>
                  </w:rPr>
                  <w:t>2011-12-19</w:t>
                </w:r>
              </w:p>
            </w:sdtContent>
          </w:sdt>
        </w:tc>
        <w:tc>
          <w:tcPr>
            <w:tcW w:w="1551" w:type="dxa"/>
          </w:tcPr>
          <w:p w:rsidR="008F4026" w:rsidRPr="00CF0901" w:rsidRDefault="00DD7A19" w:rsidP="00DD7A19">
            <w:pPr>
              <w:jc w:val="center"/>
              <w:rPr>
                <w:rFonts w:ascii="Malgun Gothic" w:eastAsia="Malgun Gothic" w:hAnsi="Malgun Gothic"/>
              </w:rPr>
            </w:pPr>
            <w:r w:rsidRPr="00CF0901">
              <w:rPr>
                <w:rFonts w:ascii="Malgun Gothic" w:eastAsia="Malgun Gothic" w:hAnsi="Malgun Gothic" w:hint="eastAsia"/>
              </w:rPr>
              <w:t>V</w:t>
            </w:r>
            <w:r w:rsidR="008F4026" w:rsidRPr="00CF0901">
              <w:rPr>
                <w:rFonts w:ascii="Malgun Gothic" w:eastAsia="Malgun Gothic" w:hAnsi="Malgun Gothic" w:hint="eastAsia"/>
              </w:rPr>
              <w:t>0</w:t>
            </w:r>
            <w:r w:rsidRPr="00CF0901">
              <w:rPr>
                <w:rFonts w:ascii="Malgun Gothic" w:eastAsia="Malgun Gothic" w:hAnsi="Malgun Gothic" w:hint="eastAsia"/>
              </w:rPr>
              <w:t>.1</w:t>
            </w:r>
          </w:p>
        </w:tc>
        <w:tc>
          <w:tcPr>
            <w:tcW w:w="3615" w:type="dxa"/>
          </w:tcPr>
          <w:p w:rsidR="008F4026" w:rsidRPr="00CF0901" w:rsidRDefault="004F42C7" w:rsidP="002117F4">
            <w:pPr>
              <w:jc w:val="center"/>
              <w:rPr>
                <w:rFonts w:ascii="Malgun Gothic" w:eastAsia="Malgun Gothic" w:hAnsi="Malgun Gothic"/>
                <w:lang w:eastAsia="ko-KR"/>
              </w:rPr>
            </w:pPr>
            <w:r w:rsidRPr="00CF0901">
              <w:rPr>
                <w:rFonts w:ascii="Malgun Gothic" w:eastAsia="Malgun Gothic" w:hAnsi="Malgun Gothic" w:hint="eastAsia"/>
                <w:lang w:eastAsia="ko-KR"/>
              </w:rPr>
              <w:t>1차 작성</w:t>
            </w:r>
          </w:p>
        </w:tc>
        <w:tc>
          <w:tcPr>
            <w:tcW w:w="2040" w:type="dxa"/>
          </w:tcPr>
          <w:sdt>
            <w:sdtPr>
              <w:rPr>
                <w:rFonts w:ascii="Malgun Gothic" w:eastAsia="Malgun Gothic" w:hAnsi="Malgun Gothic" w:hint="eastAsia"/>
                <w:shd w:val="pct15" w:color="auto" w:fill="FFFFFF"/>
                <w:lang w:eastAsia="ko-KR"/>
              </w:rPr>
              <w:alias w:val="作者"/>
              <w:id w:val="3597628"/>
              <w:placeholder>
                <w:docPart w:val="62DF219BCE3B4336973A4971072FC862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p w:rsidR="008F4026" w:rsidRPr="00CF0901" w:rsidRDefault="004F42C7" w:rsidP="00C15295">
                <w:pPr>
                  <w:jc w:val="center"/>
                  <w:rPr>
                    <w:rFonts w:ascii="Malgun Gothic" w:eastAsia="Malgun Gothic" w:hAnsi="Malgun Gothic"/>
                  </w:rPr>
                </w:pPr>
                <w:r w:rsidRPr="00CF0901">
                  <w:rPr>
                    <w:rFonts w:ascii="Malgun Gothic" w:eastAsia="Malgun Gothic" w:hAnsi="Malgun Gothic" w:cs="Batang" w:hint="eastAsia"/>
                    <w:shd w:val="pct15" w:color="auto" w:fill="FFFFFF"/>
                    <w:lang w:eastAsia="ko-KR"/>
                  </w:rPr>
                  <w:t>후보산(음역)</w:t>
                </w:r>
              </w:p>
            </w:sdtContent>
          </w:sdt>
        </w:tc>
      </w:tr>
      <w:tr w:rsidR="008F4026" w:rsidRPr="00CF0901" w:rsidTr="002117F4">
        <w:trPr>
          <w:trHeight w:val="279"/>
          <w:jc w:val="center"/>
        </w:trPr>
        <w:tc>
          <w:tcPr>
            <w:tcW w:w="1483" w:type="dxa"/>
          </w:tcPr>
          <w:p w:rsidR="008F4026" w:rsidRPr="00CF0901" w:rsidRDefault="008F4026" w:rsidP="002117F4">
            <w:pPr>
              <w:jc w:val="center"/>
              <w:rPr>
                <w:rFonts w:ascii="Malgun Gothic" w:eastAsia="Malgun Gothic" w:hAnsi="Malgun Gothic"/>
                <w:szCs w:val="21"/>
              </w:rPr>
            </w:pPr>
          </w:p>
        </w:tc>
        <w:tc>
          <w:tcPr>
            <w:tcW w:w="1551" w:type="dxa"/>
          </w:tcPr>
          <w:p w:rsidR="008F4026" w:rsidRPr="00CF0901" w:rsidRDefault="008F4026" w:rsidP="002117F4">
            <w:pPr>
              <w:jc w:val="center"/>
              <w:rPr>
                <w:rFonts w:ascii="Malgun Gothic" w:eastAsia="Malgun Gothic" w:hAnsi="Malgun Gothic"/>
              </w:rPr>
            </w:pPr>
          </w:p>
        </w:tc>
        <w:tc>
          <w:tcPr>
            <w:tcW w:w="3615" w:type="dxa"/>
          </w:tcPr>
          <w:p w:rsidR="008F4026" w:rsidRPr="00CF0901" w:rsidRDefault="008F4026" w:rsidP="002117F4">
            <w:pPr>
              <w:jc w:val="center"/>
              <w:rPr>
                <w:rFonts w:ascii="Malgun Gothic" w:eastAsia="Malgun Gothic" w:hAnsi="Malgun Gothic"/>
              </w:rPr>
            </w:pPr>
          </w:p>
        </w:tc>
        <w:tc>
          <w:tcPr>
            <w:tcW w:w="2040" w:type="dxa"/>
          </w:tcPr>
          <w:p w:rsidR="008F4026" w:rsidRPr="00CF0901" w:rsidRDefault="008F4026" w:rsidP="002117F4">
            <w:pPr>
              <w:jc w:val="center"/>
              <w:rPr>
                <w:rFonts w:ascii="Malgun Gothic" w:eastAsia="Malgun Gothic" w:hAnsi="Malgun Gothic"/>
                <w:szCs w:val="21"/>
              </w:rPr>
            </w:pPr>
          </w:p>
        </w:tc>
      </w:tr>
      <w:tr w:rsidR="008F4026" w:rsidRPr="00CF0901" w:rsidTr="002117F4">
        <w:trPr>
          <w:trHeight w:val="279"/>
          <w:jc w:val="center"/>
        </w:trPr>
        <w:tc>
          <w:tcPr>
            <w:tcW w:w="1483" w:type="dxa"/>
          </w:tcPr>
          <w:p w:rsidR="008F4026" w:rsidRPr="00CF0901" w:rsidRDefault="008F4026" w:rsidP="002117F4">
            <w:pPr>
              <w:jc w:val="center"/>
              <w:rPr>
                <w:rFonts w:ascii="Malgun Gothic" w:eastAsia="Malgun Gothic" w:hAnsi="Malgun Gothic"/>
                <w:szCs w:val="21"/>
              </w:rPr>
            </w:pPr>
          </w:p>
        </w:tc>
        <w:tc>
          <w:tcPr>
            <w:tcW w:w="1551" w:type="dxa"/>
          </w:tcPr>
          <w:p w:rsidR="008F4026" w:rsidRPr="00CF0901" w:rsidRDefault="008F4026" w:rsidP="002117F4">
            <w:pPr>
              <w:jc w:val="center"/>
              <w:rPr>
                <w:rFonts w:ascii="Malgun Gothic" w:eastAsia="Malgun Gothic" w:hAnsi="Malgun Gothic"/>
              </w:rPr>
            </w:pPr>
          </w:p>
        </w:tc>
        <w:tc>
          <w:tcPr>
            <w:tcW w:w="3615" w:type="dxa"/>
          </w:tcPr>
          <w:p w:rsidR="008F4026" w:rsidRPr="00CF0901" w:rsidRDefault="008F4026" w:rsidP="002117F4">
            <w:pPr>
              <w:jc w:val="center"/>
              <w:rPr>
                <w:rFonts w:ascii="Malgun Gothic" w:eastAsia="Malgun Gothic" w:hAnsi="Malgun Gothic"/>
              </w:rPr>
            </w:pPr>
          </w:p>
        </w:tc>
        <w:tc>
          <w:tcPr>
            <w:tcW w:w="2040" w:type="dxa"/>
          </w:tcPr>
          <w:p w:rsidR="008F4026" w:rsidRPr="00CF0901" w:rsidRDefault="008F4026" w:rsidP="002117F4">
            <w:pPr>
              <w:jc w:val="center"/>
              <w:rPr>
                <w:rFonts w:ascii="Malgun Gothic" w:eastAsia="Malgun Gothic" w:hAnsi="Malgun Gothic"/>
                <w:szCs w:val="21"/>
              </w:rPr>
            </w:pPr>
          </w:p>
        </w:tc>
      </w:tr>
      <w:tr w:rsidR="008F4026" w:rsidRPr="00CF0901" w:rsidTr="002117F4">
        <w:trPr>
          <w:trHeight w:val="279"/>
          <w:jc w:val="center"/>
        </w:trPr>
        <w:tc>
          <w:tcPr>
            <w:tcW w:w="1483" w:type="dxa"/>
          </w:tcPr>
          <w:p w:rsidR="008F4026" w:rsidRPr="00CF0901" w:rsidRDefault="008F4026" w:rsidP="002117F4">
            <w:pPr>
              <w:jc w:val="center"/>
              <w:rPr>
                <w:rFonts w:ascii="Malgun Gothic" w:eastAsia="Malgun Gothic" w:hAnsi="Malgun Gothic"/>
                <w:szCs w:val="21"/>
              </w:rPr>
            </w:pPr>
          </w:p>
        </w:tc>
        <w:tc>
          <w:tcPr>
            <w:tcW w:w="1551" w:type="dxa"/>
          </w:tcPr>
          <w:p w:rsidR="008F4026" w:rsidRPr="00CF0901" w:rsidRDefault="008F4026" w:rsidP="002117F4">
            <w:pPr>
              <w:jc w:val="center"/>
              <w:rPr>
                <w:rFonts w:ascii="Malgun Gothic" w:eastAsia="Malgun Gothic" w:hAnsi="Malgun Gothic"/>
              </w:rPr>
            </w:pPr>
          </w:p>
        </w:tc>
        <w:tc>
          <w:tcPr>
            <w:tcW w:w="3615" w:type="dxa"/>
          </w:tcPr>
          <w:p w:rsidR="008F4026" w:rsidRPr="00CF0901" w:rsidRDefault="008F4026" w:rsidP="002117F4">
            <w:pPr>
              <w:jc w:val="center"/>
              <w:rPr>
                <w:rFonts w:ascii="Malgun Gothic" w:eastAsia="Malgun Gothic" w:hAnsi="Malgun Gothic"/>
              </w:rPr>
            </w:pPr>
          </w:p>
        </w:tc>
        <w:tc>
          <w:tcPr>
            <w:tcW w:w="2040" w:type="dxa"/>
          </w:tcPr>
          <w:p w:rsidR="008F4026" w:rsidRPr="00CF0901" w:rsidRDefault="008F4026" w:rsidP="002117F4">
            <w:pPr>
              <w:jc w:val="center"/>
              <w:rPr>
                <w:rFonts w:ascii="Malgun Gothic" w:eastAsia="Malgun Gothic" w:hAnsi="Malgun Gothic"/>
                <w:szCs w:val="21"/>
              </w:rPr>
            </w:pPr>
          </w:p>
        </w:tc>
      </w:tr>
    </w:tbl>
    <w:p w:rsidR="008F4026" w:rsidRPr="00CF0901" w:rsidRDefault="008F4026">
      <w:pPr>
        <w:widowControl/>
        <w:jc w:val="left"/>
        <w:rPr>
          <w:rFonts w:ascii="Malgun Gothic" w:eastAsia="Malgun Gothic" w:hAnsi="Malgun Gothic"/>
          <w:sz w:val="44"/>
        </w:rPr>
      </w:pPr>
    </w:p>
    <w:p w:rsidR="00217805" w:rsidRPr="00CF0901" w:rsidRDefault="00217805">
      <w:pPr>
        <w:widowControl/>
        <w:jc w:val="left"/>
        <w:rPr>
          <w:rFonts w:ascii="Malgun Gothic" w:eastAsia="Malgun Gothic" w:hAnsi="Malgun Gothic"/>
          <w:sz w:val="44"/>
        </w:rPr>
      </w:pPr>
      <w:r w:rsidRPr="00CF0901">
        <w:rPr>
          <w:rFonts w:ascii="Malgun Gothic" w:eastAsia="Malgun Gothic" w:hAnsi="Malgun Gothic"/>
          <w:sz w:val="44"/>
        </w:rPr>
        <w:br w:type="page"/>
      </w:r>
    </w:p>
    <w:sdt>
      <w:sdtPr>
        <w:rPr>
          <w:rFonts w:ascii="Malgun Gothic" w:eastAsia="Malgun Gothic" w:hAnsi="Malgun Gothic" w:cs="Times New Roman"/>
          <w:b w:val="0"/>
          <w:bCs w:val="0"/>
          <w:color w:val="auto"/>
          <w:kern w:val="2"/>
          <w:sz w:val="21"/>
          <w:szCs w:val="24"/>
          <w:lang w:val="zh-CN"/>
        </w:rPr>
        <w:id w:val="530539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4F42C7" w:rsidRPr="00CF0901" w:rsidRDefault="004F42C7">
          <w:pPr>
            <w:pStyle w:val="TOC"/>
            <w:rPr>
              <w:rFonts w:ascii="Malgun Gothic" w:eastAsia="Malgun Gothic" w:hAnsi="Malgun Gothic" w:hint="eastAsia"/>
              <w:color w:val="auto"/>
              <w:lang w:eastAsia="ko-KR"/>
            </w:rPr>
          </w:pPr>
          <w:r w:rsidRPr="00CF0901">
            <w:rPr>
              <w:rFonts w:ascii="Malgun Gothic" w:eastAsia="Malgun Gothic" w:hAnsi="Malgun Gothic" w:cs="Batang" w:hint="eastAsia"/>
              <w:color w:val="auto"/>
              <w:lang w:val="zh-CN" w:eastAsia="ko-KR"/>
            </w:rPr>
            <w:t>차례</w:t>
          </w:r>
        </w:p>
        <w:p w:rsidR="004F42C7" w:rsidRPr="00CF0901" w:rsidRDefault="004F42C7">
          <w:pPr>
            <w:pStyle w:val="10"/>
            <w:tabs>
              <w:tab w:val="right" w:leader="dot" w:pos="9060"/>
            </w:tabs>
            <w:rPr>
              <w:rFonts w:ascii="Malgun Gothic" w:eastAsia="Malgun Gothic" w:hAnsi="Malgun Gothic" w:cstheme="minorBidi"/>
              <w:noProof/>
              <w:szCs w:val="22"/>
            </w:rPr>
          </w:pPr>
          <w:r w:rsidRPr="00CF0901">
            <w:rPr>
              <w:rFonts w:ascii="Malgun Gothic" w:eastAsia="Malgun Gothic" w:hAnsi="Malgun Gothic"/>
            </w:rPr>
            <w:fldChar w:fldCharType="begin"/>
          </w:r>
          <w:r w:rsidRPr="00CF0901">
            <w:rPr>
              <w:rFonts w:ascii="Malgun Gothic" w:eastAsia="Malgun Gothic" w:hAnsi="Malgun Gothic"/>
            </w:rPr>
            <w:instrText xml:space="preserve"> TOC \o "1-3" \h \z \u </w:instrText>
          </w:r>
          <w:r w:rsidRPr="00CF0901">
            <w:rPr>
              <w:rFonts w:ascii="Malgun Gothic" w:eastAsia="Malgun Gothic" w:hAnsi="Malgun Gothic"/>
            </w:rPr>
            <w:fldChar w:fldCharType="separate"/>
          </w:r>
          <w:hyperlink w:anchor="_Toc312142029" w:history="1">
            <w:r w:rsidRPr="00CF0901">
              <w:rPr>
                <w:rStyle w:val="aa"/>
                <w:rFonts w:ascii="Malgun Gothic" w:eastAsia="Malgun Gothic" w:hAnsi="Malgun Gothic"/>
                <w:noProof/>
              </w:rPr>
              <w:t xml:space="preserve">Game Plus </w:t>
            </w:r>
            <w:r w:rsidRPr="00CF0901">
              <w:rPr>
                <w:rStyle w:val="aa"/>
                <w:rFonts w:ascii="Malgun Gothic" w:eastAsia="Malgun Gothic" w:hAnsi="Malgun Gothic" w:cs="Batang" w:hint="eastAsia"/>
                <w:noProof/>
              </w:rPr>
              <w:t>액세스</w:t>
            </w:r>
            <w:r w:rsidRPr="00CF0901">
              <w:rPr>
                <w:rStyle w:val="aa"/>
                <w:rFonts w:ascii="Malgun Gothic" w:eastAsia="Malgun Gothic" w:hAnsi="Malgun Gothic" w:cs="Batang" w:hint="eastAsia"/>
                <w:noProof/>
                <w:lang w:eastAsia="ko-KR"/>
              </w:rPr>
              <w:t xml:space="preserve"> 파일</w:t>
            </w:r>
            <w:r w:rsidRPr="00CF0901">
              <w:rPr>
                <w:rFonts w:ascii="Malgun Gothic" w:eastAsia="Malgun Gothic" w:hAnsi="Malgun Gothic"/>
                <w:noProof/>
                <w:webHidden/>
              </w:rPr>
              <w:tab/>
            </w:r>
            <w:r w:rsidRPr="00CF0901">
              <w:rPr>
                <w:rFonts w:ascii="Malgun Gothic" w:eastAsia="Malgun Gothic" w:hAnsi="Malgun Gothic"/>
                <w:noProof/>
                <w:webHidden/>
              </w:rPr>
              <w:fldChar w:fldCharType="begin"/>
            </w:r>
            <w:r w:rsidRPr="00CF0901">
              <w:rPr>
                <w:rFonts w:ascii="Malgun Gothic" w:eastAsia="Malgun Gothic" w:hAnsi="Malgun Gothic"/>
                <w:noProof/>
                <w:webHidden/>
              </w:rPr>
              <w:instrText xml:space="preserve"> PAGEREF _Toc312142029 \h </w:instrText>
            </w:r>
            <w:r w:rsidRPr="00CF0901">
              <w:rPr>
                <w:rFonts w:ascii="Malgun Gothic" w:eastAsia="Malgun Gothic" w:hAnsi="Malgun Gothic"/>
                <w:noProof/>
                <w:webHidden/>
              </w:rPr>
            </w:r>
            <w:r w:rsidRPr="00CF0901">
              <w:rPr>
                <w:rFonts w:ascii="Malgun Gothic" w:eastAsia="Malgun Gothic" w:hAnsi="Malgun Gothic"/>
                <w:noProof/>
                <w:webHidden/>
              </w:rPr>
              <w:fldChar w:fldCharType="separate"/>
            </w:r>
            <w:r w:rsidRPr="00CF0901">
              <w:rPr>
                <w:rFonts w:ascii="Malgun Gothic" w:eastAsia="Malgun Gothic" w:hAnsi="Malgun Gothic"/>
                <w:noProof/>
                <w:webHidden/>
              </w:rPr>
              <w:t>1</w:t>
            </w:r>
            <w:r w:rsidRPr="00CF0901">
              <w:rPr>
                <w:rFonts w:ascii="Malgun Gothic" w:eastAsia="Malgun Gothic" w:hAnsi="Malgun Gothic"/>
                <w:noProof/>
                <w:webHidden/>
              </w:rPr>
              <w:fldChar w:fldCharType="end"/>
            </w:r>
          </w:hyperlink>
        </w:p>
        <w:p w:rsidR="004F42C7" w:rsidRPr="00CF0901" w:rsidRDefault="004F42C7">
          <w:pPr>
            <w:pStyle w:val="10"/>
            <w:tabs>
              <w:tab w:val="left" w:pos="420"/>
              <w:tab w:val="right" w:leader="dot" w:pos="9060"/>
            </w:tabs>
            <w:rPr>
              <w:rFonts w:ascii="Malgun Gothic" w:eastAsia="Malgun Gothic" w:hAnsi="Malgun Gothic" w:cstheme="minorBidi"/>
              <w:noProof/>
              <w:szCs w:val="22"/>
            </w:rPr>
          </w:pPr>
          <w:hyperlink w:anchor="_Toc312142030" w:history="1">
            <w:r w:rsidRPr="00CF0901">
              <w:rPr>
                <w:rStyle w:val="aa"/>
                <w:rFonts w:ascii="Malgun Gothic" w:eastAsia="Malgun Gothic" w:hAnsi="Malgun Gothic"/>
                <w:noProof/>
              </w:rPr>
              <w:t>1.</w:t>
            </w:r>
            <w:r w:rsidRPr="00CF0901">
              <w:rPr>
                <w:rFonts w:ascii="Malgun Gothic" w:eastAsia="Malgun Gothic" w:hAnsi="Malgun Gothic" w:cstheme="minorBidi"/>
                <w:noProof/>
                <w:szCs w:val="22"/>
              </w:rPr>
              <w:tab/>
            </w:r>
            <w:r w:rsidRPr="00CF0901">
              <w:rPr>
                <w:rFonts w:ascii="Malgun Gothic" w:eastAsia="Malgun Gothic" w:hAnsi="Malgun Gothic" w:cstheme="minorBidi" w:hint="eastAsia"/>
                <w:noProof/>
                <w:szCs w:val="22"/>
                <w:lang w:eastAsia="ko-KR"/>
              </w:rPr>
              <w:t>일부 정의에 관한 설명</w:t>
            </w:r>
            <w:r w:rsidRPr="00CF0901">
              <w:rPr>
                <w:rFonts w:ascii="Malgun Gothic" w:eastAsia="Malgun Gothic" w:hAnsi="Malgun Gothic"/>
                <w:noProof/>
                <w:webHidden/>
              </w:rPr>
              <w:tab/>
            </w:r>
            <w:r w:rsidRPr="00CF0901">
              <w:rPr>
                <w:rFonts w:ascii="Malgun Gothic" w:eastAsia="Malgun Gothic" w:hAnsi="Malgun Gothic"/>
                <w:noProof/>
                <w:webHidden/>
              </w:rPr>
              <w:fldChar w:fldCharType="begin"/>
            </w:r>
            <w:r w:rsidRPr="00CF0901">
              <w:rPr>
                <w:rFonts w:ascii="Malgun Gothic" w:eastAsia="Malgun Gothic" w:hAnsi="Malgun Gothic"/>
                <w:noProof/>
                <w:webHidden/>
              </w:rPr>
              <w:instrText xml:space="preserve"> PAGEREF _Toc312142030 \h </w:instrText>
            </w:r>
            <w:r w:rsidRPr="00CF0901">
              <w:rPr>
                <w:rFonts w:ascii="Malgun Gothic" w:eastAsia="Malgun Gothic" w:hAnsi="Malgun Gothic"/>
                <w:noProof/>
                <w:webHidden/>
              </w:rPr>
            </w:r>
            <w:r w:rsidRPr="00CF0901">
              <w:rPr>
                <w:rFonts w:ascii="Malgun Gothic" w:eastAsia="Malgun Gothic" w:hAnsi="Malgun Gothic"/>
                <w:noProof/>
                <w:webHidden/>
              </w:rPr>
              <w:fldChar w:fldCharType="separate"/>
            </w:r>
            <w:r w:rsidRPr="00CF0901">
              <w:rPr>
                <w:rFonts w:ascii="Malgun Gothic" w:eastAsia="Malgun Gothic" w:hAnsi="Malgun Gothic"/>
                <w:noProof/>
                <w:webHidden/>
              </w:rPr>
              <w:t>4</w:t>
            </w:r>
            <w:r w:rsidRPr="00CF0901">
              <w:rPr>
                <w:rFonts w:ascii="Malgun Gothic" w:eastAsia="Malgun Gothic" w:hAnsi="Malgun Gothic"/>
                <w:noProof/>
                <w:webHidden/>
              </w:rPr>
              <w:fldChar w:fldCharType="end"/>
            </w:r>
          </w:hyperlink>
        </w:p>
        <w:p w:rsidR="004F42C7" w:rsidRPr="00CF0901" w:rsidRDefault="004F42C7">
          <w:pPr>
            <w:pStyle w:val="10"/>
            <w:tabs>
              <w:tab w:val="left" w:pos="420"/>
              <w:tab w:val="right" w:leader="dot" w:pos="9060"/>
            </w:tabs>
            <w:rPr>
              <w:rFonts w:ascii="Malgun Gothic" w:eastAsia="Malgun Gothic" w:hAnsi="Malgun Gothic" w:cstheme="minorBidi"/>
              <w:noProof/>
              <w:szCs w:val="22"/>
            </w:rPr>
          </w:pPr>
          <w:hyperlink w:anchor="_Toc312142031" w:history="1">
            <w:r w:rsidRPr="00CF0901">
              <w:rPr>
                <w:rStyle w:val="aa"/>
                <w:rFonts w:ascii="Malgun Gothic" w:eastAsia="Malgun Gothic" w:hAnsi="Malgun Gothic"/>
                <w:noProof/>
                <w:kern w:val="0"/>
                <w:lang w:val="zh-CN"/>
              </w:rPr>
              <w:t>2.</w:t>
            </w:r>
            <w:r w:rsidRPr="00CF0901">
              <w:rPr>
                <w:rFonts w:ascii="Malgun Gothic" w:eastAsia="Malgun Gothic" w:hAnsi="Malgun Gothic" w:cstheme="minorBidi"/>
                <w:noProof/>
                <w:szCs w:val="22"/>
              </w:rPr>
              <w:tab/>
            </w:r>
            <w:r w:rsidRPr="00CF0901">
              <w:rPr>
                <w:rStyle w:val="aa"/>
                <w:rFonts w:ascii="Malgun Gothic" w:eastAsia="Malgun Gothic" w:hAnsi="Malgun Gothic" w:cs="Batang" w:hint="eastAsia"/>
                <w:noProof/>
              </w:rPr>
              <w:t>메인</w:t>
            </w:r>
            <w:r w:rsidRPr="00CF0901">
              <w:rPr>
                <w:rStyle w:val="aa"/>
                <w:rFonts w:ascii="Malgun Gothic" w:eastAsia="Malgun Gothic" w:hAnsi="Malgun Gothic" w:hint="eastAsia"/>
                <w:noProof/>
              </w:rPr>
              <w:t xml:space="preserve"> </w:t>
            </w:r>
            <w:r w:rsidRPr="00CF0901">
              <w:rPr>
                <w:rStyle w:val="aa"/>
                <w:rFonts w:ascii="Malgun Gothic" w:eastAsia="Malgun Gothic" w:hAnsi="Malgun Gothic" w:cs="Batang" w:hint="eastAsia"/>
                <w:noProof/>
              </w:rPr>
              <w:t>이터페이스</w:t>
            </w:r>
            <w:r w:rsidRPr="00CF0901">
              <w:rPr>
                <w:rFonts w:ascii="Malgun Gothic" w:eastAsia="Malgun Gothic" w:hAnsi="Malgun Gothic"/>
                <w:noProof/>
                <w:webHidden/>
              </w:rPr>
              <w:tab/>
            </w:r>
            <w:r w:rsidRPr="00CF0901">
              <w:rPr>
                <w:rFonts w:ascii="Malgun Gothic" w:eastAsia="Malgun Gothic" w:hAnsi="Malgun Gothic"/>
                <w:noProof/>
                <w:webHidden/>
              </w:rPr>
              <w:fldChar w:fldCharType="begin"/>
            </w:r>
            <w:r w:rsidRPr="00CF0901">
              <w:rPr>
                <w:rFonts w:ascii="Malgun Gothic" w:eastAsia="Malgun Gothic" w:hAnsi="Malgun Gothic"/>
                <w:noProof/>
                <w:webHidden/>
              </w:rPr>
              <w:instrText xml:space="preserve"> PAGEREF _Toc312142031 \h </w:instrText>
            </w:r>
            <w:r w:rsidRPr="00CF0901">
              <w:rPr>
                <w:rFonts w:ascii="Malgun Gothic" w:eastAsia="Malgun Gothic" w:hAnsi="Malgun Gothic"/>
                <w:noProof/>
                <w:webHidden/>
              </w:rPr>
            </w:r>
            <w:r w:rsidRPr="00CF0901">
              <w:rPr>
                <w:rFonts w:ascii="Malgun Gothic" w:eastAsia="Malgun Gothic" w:hAnsi="Malgun Gothic"/>
                <w:noProof/>
                <w:webHidden/>
              </w:rPr>
              <w:fldChar w:fldCharType="separate"/>
            </w:r>
            <w:r w:rsidRPr="00CF0901">
              <w:rPr>
                <w:rFonts w:ascii="Malgun Gothic" w:eastAsia="Malgun Gothic" w:hAnsi="Malgun Gothic"/>
                <w:noProof/>
                <w:webHidden/>
              </w:rPr>
              <w:t>4</w:t>
            </w:r>
            <w:r w:rsidRPr="00CF0901">
              <w:rPr>
                <w:rFonts w:ascii="Malgun Gothic" w:eastAsia="Malgun Gothic" w:hAnsi="Malgun Gothic"/>
                <w:noProof/>
                <w:webHidden/>
              </w:rPr>
              <w:fldChar w:fldCharType="end"/>
            </w:r>
          </w:hyperlink>
        </w:p>
        <w:p w:rsidR="004F42C7" w:rsidRPr="00CF0901" w:rsidRDefault="004F42C7">
          <w:pPr>
            <w:pStyle w:val="10"/>
            <w:tabs>
              <w:tab w:val="left" w:pos="420"/>
              <w:tab w:val="right" w:leader="dot" w:pos="9060"/>
            </w:tabs>
            <w:rPr>
              <w:rFonts w:ascii="Malgun Gothic" w:eastAsia="Malgun Gothic" w:hAnsi="Malgun Gothic" w:cstheme="minorBidi"/>
              <w:noProof/>
              <w:szCs w:val="22"/>
            </w:rPr>
          </w:pPr>
          <w:hyperlink w:anchor="_Toc312142032" w:history="1">
            <w:r w:rsidRPr="00CF0901">
              <w:rPr>
                <w:rStyle w:val="aa"/>
                <w:rFonts w:ascii="Malgun Gothic" w:eastAsia="Malgun Gothic" w:hAnsi="Malgun Gothic"/>
                <w:noProof/>
                <w:kern w:val="0"/>
                <w:lang w:val="zh-CN"/>
              </w:rPr>
              <w:t>3.</w:t>
            </w:r>
            <w:r w:rsidRPr="00CF0901">
              <w:rPr>
                <w:rFonts w:ascii="Malgun Gothic" w:eastAsia="Malgun Gothic" w:hAnsi="Malgun Gothic" w:cstheme="minorBidi"/>
                <w:noProof/>
                <w:szCs w:val="22"/>
              </w:rPr>
              <w:tab/>
            </w:r>
            <w:r w:rsidRPr="00CF0901">
              <w:rPr>
                <w:rStyle w:val="aa"/>
                <w:rFonts w:ascii="Malgun Gothic" w:eastAsia="Malgun Gothic" w:hAnsi="Malgun Gothic" w:cs="Batang" w:hint="eastAsia"/>
                <w:noProof/>
                <w:lang w:eastAsia="ko-KR"/>
              </w:rPr>
              <w:t xml:space="preserve">게임 </w:t>
            </w:r>
            <w:r w:rsidRPr="00CF0901">
              <w:rPr>
                <w:rStyle w:val="aa"/>
                <w:rFonts w:ascii="Malgun Gothic" w:eastAsia="Malgun Gothic" w:hAnsi="Malgun Gothic" w:cs="Batang" w:hint="eastAsia"/>
                <w:noProof/>
              </w:rPr>
              <w:t>액세스</w:t>
            </w:r>
            <w:r w:rsidRPr="00CF0901">
              <w:rPr>
                <w:rStyle w:val="aa"/>
                <w:rFonts w:ascii="Malgun Gothic" w:eastAsia="Malgun Gothic" w:hAnsi="Malgun Gothic" w:cs="Batang" w:hint="eastAsia"/>
                <w:noProof/>
                <w:lang w:eastAsia="ko-KR"/>
              </w:rPr>
              <w:t xml:space="preserve"> 과정</w:t>
            </w:r>
            <w:r w:rsidRPr="00CF0901">
              <w:rPr>
                <w:rStyle w:val="aa"/>
                <w:rFonts w:ascii="Malgun Gothic" w:eastAsia="Malgun Gothic" w:hAnsi="Malgun Gothic"/>
                <w:noProof/>
              </w:rPr>
              <w:t>(</w:t>
            </w:r>
            <w:r w:rsidRPr="00CF0901">
              <w:rPr>
                <w:rStyle w:val="aa"/>
                <w:rFonts w:ascii="Malgun Gothic" w:eastAsia="Malgun Gothic" w:hAnsi="Malgun Gothic" w:hint="eastAsia"/>
                <w:noProof/>
                <w:lang w:eastAsia="ko-KR"/>
              </w:rPr>
              <w:t>예시 참조</w:t>
            </w:r>
            <w:r w:rsidRPr="00CF0901">
              <w:rPr>
                <w:rStyle w:val="aa"/>
                <w:rFonts w:ascii="Malgun Gothic" w:eastAsia="Malgun Gothic" w:hAnsi="Malgun Gothic"/>
                <w:noProof/>
              </w:rPr>
              <w:t>)</w:t>
            </w:r>
            <w:r w:rsidRPr="00CF0901">
              <w:rPr>
                <w:rFonts w:ascii="Malgun Gothic" w:eastAsia="Malgun Gothic" w:hAnsi="Malgun Gothic"/>
                <w:noProof/>
                <w:webHidden/>
              </w:rPr>
              <w:tab/>
            </w:r>
            <w:r w:rsidRPr="00CF0901">
              <w:rPr>
                <w:rFonts w:ascii="Malgun Gothic" w:eastAsia="Malgun Gothic" w:hAnsi="Malgun Gothic"/>
                <w:noProof/>
                <w:webHidden/>
              </w:rPr>
              <w:fldChar w:fldCharType="begin"/>
            </w:r>
            <w:r w:rsidRPr="00CF0901">
              <w:rPr>
                <w:rFonts w:ascii="Malgun Gothic" w:eastAsia="Malgun Gothic" w:hAnsi="Malgun Gothic"/>
                <w:noProof/>
                <w:webHidden/>
              </w:rPr>
              <w:instrText xml:space="preserve"> PAGEREF _Toc312142032 \h </w:instrText>
            </w:r>
            <w:r w:rsidRPr="00CF0901">
              <w:rPr>
                <w:rFonts w:ascii="Malgun Gothic" w:eastAsia="Malgun Gothic" w:hAnsi="Malgun Gothic"/>
                <w:noProof/>
                <w:webHidden/>
              </w:rPr>
            </w:r>
            <w:r w:rsidRPr="00CF0901">
              <w:rPr>
                <w:rFonts w:ascii="Malgun Gothic" w:eastAsia="Malgun Gothic" w:hAnsi="Malgun Gothic"/>
                <w:noProof/>
                <w:webHidden/>
              </w:rPr>
              <w:fldChar w:fldCharType="separate"/>
            </w:r>
            <w:r w:rsidRPr="00CF0901">
              <w:rPr>
                <w:rFonts w:ascii="Malgun Gothic" w:eastAsia="Malgun Gothic" w:hAnsi="Malgun Gothic"/>
                <w:noProof/>
                <w:webHidden/>
              </w:rPr>
              <w:t>5</w:t>
            </w:r>
            <w:r w:rsidRPr="00CF0901">
              <w:rPr>
                <w:rFonts w:ascii="Malgun Gothic" w:eastAsia="Malgun Gothic" w:hAnsi="Malgun Gothic"/>
                <w:noProof/>
                <w:webHidden/>
              </w:rPr>
              <w:fldChar w:fldCharType="end"/>
            </w:r>
          </w:hyperlink>
        </w:p>
        <w:p w:rsidR="004F42C7" w:rsidRPr="00CF0901" w:rsidRDefault="004F42C7">
          <w:pPr>
            <w:pStyle w:val="10"/>
            <w:tabs>
              <w:tab w:val="left" w:pos="420"/>
              <w:tab w:val="right" w:leader="dot" w:pos="9060"/>
            </w:tabs>
            <w:rPr>
              <w:rFonts w:ascii="Malgun Gothic" w:eastAsia="Malgun Gothic" w:hAnsi="Malgun Gothic" w:cstheme="minorBidi"/>
              <w:noProof/>
              <w:szCs w:val="22"/>
            </w:rPr>
          </w:pPr>
          <w:hyperlink w:anchor="_Toc312142033" w:history="1">
            <w:r w:rsidRPr="00CF0901">
              <w:rPr>
                <w:rStyle w:val="aa"/>
                <w:rFonts w:ascii="Malgun Gothic" w:eastAsia="Malgun Gothic" w:hAnsi="Malgun Gothic"/>
                <w:noProof/>
                <w:kern w:val="0"/>
                <w:lang w:val="zh-CN"/>
              </w:rPr>
              <w:t>4.</w:t>
            </w:r>
            <w:r w:rsidRPr="00CF0901">
              <w:rPr>
                <w:rFonts w:ascii="Malgun Gothic" w:eastAsia="Malgun Gothic" w:hAnsi="Malgun Gothic" w:cstheme="minorBidi"/>
                <w:noProof/>
                <w:szCs w:val="22"/>
              </w:rPr>
              <w:tab/>
            </w:r>
            <w:r w:rsidRPr="00CF0901">
              <w:rPr>
                <w:rStyle w:val="aa"/>
                <w:rFonts w:ascii="Malgun Gothic" w:eastAsia="Malgun Gothic" w:hAnsi="Malgun Gothic"/>
                <w:noProof/>
              </w:rPr>
              <w:t>Game Plus</w:t>
            </w:r>
            <w:r w:rsidRPr="00CF0901">
              <w:rPr>
                <w:rStyle w:val="aa"/>
                <w:rFonts w:ascii="Malgun Gothic" w:eastAsia="Malgun Gothic" w:hAnsi="Malgun Gothic" w:hint="eastAsia"/>
                <w:noProof/>
                <w:lang w:eastAsia="ko-KR"/>
              </w:rPr>
              <w:t>발급과 설치</w:t>
            </w:r>
            <w:r w:rsidRPr="00CF0901">
              <w:rPr>
                <w:rFonts w:ascii="Malgun Gothic" w:eastAsia="Malgun Gothic" w:hAnsi="Malgun Gothic"/>
                <w:noProof/>
                <w:webHidden/>
              </w:rPr>
              <w:tab/>
            </w:r>
            <w:r w:rsidRPr="00CF0901">
              <w:rPr>
                <w:rFonts w:ascii="Malgun Gothic" w:eastAsia="Malgun Gothic" w:hAnsi="Malgun Gothic"/>
                <w:noProof/>
                <w:webHidden/>
              </w:rPr>
              <w:fldChar w:fldCharType="begin"/>
            </w:r>
            <w:r w:rsidRPr="00CF0901">
              <w:rPr>
                <w:rFonts w:ascii="Malgun Gothic" w:eastAsia="Malgun Gothic" w:hAnsi="Malgun Gothic"/>
                <w:noProof/>
                <w:webHidden/>
              </w:rPr>
              <w:instrText xml:space="preserve"> PAGEREF _Toc312142033 \h </w:instrText>
            </w:r>
            <w:r w:rsidRPr="00CF0901">
              <w:rPr>
                <w:rFonts w:ascii="Malgun Gothic" w:eastAsia="Malgun Gothic" w:hAnsi="Malgun Gothic"/>
                <w:noProof/>
                <w:webHidden/>
              </w:rPr>
            </w:r>
            <w:r w:rsidRPr="00CF0901">
              <w:rPr>
                <w:rFonts w:ascii="Malgun Gothic" w:eastAsia="Malgun Gothic" w:hAnsi="Malgun Gothic"/>
                <w:noProof/>
                <w:webHidden/>
              </w:rPr>
              <w:fldChar w:fldCharType="separate"/>
            </w:r>
            <w:r w:rsidRPr="00CF0901">
              <w:rPr>
                <w:rFonts w:ascii="Malgun Gothic" w:eastAsia="Malgun Gothic" w:hAnsi="Malgun Gothic"/>
                <w:noProof/>
                <w:webHidden/>
              </w:rPr>
              <w:t>5</w:t>
            </w:r>
            <w:r w:rsidRPr="00CF0901">
              <w:rPr>
                <w:rFonts w:ascii="Malgun Gothic" w:eastAsia="Malgun Gothic" w:hAnsi="Malgun Gothic"/>
                <w:noProof/>
                <w:webHidden/>
              </w:rPr>
              <w:fldChar w:fldCharType="end"/>
            </w:r>
          </w:hyperlink>
        </w:p>
        <w:p w:rsidR="00B23C1F" w:rsidRPr="00CF0901" w:rsidRDefault="004F42C7">
          <w:pPr>
            <w:rPr>
              <w:rFonts w:ascii="Malgun Gothic" w:eastAsia="Malgun Gothic" w:hAnsi="Malgun Gothic"/>
            </w:rPr>
          </w:pPr>
          <w:r w:rsidRPr="00CF0901">
            <w:rPr>
              <w:rFonts w:ascii="Malgun Gothic" w:eastAsia="Malgun Gothic" w:hAnsi="Malgun Gothic"/>
            </w:rPr>
            <w:fldChar w:fldCharType="end"/>
          </w:r>
        </w:p>
      </w:sdtContent>
    </w:sdt>
    <w:p w:rsidR="007E3C28" w:rsidRPr="00CF0901" w:rsidRDefault="007E3C28">
      <w:pPr>
        <w:widowControl/>
        <w:jc w:val="left"/>
        <w:rPr>
          <w:rFonts w:ascii="Malgun Gothic" w:eastAsia="Malgun Gothic" w:hAnsi="Malgun Gothic"/>
        </w:rPr>
      </w:pPr>
      <w:r w:rsidRPr="00CF0901">
        <w:rPr>
          <w:rFonts w:ascii="Malgun Gothic" w:eastAsia="Malgun Gothic" w:hAnsi="Malgun Gothic"/>
        </w:rPr>
        <w:br w:type="page"/>
      </w:r>
    </w:p>
    <w:p w:rsidR="00531019" w:rsidRPr="00CF0901" w:rsidRDefault="002E3557" w:rsidP="00531019">
      <w:pPr>
        <w:pStyle w:val="1"/>
        <w:rPr>
          <w:rFonts w:ascii="Malgun Gothic" w:eastAsia="Malgun Gothic" w:hAnsi="Malgun Gothic"/>
        </w:rPr>
      </w:pPr>
      <w:bookmarkStart w:id="1" w:name="_Toc312142030"/>
      <w:r w:rsidRPr="00CF0901">
        <w:rPr>
          <w:rFonts w:ascii="Malgun Gothic" w:eastAsia="Malgun Gothic" w:hAnsi="Malgun Gothic" w:cs="Batang" w:hint="eastAsia"/>
          <w:lang w:eastAsia="ko-KR"/>
        </w:rPr>
        <w:lastRenderedPageBreak/>
        <w:t>일부 정의에 관한 설명</w:t>
      </w:r>
      <w:bookmarkEnd w:id="1"/>
    </w:p>
    <w:tbl>
      <w:tblPr>
        <w:tblStyle w:val="af4"/>
        <w:tblW w:w="0" w:type="auto"/>
        <w:tblInd w:w="34" w:type="dxa"/>
        <w:tblLook w:val="04A0"/>
      </w:tblPr>
      <w:tblGrid>
        <w:gridCol w:w="4635"/>
        <w:gridCol w:w="4617"/>
      </w:tblGrid>
      <w:tr w:rsidR="00F82E59" w:rsidRPr="00CF0901" w:rsidTr="00971E92">
        <w:tc>
          <w:tcPr>
            <w:tcW w:w="4635" w:type="dxa"/>
          </w:tcPr>
          <w:p w:rsidR="00F82E59" w:rsidRPr="00CF0901" w:rsidRDefault="00F82E59" w:rsidP="00F82E59">
            <w:pPr>
              <w:pStyle w:val="a0"/>
              <w:ind w:leftChars="0" w:left="0" w:firstLineChars="0" w:firstLine="0"/>
              <w:rPr>
                <w:rFonts w:ascii="Malgun Gothic" w:eastAsia="Malgun Gothic" w:hAnsi="Malgun Gothic"/>
              </w:rPr>
            </w:pPr>
            <w:r w:rsidRPr="00CF0901">
              <w:rPr>
                <w:rFonts w:ascii="Malgun Gothic" w:eastAsia="Malgun Gothic" w:hAnsi="Malgun Gothic" w:hint="eastAsia"/>
              </w:rPr>
              <w:t>GPLUS_SDK_VERSION</w:t>
            </w:r>
          </w:p>
        </w:tc>
        <w:tc>
          <w:tcPr>
            <w:tcW w:w="4617" w:type="dxa"/>
          </w:tcPr>
          <w:p w:rsidR="00F82E59" w:rsidRPr="00CF0901" w:rsidRDefault="002E3557" w:rsidP="002E3557">
            <w:pPr>
              <w:pStyle w:val="a0"/>
              <w:ind w:leftChars="0" w:left="0" w:firstLineChars="0" w:firstLine="0"/>
              <w:rPr>
                <w:rFonts w:ascii="Malgun Gothic" w:eastAsia="Malgun Gothic" w:hAnsi="Malgun Gothic"/>
                <w:lang w:eastAsia="ko-KR"/>
              </w:rPr>
            </w:pPr>
            <w:r w:rsidRPr="00CF0901">
              <w:rPr>
                <w:rFonts w:ascii="Malgun Gothic" w:eastAsia="Malgun Gothic" w:hAnsi="Malgun Gothic" w:cs="Batang" w:hint="eastAsia"/>
                <w:lang w:eastAsia="ko-KR"/>
              </w:rPr>
              <w:t xml:space="preserve">게임 </w:t>
            </w:r>
            <w:r w:rsidR="00007E72" w:rsidRPr="00CF0901">
              <w:rPr>
                <w:rFonts w:ascii="Malgun Gothic" w:eastAsia="Malgun Gothic" w:hAnsi="Malgun Gothic" w:cs="Batang" w:hint="eastAsia"/>
                <w:lang w:eastAsia="ko-KR"/>
              </w:rPr>
              <w:t>액세스</w:t>
            </w:r>
            <w:r w:rsidR="00F82E59" w:rsidRPr="00CF0901">
              <w:rPr>
                <w:rFonts w:ascii="Malgun Gothic" w:eastAsia="Malgun Gothic" w:hAnsi="Malgun Gothic" w:hint="eastAsia"/>
                <w:lang w:eastAsia="ko-KR"/>
              </w:rPr>
              <w:t>GPLUS</w:t>
            </w:r>
            <w:r w:rsidRPr="00CF0901">
              <w:rPr>
                <w:rFonts w:ascii="Malgun Gothic" w:eastAsia="Malgun Gothic" w:hAnsi="Malgun Gothic" w:hint="eastAsia"/>
                <w:lang w:eastAsia="ko-KR"/>
              </w:rPr>
              <w:t xml:space="preserve">에 사용된 </w:t>
            </w:r>
            <w:r w:rsidR="00F82E59" w:rsidRPr="00CF0901">
              <w:rPr>
                <w:rFonts w:ascii="Malgun Gothic" w:eastAsia="Malgun Gothic" w:hAnsi="Malgun Gothic" w:hint="eastAsia"/>
                <w:lang w:eastAsia="ko-KR"/>
              </w:rPr>
              <w:t>GPLUS</w:t>
            </w:r>
            <w:r w:rsidR="0090481A" w:rsidRPr="00CF0901">
              <w:rPr>
                <w:rFonts w:ascii="Malgun Gothic" w:eastAsia="Malgun Gothic" w:hAnsi="Malgun Gothic" w:cs="Batang" w:hint="eastAsia"/>
                <w:lang w:eastAsia="ko-KR"/>
              </w:rPr>
              <w:t>이터페이스</w:t>
            </w:r>
            <w:r w:rsidRPr="00CF0901">
              <w:rPr>
                <w:rFonts w:ascii="Malgun Gothic" w:eastAsia="Malgun Gothic" w:hAnsi="Malgun Gothic" w:hint="eastAsia"/>
                <w:lang w:eastAsia="ko-KR"/>
              </w:rPr>
              <w:t xml:space="preserve"> 버전</w:t>
            </w:r>
          </w:p>
        </w:tc>
      </w:tr>
      <w:tr w:rsidR="00F82E59" w:rsidRPr="00CF0901" w:rsidTr="00971E92">
        <w:tc>
          <w:tcPr>
            <w:tcW w:w="4635" w:type="dxa"/>
          </w:tcPr>
          <w:p w:rsidR="00F82E59" w:rsidRPr="00CF0901" w:rsidRDefault="00F82E59" w:rsidP="00F82E59">
            <w:pPr>
              <w:pStyle w:val="a0"/>
              <w:ind w:leftChars="0" w:left="0" w:firstLineChars="0" w:firstLine="0"/>
              <w:rPr>
                <w:rFonts w:ascii="Malgun Gothic" w:eastAsia="Malgun Gothic" w:hAnsi="Malgun Gothic"/>
              </w:rPr>
            </w:pPr>
            <w:r w:rsidRPr="00CF0901">
              <w:rPr>
                <w:rFonts w:ascii="Malgun Gothic" w:eastAsia="Malgun Gothic" w:hAnsi="Malgun Gothic" w:hint="eastAsia"/>
              </w:rPr>
              <w:t xml:space="preserve">GPLUS_OK                  </w:t>
            </w:r>
          </w:p>
        </w:tc>
        <w:tc>
          <w:tcPr>
            <w:tcW w:w="4617" w:type="dxa"/>
          </w:tcPr>
          <w:p w:rsidR="00F82E59" w:rsidRPr="00CF0901" w:rsidRDefault="00F82E59" w:rsidP="00226EC3">
            <w:pPr>
              <w:pStyle w:val="a0"/>
              <w:ind w:leftChars="0" w:left="0" w:firstLineChars="0" w:firstLine="0"/>
              <w:rPr>
                <w:rFonts w:ascii="Malgun Gothic" w:eastAsia="Malgun Gothic" w:hAnsi="Malgun Gothic"/>
              </w:rPr>
            </w:pPr>
            <w:r w:rsidRPr="00CF0901">
              <w:rPr>
                <w:rFonts w:ascii="Malgun Gothic" w:eastAsia="Malgun Gothic" w:hAnsi="Malgun Gothic" w:hint="eastAsia"/>
              </w:rPr>
              <w:t>GPLUS</w:t>
            </w:r>
            <w:r w:rsidR="00226EC3" w:rsidRPr="00CF0901">
              <w:rPr>
                <w:rFonts w:ascii="Malgun Gothic" w:eastAsia="Malgun Gothic" w:hAnsi="Malgun Gothic" w:cs="Batang" w:hint="eastAsia"/>
                <w:lang w:eastAsia="ko-KR"/>
              </w:rPr>
              <w:t>리턴: 성공</w:t>
            </w:r>
          </w:p>
        </w:tc>
      </w:tr>
      <w:tr w:rsidR="00F82E59" w:rsidRPr="00CF0901" w:rsidTr="00971E92">
        <w:tc>
          <w:tcPr>
            <w:tcW w:w="4635" w:type="dxa"/>
          </w:tcPr>
          <w:p w:rsidR="00F82E59" w:rsidRPr="00CF0901" w:rsidRDefault="00F82E59" w:rsidP="00971E92">
            <w:pPr>
              <w:pStyle w:val="a0"/>
              <w:ind w:leftChars="0" w:left="0" w:firstLineChars="0" w:firstLine="0"/>
              <w:rPr>
                <w:rFonts w:ascii="Malgun Gothic" w:eastAsia="Malgun Gothic" w:hAnsi="Malgun Gothic"/>
              </w:rPr>
            </w:pPr>
            <w:r w:rsidRPr="00CF0901">
              <w:rPr>
                <w:rFonts w:ascii="Malgun Gothic" w:eastAsia="Malgun Gothic" w:hAnsi="Malgun Gothic" w:hint="eastAsia"/>
              </w:rPr>
              <w:t xml:space="preserve">GPLUS_FALSE                </w:t>
            </w:r>
          </w:p>
        </w:tc>
        <w:tc>
          <w:tcPr>
            <w:tcW w:w="4617" w:type="dxa"/>
          </w:tcPr>
          <w:p w:rsidR="00F82E59" w:rsidRPr="00CF0901" w:rsidRDefault="00971E92" w:rsidP="00226EC3">
            <w:pPr>
              <w:pStyle w:val="a0"/>
              <w:ind w:leftChars="0" w:left="0" w:firstLineChars="0" w:firstLine="0"/>
              <w:rPr>
                <w:rFonts w:ascii="Malgun Gothic" w:eastAsia="Malgun Gothic" w:hAnsi="Malgun Gothic"/>
              </w:rPr>
            </w:pPr>
            <w:r w:rsidRPr="00CF0901">
              <w:rPr>
                <w:rFonts w:ascii="Malgun Gothic" w:eastAsia="Malgun Gothic" w:hAnsi="Malgun Gothic" w:hint="eastAsia"/>
              </w:rPr>
              <w:t>GPLUS</w:t>
            </w:r>
            <w:r w:rsidR="00226EC3" w:rsidRPr="00CF0901">
              <w:rPr>
                <w:rFonts w:ascii="Malgun Gothic" w:eastAsia="Malgun Gothic" w:hAnsi="Malgun Gothic" w:cs="Batang" w:hint="eastAsia"/>
                <w:lang w:eastAsia="ko-KR"/>
              </w:rPr>
              <w:t>리턴: 실패</w:t>
            </w:r>
          </w:p>
        </w:tc>
      </w:tr>
      <w:tr w:rsidR="00F82E59" w:rsidRPr="00CF0901" w:rsidTr="00971E92">
        <w:tc>
          <w:tcPr>
            <w:tcW w:w="4635" w:type="dxa"/>
          </w:tcPr>
          <w:p w:rsidR="00F82E59" w:rsidRPr="00CF0901" w:rsidRDefault="00971E92" w:rsidP="00F82E59">
            <w:pPr>
              <w:pStyle w:val="a0"/>
              <w:ind w:leftChars="0" w:left="0" w:firstLineChars="0" w:firstLine="0"/>
              <w:rPr>
                <w:rFonts w:ascii="Malgun Gothic" w:eastAsia="Malgun Gothic" w:hAnsi="Malgun Gothic"/>
              </w:rPr>
            </w:pPr>
            <w:r w:rsidRPr="00CF0901">
              <w:rPr>
                <w:rFonts w:ascii="Malgun Gothic" w:eastAsia="Malgun Gothic" w:hAnsi="Malgun Gothic" w:hint="eastAsia"/>
              </w:rPr>
              <w:t>GPLUS_RENDERTYPE_UNKNOWN</w:t>
            </w:r>
          </w:p>
        </w:tc>
        <w:tc>
          <w:tcPr>
            <w:tcW w:w="4617" w:type="dxa"/>
          </w:tcPr>
          <w:p w:rsidR="00F82E59" w:rsidRPr="00CF0901" w:rsidRDefault="00226EC3" w:rsidP="00140D42">
            <w:pPr>
              <w:pStyle w:val="a0"/>
              <w:ind w:leftChars="0" w:left="0" w:firstLineChars="0" w:firstLine="0"/>
              <w:rPr>
                <w:rFonts w:ascii="Malgun Gothic" w:eastAsia="Malgun Gothic" w:hAnsi="Malgun Gothic"/>
              </w:rPr>
            </w:pPr>
            <w:r w:rsidRPr="00CF0901">
              <w:rPr>
                <w:rFonts w:ascii="Malgun Gothic" w:eastAsia="Malgun Gothic" w:hAnsi="Malgun Gothic" w:cs="Batang" w:hint="eastAsia"/>
                <w:lang w:eastAsia="ko-KR"/>
              </w:rPr>
              <w:t>인</w:t>
            </w:r>
            <w:r w:rsidR="00140D42" w:rsidRPr="00CF0901">
              <w:rPr>
                <w:rFonts w:ascii="Malgun Gothic" w:eastAsia="Malgun Gothic" w:hAnsi="Malgun Gothic" w:cs="Batang" w:hint="eastAsia"/>
                <w:lang w:eastAsia="ko-KR"/>
              </w:rPr>
              <w:t>식</w:t>
            </w:r>
            <w:r w:rsidRPr="00CF0901">
              <w:rPr>
                <w:rFonts w:ascii="Malgun Gothic" w:eastAsia="Malgun Gothic" w:hAnsi="Malgun Gothic" w:cs="Batang" w:hint="eastAsia"/>
                <w:lang w:eastAsia="ko-KR"/>
              </w:rPr>
              <w:t xml:space="preserve"> 불가 </w:t>
            </w:r>
            <w:r w:rsidR="00143651" w:rsidRPr="00CF0901">
              <w:rPr>
                <w:rFonts w:ascii="Malgun Gothic" w:eastAsia="Malgun Gothic" w:hAnsi="Malgun Gothic" w:cs="Batang" w:hint="eastAsia"/>
              </w:rPr>
              <w:t>엔진</w:t>
            </w:r>
          </w:p>
        </w:tc>
      </w:tr>
      <w:tr w:rsidR="00F82E59" w:rsidRPr="00CF0901" w:rsidTr="00971E92">
        <w:tc>
          <w:tcPr>
            <w:tcW w:w="4635" w:type="dxa"/>
          </w:tcPr>
          <w:p w:rsidR="00F82E59" w:rsidRPr="00CF0901" w:rsidRDefault="00971E92" w:rsidP="00F82E59">
            <w:pPr>
              <w:pStyle w:val="a0"/>
              <w:ind w:leftChars="0" w:left="0" w:firstLineChars="0" w:firstLine="0"/>
              <w:rPr>
                <w:rFonts w:ascii="Malgun Gothic" w:eastAsia="Malgun Gothic" w:hAnsi="Malgun Gothic"/>
              </w:rPr>
            </w:pPr>
            <w:r w:rsidRPr="00CF0901">
              <w:rPr>
                <w:rFonts w:ascii="Malgun Gothic" w:eastAsia="Malgun Gothic" w:hAnsi="Malgun Gothic" w:hint="eastAsia"/>
              </w:rPr>
              <w:t>GPLUS_RENDERTYPE_GDI</w:t>
            </w:r>
          </w:p>
        </w:tc>
        <w:tc>
          <w:tcPr>
            <w:tcW w:w="4617" w:type="dxa"/>
          </w:tcPr>
          <w:p w:rsidR="00F82E59" w:rsidRPr="00CF0901" w:rsidRDefault="00971E92" w:rsidP="00F82E59">
            <w:pPr>
              <w:pStyle w:val="a0"/>
              <w:ind w:leftChars="0" w:left="0" w:firstLineChars="0" w:firstLine="0"/>
              <w:rPr>
                <w:rFonts w:ascii="Malgun Gothic" w:eastAsia="Malgun Gothic" w:hAnsi="Malgun Gothic"/>
              </w:rPr>
            </w:pPr>
            <w:r w:rsidRPr="00CF0901">
              <w:rPr>
                <w:rFonts w:ascii="Malgun Gothic" w:eastAsia="Malgun Gothic" w:hAnsi="Malgun Gothic" w:hint="eastAsia"/>
              </w:rPr>
              <w:t>GDI</w:t>
            </w:r>
            <w:r w:rsidR="00143651" w:rsidRPr="00CF0901">
              <w:rPr>
                <w:rFonts w:ascii="Malgun Gothic" w:eastAsia="Malgun Gothic" w:hAnsi="Malgun Gothic" w:cs="Batang" w:hint="eastAsia"/>
              </w:rPr>
              <w:t>엔진</w:t>
            </w:r>
          </w:p>
        </w:tc>
      </w:tr>
      <w:tr w:rsidR="00F82E59" w:rsidRPr="00CF0901" w:rsidTr="00971E92">
        <w:tc>
          <w:tcPr>
            <w:tcW w:w="4635" w:type="dxa"/>
          </w:tcPr>
          <w:p w:rsidR="00F82E59" w:rsidRPr="00CF0901" w:rsidRDefault="00971E92" w:rsidP="00F82E59">
            <w:pPr>
              <w:pStyle w:val="a0"/>
              <w:ind w:leftChars="0" w:left="0" w:firstLineChars="0" w:firstLine="0"/>
              <w:rPr>
                <w:rFonts w:ascii="Malgun Gothic" w:eastAsia="Malgun Gothic" w:hAnsi="Malgun Gothic"/>
              </w:rPr>
            </w:pPr>
            <w:r w:rsidRPr="00CF0901">
              <w:rPr>
                <w:rFonts w:ascii="Malgun Gothic" w:eastAsia="Malgun Gothic" w:hAnsi="Malgun Gothic" w:hint="eastAsia"/>
              </w:rPr>
              <w:t>GPLUS_RENDERTYPE_OPENGL</w:t>
            </w:r>
          </w:p>
        </w:tc>
        <w:tc>
          <w:tcPr>
            <w:tcW w:w="4617" w:type="dxa"/>
          </w:tcPr>
          <w:p w:rsidR="00F82E59" w:rsidRPr="00CF0901" w:rsidRDefault="00971E92" w:rsidP="00F82E59">
            <w:pPr>
              <w:pStyle w:val="a0"/>
              <w:ind w:leftChars="0" w:left="0" w:firstLineChars="0" w:firstLine="0"/>
              <w:rPr>
                <w:rFonts w:ascii="Malgun Gothic" w:eastAsia="Malgun Gothic" w:hAnsi="Malgun Gothic"/>
              </w:rPr>
            </w:pPr>
            <w:r w:rsidRPr="00CF0901">
              <w:rPr>
                <w:rFonts w:ascii="Malgun Gothic" w:eastAsia="Malgun Gothic" w:hAnsi="Malgun Gothic" w:hint="eastAsia"/>
              </w:rPr>
              <w:t>OPENGL</w:t>
            </w:r>
            <w:r w:rsidR="00143651" w:rsidRPr="00CF0901">
              <w:rPr>
                <w:rFonts w:ascii="Malgun Gothic" w:eastAsia="Malgun Gothic" w:hAnsi="Malgun Gothic" w:cs="Batang" w:hint="eastAsia"/>
              </w:rPr>
              <w:t>엔진</w:t>
            </w:r>
          </w:p>
        </w:tc>
      </w:tr>
      <w:tr w:rsidR="00F82E59" w:rsidRPr="00CF0901" w:rsidTr="00971E92">
        <w:tc>
          <w:tcPr>
            <w:tcW w:w="4635" w:type="dxa"/>
          </w:tcPr>
          <w:p w:rsidR="00F82E59" w:rsidRPr="00CF0901" w:rsidRDefault="00971E92" w:rsidP="00F82E59">
            <w:pPr>
              <w:pStyle w:val="a0"/>
              <w:ind w:leftChars="0" w:left="0" w:firstLineChars="0" w:firstLine="0"/>
              <w:rPr>
                <w:rFonts w:ascii="Malgun Gothic" w:eastAsia="Malgun Gothic" w:hAnsi="Malgun Gothic"/>
              </w:rPr>
            </w:pPr>
            <w:r w:rsidRPr="00CF0901">
              <w:rPr>
                <w:rFonts w:ascii="Malgun Gothic" w:eastAsia="Malgun Gothic" w:hAnsi="Malgun Gothic" w:hint="eastAsia"/>
              </w:rPr>
              <w:t>GPLUS_RENDERTYPE_DDRAW</w:t>
            </w:r>
          </w:p>
        </w:tc>
        <w:tc>
          <w:tcPr>
            <w:tcW w:w="4617" w:type="dxa"/>
          </w:tcPr>
          <w:p w:rsidR="00F82E59" w:rsidRPr="00CF0901" w:rsidRDefault="00971E92" w:rsidP="00F82E59">
            <w:pPr>
              <w:pStyle w:val="a0"/>
              <w:ind w:leftChars="0" w:left="0" w:firstLineChars="0" w:firstLine="0"/>
              <w:rPr>
                <w:rFonts w:ascii="Malgun Gothic" w:eastAsia="Malgun Gothic" w:hAnsi="Malgun Gothic"/>
              </w:rPr>
            </w:pPr>
            <w:r w:rsidRPr="00CF0901">
              <w:rPr>
                <w:rFonts w:ascii="Malgun Gothic" w:eastAsia="Malgun Gothic" w:hAnsi="Malgun Gothic" w:hint="eastAsia"/>
              </w:rPr>
              <w:t>DDRAW</w:t>
            </w:r>
            <w:r w:rsidR="00143651" w:rsidRPr="00CF0901">
              <w:rPr>
                <w:rFonts w:ascii="Malgun Gothic" w:eastAsia="Malgun Gothic" w:hAnsi="Malgun Gothic" w:cs="Batang" w:hint="eastAsia"/>
              </w:rPr>
              <w:t>엔진</w:t>
            </w:r>
          </w:p>
        </w:tc>
      </w:tr>
      <w:tr w:rsidR="00F82E59" w:rsidRPr="00CF0901" w:rsidTr="00971E92">
        <w:tc>
          <w:tcPr>
            <w:tcW w:w="4635" w:type="dxa"/>
          </w:tcPr>
          <w:p w:rsidR="00F82E59" w:rsidRPr="00CF0901" w:rsidRDefault="00971E92" w:rsidP="00F82E59">
            <w:pPr>
              <w:pStyle w:val="a0"/>
              <w:ind w:leftChars="0" w:left="0" w:firstLineChars="0" w:firstLine="0"/>
              <w:rPr>
                <w:rFonts w:ascii="Malgun Gothic" w:eastAsia="Malgun Gothic" w:hAnsi="Malgun Gothic"/>
              </w:rPr>
            </w:pPr>
            <w:r w:rsidRPr="00CF0901">
              <w:rPr>
                <w:rFonts w:ascii="Malgun Gothic" w:eastAsia="Malgun Gothic" w:hAnsi="Malgun Gothic" w:hint="eastAsia"/>
              </w:rPr>
              <w:t>GPLUS_RENDERTYPE_D3D7</w:t>
            </w:r>
          </w:p>
        </w:tc>
        <w:tc>
          <w:tcPr>
            <w:tcW w:w="4617" w:type="dxa"/>
          </w:tcPr>
          <w:p w:rsidR="00F82E59" w:rsidRPr="00CF0901" w:rsidRDefault="00971E92" w:rsidP="00F82E59">
            <w:pPr>
              <w:pStyle w:val="a0"/>
              <w:ind w:leftChars="0" w:left="0" w:firstLineChars="0" w:firstLine="0"/>
              <w:rPr>
                <w:rFonts w:ascii="Malgun Gothic" w:eastAsia="Malgun Gothic" w:hAnsi="Malgun Gothic"/>
              </w:rPr>
            </w:pPr>
            <w:r w:rsidRPr="00CF0901">
              <w:rPr>
                <w:rFonts w:ascii="Malgun Gothic" w:eastAsia="Malgun Gothic" w:hAnsi="Malgun Gothic" w:hint="eastAsia"/>
              </w:rPr>
              <w:t>D3D7</w:t>
            </w:r>
            <w:r w:rsidR="00143651" w:rsidRPr="00CF0901">
              <w:rPr>
                <w:rFonts w:ascii="Malgun Gothic" w:eastAsia="Malgun Gothic" w:hAnsi="Malgun Gothic" w:cs="Batang" w:hint="eastAsia"/>
              </w:rPr>
              <w:t>엔진</w:t>
            </w:r>
          </w:p>
        </w:tc>
      </w:tr>
      <w:tr w:rsidR="00F82E59" w:rsidRPr="00CF0901" w:rsidTr="00971E92">
        <w:tc>
          <w:tcPr>
            <w:tcW w:w="4635" w:type="dxa"/>
          </w:tcPr>
          <w:p w:rsidR="00F82E59" w:rsidRPr="00CF0901" w:rsidRDefault="00971E92" w:rsidP="00F82E59">
            <w:pPr>
              <w:pStyle w:val="a0"/>
              <w:ind w:leftChars="0" w:left="0" w:firstLineChars="0" w:firstLine="0"/>
              <w:rPr>
                <w:rFonts w:ascii="Malgun Gothic" w:eastAsia="Malgun Gothic" w:hAnsi="Malgun Gothic"/>
              </w:rPr>
            </w:pPr>
            <w:r w:rsidRPr="00CF0901">
              <w:rPr>
                <w:rFonts w:ascii="Malgun Gothic" w:eastAsia="Malgun Gothic" w:hAnsi="Malgun Gothic" w:hint="eastAsia"/>
              </w:rPr>
              <w:t>GPLUS_RENDERTYPE_D3D8</w:t>
            </w:r>
          </w:p>
        </w:tc>
        <w:tc>
          <w:tcPr>
            <w:tcW w:w="4617" w:type="dxa"/>
          </w:tcPr>
          <w:p w:rsidR="00F82E59" w:rsidRPr="00CF0901" w:rsidRDefault="00971E92" w:rsidP="00F82E59">
            <w:pPr>
              <w:pStyle w:val="a0"/>
              <w:ind w:leftChars="0" w:left="0" w:firstLineChars="0" w:firstLine="0"/>
              <w:rPr>
                <w:rFonts w:ascii="Malgun Gothic" w:eastAsia="Malgun Gothic" w:hAnsi="Malgun Gothic"/>
              </w:rPr>
            </w:pPr>
            <w:r w:rsidRPr="00CF0901">
              <w:rPr>
                <w:rFonts w:ascii="Malgun Gothic" w:eastAsia="Malgun Gothic" w:hAnsi="Malgun Gothic" w:hint="eastAsia"/>
              </w:rPr>
              <w:t>D3D8</w:t>
            </w:r>
            <w:r w:rsidR="00143651" w:rsidRPr="00CF0901">
              <w:rPr>
                <w:rFonts w:ascii="Malgun Gothic" w:eastAsia="Malgun Gothic" w:hAnsi="Malgun Gothic" w:cs="Batang" w:hint="eastAsia"/>
              </w:rPr>
              <w:t>엔진</w:t>
            </w:r>
          </w:p>
        </w:tc>
      </w:tr>
      <w:tr w:rsidR="00F82E59" w:rsidRPr="00CF0901" w:rsidTr="00971E92">
        <w:tc>
          <w:tcPr>
            <w:tcW w:w="4635" w:type="dxa"/>
          </w:tcPr>
          <w:p w:rsidR="00F82E59" w:rsidRPr="00CF0901" w:rsidRDefault="00971E92" w:rsidP="00F82E59">
            <w:pPr>
              <w:pStyle w:val="a0"/>
              <w:ind w:leftChars="0" w:left="0" w:firstLineChars="0" w:firstLine="0"/>
              <w:rPr>
                <w:rFonts w:ascii="Malgun Gothic" w:eastAsia="Malgun Gothic" w:hAnsi="Malgun Gothic"/>
              </w:rPr>
            </w:pPr>
            <w:r w:rsidRPr="00CF0901">
              <w:rPr>
                <w:rFonts w:ascii="Malgun Gothic" w:eastAsia="Malgun Gothic" w:hAnsi="Malgun Gothic" w:hint="eastAsia"/>
              </w:rPr>
              <w:t>GPLUS_RENDERTYPE_D3D9</w:t>
            </w:r>
          </w:p>
        </w:tc>
        <w:tc>
          <w:tcPr>
            <w:tcW w:w="4617" w:type="dxa"/>
          </w:tcPr>
          <w:p w:rsidR="00F82E59" w:rsidRPr="00CF0901" w:rsidRDefault="00971E92" w:rsidP="00F82E59">
            <w:pPr>
              <w:pStyle w:val="a0"/>
              <w:ind w:leftChars="0" w:left="0" w:firstLineChars="0" w:firstLine="0"/>
              <w:rPr>
                <w:rFonts w:ascii="Malgun Gothic" w:eastAsia="Malgun Gothic" w:hAnsi="Malgun Gothic"/>
              </w:rPr>
            </w:pPr>
            <w:r w:rsidRPr="00CF0901">
              <w:rPr>
                <w:rFonts w:ascii="Malgun Gothic" w:eastAsia="Malgun Gothic" w:hAnsi="Malgun Gothic" w:hint="eastAsia"/>
              </w:rPr>
              <w:t>D3D9</w:t>
            </w:r>
            <w:r w:rsidR="00143651" w:rsidRPr="00CF0901">
              <w:rPr>
                <w:rFonts w:ascii="Malgun Gothic" w:eastAsia="Malgun Gothic" w:hAnsi="Malgun Gothic" w:cs="Batang" w:hint="eastAsia"/>
              </w:rPr>
              <w:t>엔진</w:t>
            </w:r>
          </w:p>
        </w:tc>
      </w:tr>
      <w:tr w:rsidR="00F82E59" w:rsidRPr="00CF0901" w:rsidTr="00971E92">
        <w:tc>
          <w:tcPr>
            <w:tcW w:w="4635" w:type="dxa"/>
          </w:tcPr>
          <w:p w:rsidR="00F82E59" w:rsidRPr="00CF0901" w:rsidRDefault="00971E92" w:rsidP="00F82E59">
            <w:pPr>
              <w:pStyle w:val="a0"/>
              <w:ind w:leftChars="0" w:left="0" w:firstLineChars="0" w:firstLine="0"/>
              <w:rPr>
                <w:rFonts w:ascii="Malgun Gothic" w:eastAsia="Malgun Gothic" w:hAnsi="Malgun Gothic"/>
              </w:rPr>
            </w:pPr>
            <w:r w:rsidRPr="00CF0901">
              <w:rPr>
                <w:rFonts w:ascii="Malgun Gothic" w:eastAsia="Malgun Gothic" w:hAnsi="Malgun Gothic" w:hint="eastAsia"/>
              </w:rPr>
              <w:t>GPLUS_RENDERTYPE_D3D10</w:t>
            </w:r>
          </w:p>
        </w:tc>
        <w:tc>
          <w:tcPr>
            <w:tcW w:w="4617" w:type="dxa"/>
          </w:tcPr>
          <w:p w:rsidR="00F82E59" w:rsidRPr="00CF0901" w:rsidRDefault="00971E92" w:rsidP="00F82E59">
            <w:pPr>
              <w:pStyle w:val="a0"/>
              <w:ind w:leftChars="0" w:left="0" w:firstLineChars="0" w:firstLine="0"/>
              <w:rPr>
                <w:rFonts w:ascii="Malgun Gothic" w:eastAsia="Malgun Gothic" w:hAnsi="Malgun Gothic"/>
              </w:rPr>
            </w:pPr>
            <w:r w:rsidRPr="00CF0901">
              <w:rPr>
                <w:rFonts w:ascii="Malgun Gothic" w:eastAsia="Malgun Gothic" w:hAnsi="Malgun Gothic" w:hint="eastAsia"/>
              </w:rPr>
              <w:t>D3D10</w:t>
            </w:r>
            <w:r w:rsidR="00143651" w:rsidRPr="00CF0901">
              <w:rPr>
                <w:rFonts w:ascii="Malgun Gothic" w:eastAsia="Malgun Gothic" w:hAnsi="Malgun Gothic" w:cs="Batang" w:hint="eastAsia"/>
              </w:rPr>
              <w:t>엔진</w:t>
            </w:r>
          </w:p>
        </w:tc>
      </w:tr>
      <w:tr w:rsidR="00F82E59" w:rsidRPr="00CF0901" w:rsidTr="00971E92">
        <w:tc>
          <w:tcPr>
            <w:tcW w:w="4635" w:type="dxa"/>
          </w:tcPr>
          <w:p w:rsidR="00F82E59" w:rsidRPr="00CF0901" w:rsidRDefault="00971E92" w:rsidP="00F82E59">
            <w:pPr>
              <w:pStyle w:val="a0"/>
              <w:ind w:leftChars="0" w:left="0" w:firstLineChars="0" w:firstLine="0"/>
              <w:rPr>
                <w:rFonts w:ascii="Malgun Gothic" w:eastAsia="Malgun Gothic" w:hAnsi="Malgun Gothic"/>
              </w:rPr>
            </w:pPr>
            <w:r w:rsidRPr="00CF0901">
              <w:rPr>
                <w:rFonts w:ascii="Malgun Gothic" w:eastAsia="Malgun Gothic" w:hAnsi="Malgun Gothic" w:hint="eastAsia"/>
              </w:rPr>
              <w:t>GPLUS_RENDERTYPE_D3D11</w:t>
            </w:r>
          </w:p>
        </w:tc>
        <w:tc>
          <w:tcPr>
            <w:tcW w:w="4617" w:type="dxa"/>
          </w:tcPr>
          <w:p w:rsidR="00F82E59" w:rsidRPr="00CF0901" w:rsidRDefault="00971E92" w:rsidP="00F82E59">
            <w:pPr>
              <w:pStyle w:val="a0"/>
              <w:ind w:leftChars="0" w:left="0" w:firstLineChars="0" w:firstLine="0"/>
              <w:rPr>
                <w:rFonts w:ascii="Malgun Gothic" w:eastAsia="Malgun Gothic" w:hAnsi="Malgun Gothic"/>
              </w:rPr>
            </w:pPr>
            <w:r w:rsidRPr="00CF0901">
              <w:rPr>
                <w:rFonts w:ascii="Malgun Gothic" w:eastAsia="Malgun Gothic" w:hAnsi="Malgun Gothic" w:hint="eastAsia"/>
              </w:rPr>
              <w:t>D3D11</w:t>
            </w:r>
            <w:r w:rsidR="00143651" w:rsidRPr="00CF0901">
              <w:rPr>
                <w:rFonts w:ascii="Malgun Gothic" w:eastAsia="Malgun Gothic" w:hAnsi="Malgun Gothic" w:cs="Batang" w:hint="eastAsia"/>
              </w:rPr>
              <w:t>엔진</w:t>
            </w:r>
          </w:p>
        </w:tc>
      </w:tr>
    </w:tbl>
    <w:p w:rsidR="00F82E59" w:rsidRPr="00CF0901" w:rsidRDefault="00F82E59" w:rsidP="00F82E59">
      <w:pPr>
        <w:pStyle w:val="a0"/>
        <w:rPr>
          <w:rFonts w:ascii="Malgun Gothic" w:eastAsia="Malgun Gothic" w:hAnsi="Malgun Gothic"/>
        </w:rPr>
      </w:pPr>
    </w:p>
    <w:p w:rsidR="00940029" w:rsidRPr="00CF0901" w:rsidRDefault="0090481A" w:rsidP="00940029">
      <w:pPr>
        <w:pStyle w:val="1"/>
        <w:rPr>
          <w:rFonts w:ascii="Malgun Gothic" w:eastAsia="Malgun Gothic" w:hAnsi="Malgun Gothic"/>
          <w:kern w:val="0"/>
          <w:lang w:val="zh-CN"/>
        </w:rPr>
      </w:pPr>
      <w:r w:rsidRPr="00CF0901">
        <w:rPr>
          <w:rFonts w:ascii="Malgun Gothic" w:eastAsia="Malgun Gothic" w:hAnsi="Malgun Gothic" w:cs="Batang" w:hint="eastAsia"/>
        </w:rPr>
        <w:t>메인</w:t>
      </w:r>
      <w:r w:rsidRPr="00CF0901">
        <w:rPr>
          <w:rFonts w:ascii="Malgun Gothic" w:eastAsia="Malgun Gothic" w:hAnsi="Malgun Gothic" w:hint="eastAsia"/>
        </w:rPr>
        <w:t xml:space="preserve"> </w:t>
      </w:r>
      <w:r w:rsidRPr="00CF0901">
        <w:rPr>
          <w:rFonts w:ascii="Malgun Gothic" w:eastAsia="Malgun Gothic" w:hAnsi="Malgun Gothic" w:cs="Batang" w:hint="eastAsia"/>
        </w:rPr>
        <w:t>이터페이스</w:t>
      </w:r>
    </w:p>
    <w:p w:rsidR="00FF0B07" w:rsidRPr="00CF0901" w:rsidRDefault="00FF0B07" w:rsidP="00FF0B07">
      <w:pPr>
        <w:pStyle w:val="a0"/>
        <w:ind w:leftChars="0" w:left="0" w:firstLineChars="0" w:firstLine="0"/>
        <w:rPr>
          <w:rFonts w:ascii="Malgun Gothic" w:eastAsia="Malgun Gothic" w:hAnsi="Malgun Gothic"/>
        </w:rPr>
      </w:pPr>
      <w:proofErr w:type="spellStart"/>
      <w:r w:rsidRPr="00CF0901">
        <w:rPr>
          <w:rFonts w:ascii="Malgun Gothic" w:eastAsia="Malgun Gothic" w:hAnsi="Malgun Gothic"/>
        </w:rPr>
        <w:t>I</w:t>
      </w:r>
      <w:r w:rsidRPr="00CF0901">
        <w:rPr>
          <w:rFonts w:ascii="Malgun Gothic" w:eastAsia="Malgun Gothic" w:hAnsi="Malgun Gothic" w:hint="eastAsia"/>
        </w:rPr>
        <w:t>GPLUSApp</w:t>
      </w:r>
      <w:proofErr w:type="spellEnd"/>
    </w:p>
    <w:p w:rsidR="00FF0B07" w:rsidRPr="00CF0901" w:rsidRDefault="00FF0B07" w:rsidP="00FF0B07">
      <w:pPr>
        <w:pStyle w:val="a0"/>
        <w:ind w:leftChars="0" w:left="0" w:firstLineChars="0" w:firstLine="0"/>
        <w:rPr>
          <w:rFonts w:ascii="Malgun Gothic" w:eastAsia="Malgun Gothic" w:hAnsi="Malgun Gothic"/>
        </w:rPr>
      </w:pPr>
      <w:r w:rsidRPr="00CF0901">
        <w:rPr>
          <w:rFonts w:ascii="Malgun Gothic" w:eastAsia="Malgun Gothic" w:hAnsi="Malgun Gothic" w:hint="eastAsia"/>
        </w:rPr>
        <w:t>GPLUS</w:t>
      </w:r>
      <w:r w:rsidR="00FC7F8B" w:rsidRPr="00CF0901">
        <w:rPr>
          <w:rFonts w:ascii="Malgun Gothic" w:eastAsia="Malgun Gothic" w:hAnsi="Malgun Gothic" w:cs="Batang" w:hint="eastAsia"/>
          <w:lang w:eastAsia="ko-KR"/>
        </w:rPr>
        <w:t>부품 기능</w:t>
      </w:r>
    </w:p>
    <w:p w:rsidR="00FF0B07" w:rsidRPr="00CF0901" w:rsidRDefault="00FC7F8B" w:rsidP="00FF0B07">
      <w:pPr>
        <w:pStyle w:val="a0"/>
        <w:ind w:leftChars="0" w:left="0" w:firstLineChars="0" w:firstLine="0"/>
        <w:rPr>
          <w:rFonts w:ascii="Malgun Gothic" w:eastAsia="Malgun Gothic" w:hAnsi="Malgun Gothic"/>
          <w:lang w:eastAsia="ko-KR"/>
        </w:rPr>
      </w:pPr>
      <w:r w:rsidRPr="00CF0901">
        <w:rPr>
          <w:rFonts w:ascii="Malgun Gothic" w:eastAsia="Malgun Gothic" w:hAnsi="Malgun Gothic" w:cs="Batang" w:hint="eastAsia"/>
          <w:lang w:eastAsia="ko-KR"/>
        </w:rPr>
        <w:lastRenderedPageBreak/>
        <w:t xml:space="preserve">예: </w:t>
      </w:r>
      <w:r w:rsidR="0090481A" w:rsidRPr="00CF0901">
        <w:rPr>
          <w:rFonts w:ascii="Malgun Gothic" w:eastAsia="Malgun Gothic" w:hAnsi="Malgun Gothic" w:cs="Batang" w:hint="eastAsia"/>
          <w:lang w:eastAsia="ko-KR"/>
        </w:rPr>
        <w:t>로그인</w:t>
      </w:r>
      <w:r w:rsidRPr="00CF0901">
        <w:rPr>
          <w:rFonts w:ascii="Malgun Gothic" w:eastAsia="Malgun Gothic" w:hAnsi="Malgun Gothic" w:cs="Batang" w:hint="eastAsia"/>
          <w:lang w:eastAsia="ko-KR"/>
        </w:rPr>
        <w:t xml:space="preserve">, </w:t>
      </w:r>
      <w:r w:rsidR="0090481A" w:rsidRPr="00CF0901">
        <w:rPr>
          <w:rFonts w:ascii="Malgun Gothic" w:eastAsia="Malgun Gothic" w:hAnsi="Malgun Gothic" w:cs="Batang" w:hint="eastAsia"/>
          <w:lang w:eastAsia="ko-KR"/>
        </w:rPr>
        <w:t>로그아웃</w:t>
      </w:r>
      <w:r w:rsidRPr="00CF0901">
        <w:rPr>
          <w:rFonts w:ascii="Malgun Gothic" w:eastAsia="Malgun Gothic" w:hAnsi="Malgun Gothic" w:hint="eastAsia"/>
          <w:lang w:eastAsia="ko-KR"/>
        </w:rPr>
        <w:t xml:space="preserve"> 등 기능</w:t>
      </w:r>
    </w:p>
    <w:tbl>
      <w:tblPr>
        <w:tblW w:w="4900" w:type="pct"/>
        <w:shd w:val="clear" w:color="auto" w:fill="FFFFFF" w:themeFill="background1"/>
        <w:tblCellMar>
          <w:left w:w="450" w:type="dxa"/>
          <w:right w:w="0" w:type="dxa"/>
        </w:tblCellMar>
        <w:tblLook w:val="04A0"/>
      </w:tblPr>
      <w:tblGrid>
        <w:gridCol w:w="3450"/>
        <w:gridCol w:w="5527"/>
      </w:tblGrid>
      <w:tr w:rsidR="00FF0B07" w:rsidRPr="00CF0901" w:rsidTr="00FF0B07">
        <w:tc>
          <w:tcPr>
            <w:tcW w:w="345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F0B07" w:rsidRPr="00CF0901" w:rsidRDefault="0090481A" w:rsidP="0090481A">
            <w:pPr>
              <w:pStyle w:val="a0"/>
              <w:ind w:leftChars="0" w:left="0" w:firstLineChars="0" w:firstLine="0"/>
              <w:rPr>
                <w:rFonts w:ascii="Malgun Gothic" w:eastAsia="Malgun Gothic" w:hAnsi="Malgun Gothic"/>
                <w:b/>
                <w:lang w:eastAsia="ko-KR"/>
              </w:rPr>
            </w:pPr>
            <w:r w:rsidRPr="00CF0901">
              <w:rPr>
                <w:rFonts w:ascii="Malgun Gothic" w:eastAsia="Malgun Gothic" w:hAnsi="Malgun Gothic" w:cs="Batang" w:hint="eastAsia"/>
                <w:b/>
              </w:rPr>
              <w:t>이터페이스</w:t>
            </w:r>
            <w:r w:rsidRPr="00CF0901">
              <w:rPr>
                <w:rFonts w:ascii="Malgun Gothic" w:eastAsia="Malgun Gothic" w:hAnsi="Malgun Gothic" w:cs="Batang" w:hint="eastAsia"/>
                <w:b/>
                <w:lang w:eastAsia="ko-KR"/>
              </w:rPr>
              <w:t xml:space="preserve"> 이름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F0B07" w:rsidRPr="00CF0901" w:rsidRDefault="0090481A" w:rsidP="00FF0B07">
            <w:pPr>
              <w:pStyle w:val="a0"/>
              <w:ind w:leftChars="0" w:left="0" w:firstLineChars="0" w:firstLine="0"/>
              <w:rPr>
                <w:rFonts w:ascii="Malgun Gothic" w:eastAsia="Malgun Gothic" w:hAnsi="Malgun Gothic" w:hint="eastAsia"/>
                <w:b/>
                <w:lang w:eastAsia="ko-KR"/>
              </w:rPr>
            </w:pPr>
            <w:r w:rsidRPr="00CF0901">
              <w:rPr>
                <w:rFonts w:ascii="Malgun Gothic" w:eastAsia="Malgun Gothic" w:hAnsi="Malgun Gothic" w:cs="Batang" w:hint="eastAsia"/>
                <w:b/>
                <w:lang w:eastAsia="ko-KR"/>
              </w:rPr>
              <w:t>기능</w:t>
            </w:r>
          </w:p>
        </w:tc>
      </w:tr>
      <w:tr w:rsidR="00FF0B07" w:rsidRPr="00CF0901" w:rsidTr="00FF0B0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F0B07" w:rsidRPr="00CF0901" w:rsidRDefault="00FF0B07" w:rsidP="00FF0B07">
            <w:pPr>
              <w:pStyle w:val="a0"/>
              <w:ind w:leftChars="0" w:left="0" w:firstLineChars="0" w:firstLine="0"/>
              <w:rPr>
                <w:rFonts w:ascii="Malgun Gothic" w:eastAsia="Malgun Gothic" w:hAnsi="Malgun Gothic"/>
              </w:rPr>
            </w:pPr>
            <w:r w:rsidRPr="00CF0901">
              <w:rPr>
                <w:rFonts w:ascii="Malgun Gothic" w:eastAsia="Malgun Gothic" w:hAnsi="Malgun Gothic" w:hint="eastAsia"/>
              </w:rPr>
              <w:t>Login</w:t>
            </w:r>
            <w:hyperlink r:id="rId11" w:tooltip="ISDOAApp::ModifyAppInfo" w:history="1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F0B07" w:rsidRPr="00CF0901" w:rsidRDefault="00FF0B07" w:rsidP="0090481A">
            <w:pPr>
              <w:pStyle w:val="a0"/>
              <w:ind w:leftChars="0" w:left="0" w:firstLineChars="0" w:firstLine="0"/>
              <w:rPr>
                <w:rFonts w:ascii="Malgun Gothic" w:eastAsia="Malgun Gothic" w:hAnsi="Malgun Gothic"/>
                <w:lang w:eastAsia="ko-KR"/>
              </w:rPr>
            </w:pPr>
            <w:r w:rsidRPr="00CF0901">
              <w:rPr>
                <w:rFonts w:ascii="Malgun Gothic" w:eastAsia="Malgun Gothic" w:hAnsi="Malgun Gothic" w:hint="eastAsia"/>
                <w:lang w:eastAsia="ko-KR"/>
              </w:rPr>
              <w:t>GPLUS</w:t>
            </w:r>
            <w:r w:rsidR="0090481A" w:rsidRPr="00CF0901">
              <w:rPr>
                <w:rFonts w:ascii="Malgun Gothic" w:eastAsia="Malgun Gothic" w:hAnsi="Malgun Gothic" w:cs="Batang" w:hint="eastAsia"/>
                <w:lang w:eastAsia="ko-KR"/>
              </w:rPr>
              <w:t>에 로그인</w:t>
            </w:r>
            <w:r w:rsidRPr="00CF0901">
              <w:rPr>
                <w:rFonts w:ascii="Malgun Gothic" w:eastAsia="Malgun Gothic" w:hAnsi="Malgun Gothic" w:hint="eastAsia"/>
                <w:lang w:eastAsia="ko-KR"/>
              </w:rPr>
              <w:t>(</w:t>
            </w:r>
            <w:r w:rsidR="0090481A" w:rsidRPr="00CF0901">
              <w:rPr>
                <w:rFonts w:ascii="Malgun Gothic" w:eastAsia="Malgun Gothic" w:hAnsi="Malgun Gothic" w:cs="Batang" w:hint="eastAsia"/>
                <w:lang w:eastAsia="ko-KR"/>
              </w:rPr>
              <w:t>게임에 접속한 뒤 이 방법을 사용</w:t>
            </w:r>
            <w:r w:rsidRPr="00CF0901">
              <w:rPr>
                <w:rFonts w:ascii="Malgun Gothic" w:eastAsia="Malgun Gothic" w:hAnsi="Malgun Gothic" w:hint="eastAsia"/>
                <w:lang w:eastAsia="ko-KR"/>
              </w:rPr>
              <w:t>)</w:t>
            </w:r>
          </w:p>
        </w:tc>
      </w:tr>
      <w:tr w:rsidR="00FF0B07" w:rsidRPr="00CF0901" w:rsidTr="00FF0B0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F0B07" w:rsidRPr="00CF0901" w:rsidRDefault="00FF0B07" w:rsidP="00FF0B07">
            <w:pPr>
              <w:pStyle w:val="a0"/>
              <w:ind w:leftChars="0" w:left="0" w:firstLineChars="0" w:firstLine="0"/>
              <w:rPr>
                <w:rFonts w:ascii="Malgun Gothic" w:eastAsia="Malgun Gothic" w:hAnsi="Malgun Gothic"/>
              </w:rPr>
            </w:pPr>
            <w:r w:rsidRPr="00CF0901">
              <w:rPr>
                <w:rFonts w:ascii="Malgun Gothic" w:eastAsia="Malgun Gothic" w:hAnsi="Malgun Gothic" w:hint="eastAsia"/>
              </w:rPr>
              <w:t>Logout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F0B07" w:rsidRPr="00CF0901" w:rsidRDefault="00FF0B07" w:rsidP="0090481A">
            <w:pPr>
              <w:pStyle w:val="a0"/>
              <w:ind w:leftChars="0" w:left="0" w:firstLineChars="0" w:firstLine="0"/>
              <w:rPr>
                <w:rFonts w:ascii="Malgun Gothic" w:eastAsia="Malgun Gothic" w:hAnsi="Malgun Gothic"/>
                <w:lang w:eastAsia="ko-KR"/>
              </w:rPr>
            </w:pPr>
            <w:r w:rsidRPr="00CF0901">
              <w:rPr>
                <w:rFonts w:ascii="Malgun Gothic" w:eastAsia="Malgun Gothic" w:hAnsi="Malgun Gothic" w:hint="eastAsia"/>
                <w:lang w:eastAsia="ko-KR"/>
              </w:rPr>
              <w:t>GPLUS</w:t>
            </w:r>
            <w:r w:rsidR="0090481A" w:rsidRPr="00CF0901">
              <w:rPr>
                <w:rFonts w:ascii="Malgun Gothic" w:eastAsia="Malgun Gothic" w:hAnsi="Malgun Gothic" w:hint="eastAsia"/>
                <w:lang w:eastAsia="ko-KR"/>
              </w:rPr>
              <w:t xml:space="preserve"> 로그아웃</w:t>
            </w:r>
            <w:r w:rsidRPr="00CF0901">
              <w:rPr>
                <w:rFonts w:ascii="Malgun Gothic" w:eastAsia="Malgun Gothic" w:hAnsi="Malgun Gothic" w:hint="eastAsia"/>
                <w:lang w:eastAsia="ko-KR"/>
              </w:rPr>
              <w:t>(</w:t>
            </w:r>
            <w:r w:rsidR="0090481A" w:rsidRPr="00CF0901">
              <w:rPr>
                <w:rFonts w:ascii="Malgun Gothic" w:eastAsia="Malgun Gothic" w:hAnsi="Malgun Gothic" w:hint="eastAsia"/>
                <w:lang w:eastAsia="ko-KR"/>
              </w:rPr>
              <w:t>게임 로그아웃 뒤 이방법을 사용</w:t>
            </w:r>
            <w:r w:rsidRPr="00CF0901">
              <w:rPr>
                <w:rFonts w:ascii="Malgun Gothic" w:eastAsia="Malgun Gothic" w:hAnsi="Malgun Gothic" w:hint="eastAsia"/>
                <w:lang w:eastAsia="ko-KR"/>
              </w:rPr>
              <w:t>)</w:t>
            </w:r>
          </w:p>
        </w:tc>
      </w:tr>
      <w:tr w:rsidR="00FF0B07" w:rsidRPr="00CF0901" w:rsidTr="00FF0B0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F0B07" w:rsidRPr="00CF0901" w:rsidRDefault="00FF0B07" w:rsidP="00FF0B07">
            <w:pPr>
              <w:pStyle w:val="a0"/>
              <w:ind w:leftChars="0" w:left="0" w:firstLineChars="0" w:firstLine="0"/>
              <w:rPr>
                <w:rFonts w:ascii="Malgun Gothic" w:eastAsia="Malgun Gothic" w:hAnsi="Malgun Gothic"/>
              </w:rPr>
            </w:pPr>
            <w:proofErr w:type="spellStart"/>
            <w:r w:rsidRPr="00CF0901">
              <w:rPr>
                <w:rFonts w:ascii="Malgun Gothic" w:eastAsia="Malgun Gothic" w:hAnsi="Malgun Gothic" w:hint="eastAsia"/>
              </w:rPr>
              <w:t>GetLoginState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F0B07" w:rsidRPr="00CF0901" w:rsidRDefault="0090481A" w:rsidP="0090481A">
            <w:pPr>
              <w:pStyle w:val="a0"/>
              <w:ind w:leftChars="0" w:left="0" w:firstLineChars="0" w:firstLine="0"/>
              <w:rPr>
                <w:rFonts w:ascii="Malgun Gothic" w:eastAsia="Malgun Gothic" w:hAnsi="Malgun Gothic"/>
              </w:rPr>
            </w:pPr>
            <w:r w:rsidRPr="00CF0901">
              <w:rPr>
                <w:rFonts w:ascii="Malgun Gothic" w:eastAsia="Malgun Gothic" w:hAnsi="Malgun Gothic" w:cs="Batang" w:hint="eastAsia"/>
              </w:rPr>
              <w:t>로그인</w:t>
            </w:r>
            <w:r w:rsidRPr="00CF0901">
              <w:rPr>
                <w:rFonts w:ascii="Malgun Gothic" w:eastAsia="Malgun Gothic" w:hAnsi="Malgun Gothic" w:hint="eastAsia"/>
                <w:lang w:eastAsia="ko-KR"/>
              </w:rPr>
              <w:t xml:space="preserve"> 상태 획득</w:t>
            </w:r>
          </w:p>
        </w:tc>
      </w:tr>
      <w:tr w:rsidR="00FF0B07" w:rsidRPr="00CF0901" w:rsidTr="00FF0B0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F0B07" w:rsidRPr="00CF0901" w:rsidRDefault="00FF0B07" w:rsidP="00FF0B07">
            <w:pPr>
              <w:pStyle w:val="a0"/>
              <w:ind w:leftChars="0" w:left="0" w:firstLineChars="0" w:firstLine="0"/>
              <w:rPr>
                <w:rFonts w:ascii="Malgun Gothic" w:eastAsia="Malgun Gothic" w:hAnsi="Malgun Gothic"/>
              </w:rPr>
            </w:pPr>
            <w:proofErr w:type="spellStart"/>
            <w:r w:rsidRPr="00CF0901">
              <w:rPr>
                <w:rFonts w:ascii="Malgun Gothic" w:eastAsia="Malgun Gothic" w:hAnsi="Malgun Gothic" w:hint="eastAsia"/>
              </w:rPr>
              <w:t>ModifyAppInfo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F0B07" w:rsidRPr="00CF0901" w:rsidRDefault="0090481A" w:rsidP="0090481A">
            <w:pPr>
              <w:pStyle w:val="a0"/>
              <w:ind w:leftChars="0" w:left="0" w:firstLineChars="0" w:firstLine="0"/>
              <w:rPr>
                <w:rFonts w:ascii="Malgun Gothic" w:eastAsia="Malgun Gothic" w:hAnsi="Malgun Gothic"/>
              </w:rPr>
            </w:pPr>
            <w:r w:rsidRPr="00CF0901">
              <w:rPr>
                <w:rFonts w:ascii="Malgun Gothic" w:eastAsia="Malgun Gothic" w:hAnsi="Malgun Gothic" w:cs="Batang" w:hint="eastAsia"/>
                <w:lang w:eastAsia="ko-KR"/>
              </w:rPr>
              <w:t>게임 관련 정보를 수정</w:t>
            </w:r>
          </w:p>
        </w:tc>
      </w:tr>
    </w:tbl>
    <w:p w:rsidR="005B33B5" w:rsidRPr="00CF0901" w:rsidRDefault="005B33B5" w:rsidP="004B5613">
      <w:pPr>
        <w:pStyle w:val="a0"/>
        <w:ind w:leftChars="0" w:left="0" w:firstLineChars="0" w:firstLine="0"/>
        <w:rPr>
          <w:rFonts w:ascii="Malgun Gothic" w:eastAsia="Malgun Gothic" w:hAnsi="Malgun Gothic"/>
        </w:rPr>
      </w:pPr>
    </w:p>
    <w:p w:rsidR="005B33B5" w:rsidRPr="00CF0901" w:rsidRDefault="005B33B5" w:rsidP="005B33B5">
      <w:pPr>
        <w:pStyle w:val="a0"/>
        <w:ind w:leftChars="0" w:left="0" w:firstLineChars="0" w:firstLine="0"/>
        <w:rPr>
          <w:rFonts w:ascii="Malgun Gothic" w:eastAsia="Malgun Gothic" w:hAnsi="Malgun Gothic"/>
        </w:rPr>
      </w:pPr>
      <w:r w:rsidRPr="00CF0901">
        <w:rPr>
          <w:rFonts w:ascii="Malgun Gothic" w:eastAsia="Malgun Gothic" w:hAnsi="Malgun Gothic" w:hint="eastAsia"/>
        </w:rPr>
        <w:t>IGPLUSDx9</w:t>
      </w:r>
    </w:p>
    <w:p w:rsidR="005B33B5" w:rsidRPr="00CF0901" w:rsidRDefault="00007E72" w:rsidP="005B33B5">
      <w:pPr>
        <w:pStyle w:val="a0"/>
        <w:ind w:leftChars="0" w:left="0" w:firstLineChars="0" w:firstLine="0"/>
        <w:rPr>
          <w:rFonts w:ascii="Malgun Gothic" w:eastAsia="Malgun Gothic" w:hAnsi="Malgun Gothic"/>
          <w:lang w:eastAsia="ko-KR"/>
        </w:rPr>
      </w:pPr>
      <w:r w:rsidRPr="00CF0901">
        <w:rPr>
          <w:rFonts w:ascii="Malgun Gothic" w:eastAsia="Malgun Gothic" w:hAnsi="Malgun Gothic" w:cs="Batang" w:hint="eastAsia"/>
          <w:lang w:eastAsia="ko-KR"/>
        </w:rPr>
        <w:t>게임</w:t>
      </w:r>
      <w:r w:rsidR="005B33B5" w:rsidRPr="00CF0901">
        <w:rPr>
          <w:rFonts w:ascii="Malgun Gothic" w:eastAsia="Malgun Gothic" w:hAnsi="Malgun Gothic"/>
          <w:lang w:eastAsia="ko-KR"/>
        </w:rPr>
        <w:t>D3D9</w:t>
      </w:r>
      <w:r w:rsidRPr="00CF0901">
        <w:rPr>
          <w:rFonts w:ascii="Malgun Gothic" w:eastAsia="Malgun Gothic" w:hAnsi="Malgun Gothic" w:hint="eastAsia"/>
          <w:lang w:eastAsia="ko-KR"/>
        </w:rPr>
        <w:t>그래픽 엔</w:t>
      </w:r>
      <w:r w:rsidR="00143651" w:rsidRPr="00CF0901">
        <w:rPr>
          <w:rFonts w:ascii="Malgun Gothic" w:eastAsia="Malgun Gothic" w:hAnsi="Malgun Gothic" w:cs="Batang" w:hint="eastAsia"/>
          <w:lang w:eastAsia="ko-KR"/>
        </w:rPr>
        <w:t>진</w:t>
      </w:r>
      <w:r w:rsidRPr="00CF0901">
        <w:rPr>
          <w:rFonts w:ascii="Malgun Gothic" w:eastAsia="Malgun Gothic" w:hAnsi="Malgun Gothic" w:cs="Batang" w:hint="eastAsia"/>
          <w:lang w:eastAsia="ko-KR"/>
        </w:rPr>
        <w:t xml:space="preserve">과 연동하여 </w:t>
      </w:r>
      <w:r w:rsidR="005B33B5" w:rsidRPr="00CF0901">
        <w:rPr>
          <w:rFonts w:ascii="Malgun Gothic" w:eastAsia="Malgun Gothic" w:hAnsi="Malgun Gothic" w:hint="eastAsia"/>
          <w:lang w:eastAsia="ko-KR"/>
        </w:rPr>
        <w:t>GPLUS</w:t>
      </w:r>
      <w:r w:rsidRPr="00CF0901">
        <w:rPr>
          <w:rFonts w:ascii="Malgun Gothic" w:eastAsia="Malgun Gothic" w:hAnsi="Malgun Gothic" w:cs="Batang" w:hint="eastAsia"/>
          <w:lang w:eastAsia="ko-KR"/>
        </w:rPr>
        <w:t>에 그래픽과 메시지 기능을 지원</w:t>
      </w:r>
    </w:p>
    <w:tbl>
      <w:tblPr>
        <w:tblW w:w="4900" w:type="pct"/>
        <w:shd w:val="clear" w:color="auto" w:fill="D8E8F4"/>
        <w:tblCellMar>
          <w:left w:w="450" w:type="dxa"/>
          <w:right w:w="0" w:type="dxa"/>
        </w:tblCellMar>
        <w:tblLook w:val="04A0"/>
      </w:tblPr>
      <w:tblGrid>
        <w:gridCol w:w="2775"/>
        <w:gridCol w:w="6202"/>
      </w:tblGrid>
      <w:tr w:rsidR="005B33B5" w:rsidRPr="00CF0901" w:rsidTr="005B33B5">
        <w:tc>
          <w:tcPr>
            <w:tcW w:w="277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B33B5" w:rsidRPr="00CF0901" w:rsidRDefault="0090481A" w:rsidP="005B33B5">
            <w:pPr>
              <w:pStyle w:val="a0"/>
              <w:ind w:leftChars="0" w:left="0" w:firstLineChars="0" w:firstLine="0"/>
              <w:rPr>
                <w:rFonts w:ascii="Malgun Gothic" w:eastAsia="Malgun Gothic" w:hAnsi="Malgun Gothic" w:hint="eastAsia"/>
                <w:b/>
                <w:lang w:eastAsia="ko-KR"/>
              </w:rPr>
            </w:pPr>
            <w:r w:rsidRPr="00CF0901">
              <w:rPr>
                <w:rFonts w:ascii="Malgun Gothic" w:eastAsia="Malgun Gothic" w:hAnsi="Malgun Gothic" w:cs="Batang" w:hint="eastAsia"/>
                <w:b/>
              </w:rPr>
              <w:t>이터페이스</w:t>
            </w:r>
            <w:r w:rsidRPr="00CF0901">
              <w:rPr>
                <w:rFonts w:ascii="Malgun Gothic" w:eastAsia="Malgun Gothic" w:hAnsi="Malgun Gothic" w:hint="eastAsia"/>
                <w:b/>
                <w:lang w:eastAsia="ko-KR"/>
              </w:rPr>
              <w:t xml:space="preserve"> 이름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B33B5" w:rsidRPr="00CF0901" w:rsidRDefault="0090481A" w:rsidP="005B33B5">
            <w:pPr>
              <w:pStyle w:val="a0"/>
              <w:ind w:leftChars="0" w:left="0" w:firstLineChars="0" w:firstLine="0"/>
              <w:rPr>
                <w:rFonts w:ascii="Malgun Gothic" w:eastAsia="Malgun Gothic" w:hAnsi="Malgun Gothic" w:hint="eastAsia"/>
                <w:b/>
                <w:lang w:eastAsia="ko-KR"/>
              </w:rPr>
            </w:pPr>
            <w:r w:rsidRPr="00CF0901">
              <w:rPr>
                <w:rFonts w:ascii="Malgun Gothic" w:eastAsia="Malgun Gothic" w:hAnsi="Malgun Gothic" w:cs="Batang" w:hint="eastAsia"/>
                <w:b/>
                <w:lang w:eastAsia="ko-KR"/>
              </w:rPr>
              <w:t>기능</w:t>
            </w:r>
          </w:p>
        </w:tc>
      </w:tr>
      <w:tr w:rsidR="005B33B5" w:rsidRPr="00CF0901" w:rsidTr="005B33B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B33B5" w:rsidRPr="00CF0901" w:rsidRDefault="009B562B" w:rsidP="005B33B5">
            <w:pPr>
              <w:pStyle w:val="a0"/>
              <w:ind w:leftChars="0" w:left="0" w:firstLineChars="0" w:firstLine="0"/>
              <w:rPr>
                <w:rFonts w:ascii="Malgun Gothic" w:eastAsia="Malgun Gothic" w:hAnsi="Malgun Gothic"/>
              </w:rPr>
            </w:pPr>
            <w:hyperlink r:id="rId12" w:tooltip="ISDOADx9::Initialize" w:history="1">
              <w:r w:rsidR="005B33B5" w:rsidRPr="00CF0901">
                <w:rPr>
                  <w:rFonts w:ascii="Malgun Gothic" w:eastAsia="Malgun Gothic" w:hAnsi="Malgun Gothic"/>
                </w:rPr>
                <w:t>Initialize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B33B5" w:rsidRPr="00CF0901" w:rsidRDefault="005B33B5" w:rsidP="0090481A">
            <w:pPr>
              <w:pStyle w:val="a0"/>
              <w:ind w:leftChars="0" w:left="0" w:firstLineChars="0" w:firstLine="0"/>
              <w:rPr>
                <w:rFonts w:ascii="Malgun Gothic" w:eastAsia="Malgun Gothic" w:hAnsi="Malgun Gothic"/>
                <w:lang w:eastAsia="ko-KR"/>
              </w:rPr>
            </w:pPr>
            <w:r w:rsidRPr="00CF0901">
              <w:rPr>
                <w:rFonts w:ascii="Malgun Gothic" w:eastAsia="Malgun Gothic" w:hAnsi="Malgun Gothic" w:hint="eastAsia"/>
                <w:lang w:eastAsia="ko-KR"/>
              </w:rPr>
              <w:t>GPLUS</w:t>
            </w:r>
            <w:r w:rsidR="0090481A" w:rsidRPr="00CF0901">
              <w:rPr>
                <w:rFonts w:ascii="Malgun Gothic" w:eastAsia="Malgun Gothic" w:hAnsi="Malgun Gothic" w:cs="Batang" w:hint="eastAsia"/>
                <w:lang w:eastAsia="ko-KR"/>
              </w:rPr>
              <w:t>내부</w:t>
            </w:r>
            <w:r w:rsidRPr="00CF0901">
              <w:rPr>
                <w:rFonts w:ascii="Malgun Gothic" w:eastAsia="Malgun Gothic" w:hAnsi="Malgun Gothic"/>
                <w:lang w:eastAsia="ko-KR"/>
              </w:rPr>
              <w:t>d3d9</w:t>
            </w:r>
            <w:r w:rsidR="0090481A" w:rsidRPr="00CF0901">
              <w:rPr>
                <w:rFonts w:ascii="Malgun Gothic" w:eastAsia="Malgun Gothic" w:hAnsi="Malgun Gothic" w:cs="Batang" w:hint="eastAsia"/>
                <w:lang w:eastAsia="ko-KR"/>
              </w:rPr>
              <w:t>그래픽 엔진 초기화</w:t>
            </w:r>
          </w:p>
        </w:tc>
      </w:tr>
      <w:tr w:rsidR="005B33B5" w:rsidRPr="00CF0901" w:rsidTr="005B33B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B33B5" w:rsidRPr="00CF0901" w:rsidRDefault="009B562B" w:rsidP="005B33B5">
            <w:pPr>
              <w:pStyle w:val="a0"/>
              <w:ind w:leftChars="0" w:left="0" w:firstLineChars="0" w:firstLine="0"/>
              <w:rPr>
                <w:rFonts w:ascii="Malgun Gothic" w:eastAsia="Malgun Gothic" w:hAnsi="Malgun Gothic"/>
              </w:rPr>
            </w:pPr>
            <w:hyperlink r:id="rId13" w:tooltip="ISDOADx9::Render" w:history="1">
              <w:r w:rsidR="005B33B5" w:rsidRPr="00CF0901">
                <w:rPr>
                  <w:rFonts w:ascii="Malgun Gothic" w:eastAsia="Malgun Gothic" w:hAnsi="Malgun Gothic"/>
                </w:rPr>
                <w:t>Render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B33B5" w:rsidRPr="00CF0901" w:rsidRDefault="005B33B5" w:rsidP="0090481A">
            <w:pPr>
              <w:pStyle w:val="a0"/>
              <w:ind w:leftChars="0" w:left="0" w:firstLineChars="0" w:firstLine="0"/>
              <w:rPr>
                <w:rFonts w:ascii="Malgun Gothic" w:eastAsia="Malgun Gothic" w:hAnsi="Malgun Gothic"/>
              </w:rPr>
            </w:pPr>
            <w:r w:rsidRPr="00CF0901">
              <w:rPr>
                <w:rFonts w:ascii="Malgun Gothic" w:eastAsia="Malgun Gothic" w:hAnsi="Malgun Gothic" w:hint="eastAsia"/>
              </w:rPr>
              <w:t>GPLUS</w:t>
            </w:r>
            <w:r w:rsidR="0090481A" w:rsidRPr="00CF0901">
              <w:rPr>
                <w:rFonts w:ascii="Malgun Gothic" w:eastAsia="Malgun Gothic" w:hAnsi="Malgun Gothic" w:hint="eastAsia"/>
                <w:lang w:eastAsia="ko-KR"/>
              </w:rPr>
              <w:t xml:space="preserve"> UI제작, </w:t>
            </w:r>
            <w:r w:rsidRPr="00CF0901">
              <w:rPr>
                <w:rFonts w:ascii="Malgun Gothic" w:eastAsia="Malgun Gothic" w:hAnsi="Malgun Gothic"/>
              </w:rPr>
              <w:t>IDirect3DDevice9::</w:t>
            </w:r>
            <w:proofErr w:type="spellStart"/>
            <w:r w:rsidRPr="00CF0901">
              <w:rPr>
                <w:rFonts w:ascii="Malgun Gothic" w:eastAsia="Malgun Gothic" w:hAnsi="Malgun Gothic"/>
              </w:rPr>
              <w:t>BeginScene</w:t>
            </w:r>
            <w:proofErr w:type="spellEnd"/>
            <w:r w:rsidR="0090481A" w:rsidRPr="00CF0901">
              <w:rPr>
                <w:rFonts w:ascii="Malgun Gothic" w:eastAsia="Malgun Gothic" w:hAnsi="Malgun Gothic" w:hint="eastAsia"/>
                <w:lang w:eastAsia="ko-KR"/>
              </w:rPr>
              <w:t>,</w:t>
            </w:r>
            <w:r w:rsidR="00D04372" w:rsidRPr="00CF0901">
              <w:rPr>
                <w:rFonts w:ascii="Malgun Gothic" w:eastAsia="Malgun Gothic" w:hAnsi="Malgun Gothic" w:hint="eastAsia"/>
                <w:lang w:eastAsia="ko-KR"/>
              </w:rPr>
              <w:t xml:space="preserve"> </w:t>
            </w:r>
            <w:r w:rsidRPr="00CF0901">
              <w:rPr>
                <w:rFonts w:ascii="Malgun Gothic" w:eastAsia="Malgun Gothic" w:hAnsi="Malgun Gothic"/>
              </w:rPr>
              <w:t>IDirect3DDevice9::</w:t>
            </w:r>
            <w:proofErr w:type="spellStart"/>
            <w:r w:rsidRPr="00CF0901">
              <w:rPr>
                <w:rFonts w:ascii="Malgun Gothic" w:eastAsia="Malgun Gothic" w:hAnsi="Malgun Gothic"/>
              </w:rPr>
              <w:t>EndScene</w:t>
            </w:r>
            <w:proofErr w:type="spellEnd"/>
            <w:r w:rsidR="0090481A" w:rsidRPr="00CF0901">
              <w:rPr>
                <w:rFonts w:ascii="Malgun Gothic" w:eastAsia="Malgun Gothic" w:hAnsi="Malgun Gothic" w:cs="Batang" w:hint="eastAsia"/>
                <w:lang w:eastAsia="ko-KR"/>
              </w:rPr>
              <w:t>을 사용</w:t>
            </w:r>
          </w:p>
        </w:tc>
      </w:tr>
      <w:tr w:rsidR="005B33B5" w:rsidRPr="00CF0901" w:rsidTr="005B33B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B33B5" w:rsidRPr="00CF0901" w:rsidRDefault="009B562B" w:rsidP="005B33B5">
            <w:pPr>
              <w:pStyle w:val="a0"/>
              <w:ind w:leftChars="0" w:left="0" w:firstLineChars="0" w:firstLine="0"/>
              <w:rPr>
                <w:rFonts w:ascii="Malgun Gothic" w:eastAsia="Malgun Gothic" w:hAnsi="Malgun Gothic"/>
              </w:rPr>
            </w:pPr>
            <w:hyperlink r:id="rId14" w:tooltip="ISDOADx9::RenderEx" w:history="1">
              <w:r w:rsidR="005B33B5" w:rsidRPr="00CF0901">
                <w:rPr>
                  <w:rFonts w:ascii="Malgun Gothic" w:eastAsia="Malgun Gothic" w:hAnsi="Malgun Gothic"/>
                </w:rPr>
                <w:t>RenderEx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B33B5" w:rsidRPr="00CF0901" w:rsidRDefault="0090481A" w:rsidP="00177DE4">
            <w:pPr>
              <w:pStyle w:val="a0"/>
              <w:ind w:leftChars="0" w:left="0" w:firstLineChars="0" w:firstLine="0"/>
              <w:rPr>
                <w:rFonts w:ascii="Malgun Gothic" w:eastAsia="Malgun Gothic" w:hAnsi="Malgun Gothic"/>
              </w:rPr>
            </w:pPr>
            <w:r w:rsidRPr="00CF0901">
              <w:rPr>
                <w:rFonts w:ascii="Malgun Gothic" w:eastAsia="Malgun Gothic" w:hAnsi="Malgun Gothic" w:hint="eastAsia"/>
              </w:rPr>
              <w:t>GPLUS</w:t>
            </w:r>
            <w:r w:rsidRPr="00CF0901">
              <w:rPr>
                <w:rFonts w:ascii="Malgun Gothic" w:eastAsia="Malgun Gothic" w:hAnsi="Malgun Gothic" w:hint="eastAsia"/>
                <w:lang w:eastAsia="ko-KR"/>
              </w:rPr>
              <w:t xml:space="preserve"> UI제작, </w:t>
            </w:r>
            <w:r w:rsidR="005B33B5" w:rsidRPr="00CF0901">
              <w:rPr>
                <w:rFonts w:ascii="Malgun Gothic" w:eastAsia="Malgun Gothic" w:hAnsi="Malgun Gothic"/>
              </w:rPr>
              <w:t>IDirect3DDevice9::</w:t>
            </w:r>
            <w:proofErr w:type="spellStart"/>
            <w:r w:rsidR="005B33B5" w:rsidRPr="00CF0901">
              <w:rPr>
                <w:rFonts w:ascii="Malgun Gothic" w:eastAsia="Malgun Gothic" w:hAnsi="Malgun Gothic"/>
              </w:rPr>
              <w:t>BeginScene</w:t>
            </w:r>
            <w:proofErr w:type="spellEnd"/>
            <w:r w:rsidR="00177DE4" w:rsidRPr="00CF0901">
              <w:rPr>
                <w:rFonts w:ascii="Malgun Gothic" w:eastAsia="Malgun Gothic" w:hAnsi="Malgun Gothic" w:hint="eastAsia"/>
                <w:lang w:eastAsia="ko-KR"/>
              </w:rPr>
              <w:t xml:space="preserve">, </w:t>
            </w:r>
            <w:r w:rsidR="005B33B5" w:rsidRPr="00CF0901">
              <w:rPr>
                <w:rFonts w:ascii="Malgun Gothic" w:eastAsia="Malgun Gothic" w:hAnsi="Malgun Gothic"/>
              </w:rPr>
              <w:t>IDirect3DDevice9::</w:t>
            </w:r>
            <w:proofErr w:type="spellStart"/>
            <w:r w:rsidR="005B33B5" w:rsidRPr="00CF0901">
              <w:rPr>
                <w:rFonts w:ascii="Malgun Gothic" w:eastAsia="Malgun Gothic" w:hAnsi="Malgun Gothic"/>
              </w:rPr>
              <w:t>EndScene</w:t>
            </w:r>
            <w:proofErr w:type="spellEnd"/>
            <w:r w:rsidRPr="00CF0901">
              <w:rPr>
                <w:rFonts w:ascii="Malgun Gothic" w:eastAsia="Malgun Gothic" w:hAnsi="Malgun Gothic" w:cs="Batang" w:hint="eastAsia"/>
                <w:lang w:eastAsia="ko-KR"/>
              </w:rPr>
              <w:t>내부에서 사용하도록 공제</w:t>
            </w:r>
          </w:p>
        </w:tc>
      </w:tr>
      <w:tr w:rsidR="005B33B5" w:rsidRPr="00CF0901" w:rsidTr="005B33B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B33B5" w:rsidRPr="00CF0901" w:rsidRDefault="009B562B" w:rsidP="005B33B5">
            <w:pPr>
              <w:pStyle w:val="a0"/>
              <w:ind w:leftChars="0" w:left="0" w:firstLineChars="0" w:firstLine="0"/>
              <w:rPr>
                <w:rFonts w:ascii="Malgun Gothic" w:eastAsia="Malgun Gothic" w:hAnsi="Malgun Gothic"/>
              </w:rPr>
            </w:pPr>
            <w:hyperlink r:id="rId15" w:tooltip="ISDOADx9::Finalize" w:history="1">
              <w:r w:rsidR="005B33B5" w:rsidRPr="00CF0901">
                <w:rPr>
                  <w:rFonts w:ascii="Malgun Gothic" w:eastAsia="Malgun Gothic" w:hAnsi="Malgun Gothic"/>
                </w:rPr>
                <w:t>Finalize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B33B5" w:rsidRPr="00CF0901" w:rsidRDefault="005B33B5" w:rsidP="0090481A">
            <w:pPr>
              <w:pStyle w:val="a0"/>
              <w:ind w:leftChars="0" w:left="0" w:firstLineChars="0" w:firstLine="0"/>
              <w:rPr>
                <w:rFonts w:ascii="Malgun Gothic" w:eastAsia="Malgun Gothic" w:hAnsi="Malgun Gothic"/>
                <w:lang w:eastAsia="ko-KR"/>
              </w:rPr>
            </w:pPr>
            <w:r w:rsidRPr="00CF0901">
              <w:rPr>
                <w:rFonts w:ascii="Malgun Gothic" w:eastAsia="Malgun Gothic" w:hAnsi="Malgun Gothic" w:hint="eastAsia"/>
                <w:lang w:eastAsia="ko-KR"/>
              </w:rPr>
              <w:t>GPLUS</w:t>
            </w:r>
            <w:r w:rsidR="0090481A" w:rsidRPr="00CF0901">
              <w:rPr>
                <w:rFonts w:ascii="Malgun Gothic" w:eastAsia="Malgun Gothic" w:hAnsi="Malgun Gothic" w:cs="Batang" w:hint="eastAsia"/>
                <w:lang w:eastAsia="ko-KR"/>
              </w:rPr>
              <w:t>내부</w:t>
            </w:r>
            <w:r w:rsidRPr="00CF0901">
              <w:rPr>
                <w:rFonts w:ascii="Malgun Gothic" w:eastAsia="Malgun Gothic" w:hAnsi="Malgun Gothic"/>
                <w:lang w:eastAsia="ko-KR"/>
              </w:rPr>
              <w:t>d3d9</w:t>
            </w:r>
            <w:r w:rsidR="0090481A" w:rsidRPr="00CF0901">
              <w:rPr>
                <w:rFonts w:ascii="Malgun Gothic" w:eastAsia="Malgun Gothic" w:hAnsi="Malgun Gothic" w:hint="eastAsia"/>
                <w:lang w:eastAsia="ko-KR"/>
              </w:rPr>
              <w:t xml:space="preserve"> 그래픽 엔진 석방</w:t>
            </w:r>
          </w:p>
        </w:tc>
      </w:tr>
      <w:tr w:rsidR="005B33B5" w:rsidRPr="00CF0901" w:rsidTr="005B33B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B33B5" w:rsidRPr="00CF0901" w:rsidRDefault="009B562B" w:rsidP="005B33B5">
            <w:pPr>
              <w:pStyle w:val="a0"/>
              <w:ind w:leftChars="0" w:left="0" w:firstLineChars="0" w:firstLine="0"/>
              <w:rPr>
                <w:rFonts w:ascii="Malgun Gothic" w:eastAsia="Malgun Gothic" w:hAnsi="Malgun Gothic"/>
              </w:rPr>
            </w:pPr>
            <w:hyperlink r:id="rId16" w:tooltip="ISDOADx9::OnDeviceReset" w:history="1">
              <w:r w:rsidR="005B33B5" w:rsidRPr="00CF0901">
                <w:rPr>
                  <w:rFonts w:ascii="Malgun Gothic" w:eastAsia="Malgun Gothic" w:hAnsi="Malgun Gothic"/>
                </w:rPr>
                <w:t>OnDeviceReset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B33B5" w:rsidRPr="00CF0901" w:rsidRDefault="005B33B5" w:rsidP="0090481A">
            <w:pPr>
              <w:pStyle w:val="a0"/>
              <w:ind w:leftChars="0" w:left="0" w:firstLineChars="0" w:firstLine="0"/>
              <w:rPr>
                <w:rFonts w:ascii="Malgun Gothic" w:eastAsia="Malgun Gothic" w:hAnsi="Malgun Gothic"/>
              </w:rPr>
            </w:pPr>
            <w:r w:rsidRPr="00CF0901">
              <w:rPr>
                <w:rFonts w:ascii="Malgun Gothic" w:eastAsia="Malgun Gothic" w:hAnsi="Malgun Gothic"/>
              </w:rPr>
              <w:t>d3d9</w:t>
            </w:r>
            <w:r w:rsidR="0090481A" w:rsidRPr="00CF0901">
              <w:rPr>
                <w:rFonts w:ascii="Malgun Gothic" w:eastAsia="Malgun Gothic" w:hAnsi="Malgun Gothic" w:cs="Batang" w:hint="eastAsia"/>
                <w:lang w:eastAsia="ko-KR"/>
              </w:rPr>
              <w:t>설비 리셋 후 공지</w:t>
            </w:r>
          </w:p>
        </w:tc>
      </w:tr>
      <w:tr w:rsidR="005B33B5" w:rsidRPr="00CF0901" w:rsidTr="005B33B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B33B5" w:rsidRPr="00CF0901" w:rsidRDefault="009B562B" w:rsidP="005B33B5">
            <w:pPr>
              <w:pStyle w:val="a0"/>
              <w:ind w:leftChars="0" w:left="0" w:firstLineChars="0" w:firstLine="0"/>
              <w:rPr>
                <w:rFonts w:ascii="Malgun Gothic" w:eastAsia="Malgun Gothic" w:hAnsi="Malgun Gothic"/>
              </w:rPr>
            </w:pPr>
            <w:hyperlink r:id="rId17" w:tooltip="ISDOADx9::OnDeviceLost" w:history="1">
              <w:r w:rsidR="005B33B5" w:rsidRPr="00CF0901">
                <w:rPr>
                  <w:rFonts w:ascii="Malgun Gothic" w:eastAsia="Malgun Gothic" w:hAnsi="Malgun Gothic"/>
                </w:rPr>
                <w:t>OnDeviceLost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B33B5" w:rsidRPr="00CF0901" w:rsidRDefault="005B33B5" w:rsidP="0090481A">
            <w:pPr>
              <w:pStyle w:val="a0"/>
              <w:ind w:leftChars="0" w:left="0" w:firstLineChars="0" w:firstLine="0"/>
              <w:rPr>
                <w:rFonts w:ascii="Malgun Gothic" w:eastAsia="Malgun Gothic" w:hAnsi="Malgun Gothic"/>
                <w:lang w:eastAsia="ko-KR"/>
              </w:rPr>
            </w:pPr>
            <w:r w:rsidRPr="00CF0901">
              <w:rPr>
                <w:rFonts w:ascii="Malgun Gothic" w:eastAsia="Malgun Gothic" w:hAnsi="Malgun Gothic" w:hint="eastAsia"/>
                <w:lang w:eastAsia="ko-KR"/>
              </w:rPr>
              <w:t>GPLUS</w:t>
            </w:r>
            <w:r w:rsidR="0090481A" w:rsidRPr="00CF0901">
              <w:rPr>
                <w:rFonts w:ascii="Malgun Gothic" w:eastAsia="Malgun Gothic" w:hAnsi="Malgun Gothic" w:cs="Batang" w:hint="eastAsia"/>
                <w:lang w:eastAsia="ko-KR"/>
              </w:rPr>
              <w:t xml:space="preserve">내부 그래픽 엔진 </w:t>
            </w:r>
            <w:r w:rsidRPr="00CF0901">
              <w:rPr>
                <w:rFonts w:ascii="Malgun Gothic" w:eastAsia="Malgun Gothic" w:hAnsi="Malgun Gothic"/>
                <w:lang w:eastAsia="ko-KR"/>
              </w:rPr>
              <w:t>d3d9</w:t>
            </w:r>
            <w:r w:rsidR="0090481A" w:rsidRPr="00CF0901">
              <w:rPr>
                <w:rFonts w:ascii="Malgun Gothic" w:eastAsia="Malgun Gothic" w:hAnsi="Malgun Gothic" w:cs="Batang" w:hint="eastAsia"/>
                <w:lang w:eastAsia="ko-KR"/>
              </w:rPr>
              <w:t>설비</w:t>
            </w:r>
            <w:r w:rsidR="00143651" w:rsidRPr="00CF0901">
              <w:rPr>
                <w:rFonts w:ascii="Malgun Gothic" w:eastAsia="Malgun Gothic" w:hAnsi="Malgun Gothic" w:cs="Batang" w:hint="eastAsia"/>
                <w:lang w:eastAsia="ko-KR"/>
              </w:rPr>
              <w:t>가</w:t>
            </w:r>
            <w:r w:rsidR="0090481A" w:rsidRPr="00CF0901">
              <w:rPr>
                <w:rFonts w:ascii="Malgun Gothic" w:eastAsia="Malgun Gothic" w:hAnsi="Malgun Gothic" w:cs="Batang" w:hint="eastAsia"/>
                <w:lang w:eastAsia="ko-KR"/>
              </w:rPr>
              <w:t xml:space="preserve"> </w:t>
            </w:r>
            <w:r w:rsidR="00143651" w:rsidRPr="00CF0901">
              <w:rPr>
                <w:rFonts w:ascii="Malgun Gothic" w:eastAsia="Malgun Gothic" w:hAnsi="Malgun Gothic" w:cs="Batang" w:hint="eastAsia"/>
                <w:lang w:eastAsia="ko-KR"/>
              </w:rPr>
              <w:t>유</w:t>
            </w:r>
            <w:r w:rsidR="0090481A" w:rsidRPr="00CF0901">
              <w:rPr>
                <w:rFonts w:ascii="Malgun Gothic" w:eastAsia="Malgun Gothic" w:hAnsi="Malgun Gothic" w:cs="Batang" w:hint="eastAsia"/>
                <w:lang w:eastAsia="ko-KR"/>
              </w:rPr>
              <w:t>실</w:t>
            </w:r>
            <w:r w:rsidR="00143651" w:rsidRPr="00CF0901">
              <w:rPr>
                <w:rFonts w:ascii="Malgun Gothic" w:eastAsia="Malgun Gothic" w:hAnsi="Malgun Gothic" w:cs="Batang" w:hint="eastAsia"/>
                <w:lang w:eastAsia="ko-KR"/>
              </w:rPr>
              <w:t>됨을</w:t>
            </w:r>
            <w:r w:rsidR="0090481A" w:rsidRPr="00CF0901">
              <w:rPr>
                <w:rFonts w:ascii="Malgun Gothic" w:eastAsia="Malgun Gothic" w:hAnsi="Malgun Gothic" w:cs="Batang" w:hint="eastAsia"/>
                <w:lang w:eastAsia="ko-KR"/>
              </w:rPr>
              <w:t xml:space="preserve"> 공지</w:t>
            </w:r>
          </w:p>
        </w:tc>
      </w:tr>
      <w:tr w:rsidR="005B33B5" w:rsidRPr="00CF0901" w:rsidTr="00577315">
        <w:trPr>
          <w:trHeight w:val="592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B33B5" w:rsidRPr="00CF0901" w:rsidRDefault="009B562B" w:rsidP="005B33B5">
            <w:pPr>
              <w:pStyle w:val="a0"/>
              <w:ind w:leftChars="0" w:left="0" w:firstLineChars="0" w:firstLine="0"/>
              <w:rPr>
                <w:rFonts w:ascii="Malgun Gothic" w:eastAsia="Malgun Gothic" w:hAnsi="Malgun Gothic"/>
              </w:rPr>
            </w:pPr>
            <w:hyperlink r:id="rId18" w:tooltip="ISDOADx9::OnWindowProc" w:history="1">
              <w:r w:rsidR="005B33B5" w:rsidRPr="00CF0901">
                <w:rPr>
                  <w:rFonts w:ascii="Malgun Gothic" w:eastAsia="Malgun Gothic" w:hAnsi="Malgun Gothic"/>
                </w:rPr>
                <w:t>OnWindowProc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B33B5" w:rsidRPr="00CF0901" w:rsidRDefault="005B33B5" w:rsidP="00143651">
            <w:pPr>
              <w:pStyle w:val="a0"/>
              <w:ind w:leftChars="0" w:left="0" w:firstLineChars="0" w:firstLine="0"/>
              <w:rPr>
                <w:rFonts w:ascii="Malgun Gothic" w:eastAsia="Malgun Gothic" w:hAnsi="Malgun Gothic"/>
                <w:lang w:eastAsia="ko-KR"/>
              </w:rPr>
            </w:pPr>
            <w:r w:rsidRPr="00CF0901">
              <w:rPr>
                <w:rFonts w:ascii="Malgun Gothic" w:eastAsia="Malgun Gothic" w:hAnsi="Malgun Gothic" w:hint="eastAsia"/>
                <w:lang w:eastAsia="ko-KR"/>
              </w:rPr>
              <w:t>GPLUS</w:t>
            </w:r>
            <w:r w:rsidR="00143651" w:rsidRPr="00CF0901">
              <w:rPr>
                <w:rFonts w:ascii="Malgun Gothic" w:eastAsia="Malgun Gothic" w:hAnsi="Malgun Gothic" w:cs="Batang" w:hint="eastAsia"/>
                <w:lang w:eastAsia="ko-KR"/>
              </w:rPr>
              <w:t>내부에서 메시지를 받고 서로 의견교환을 진행할 수 있도록</w:t>
            </w:r>
            <w:r w:rsidR="00143651" w:rsidRPr="00CF0901">
              <w:rPr>
                <w:rFonts w:ascii="Malgun Gothic" w:eastAsia="Malgun Gothic" w:hAnsi="Malgun Gothic"/>
                <w:lang w:eastAsia="ko-KR"/>
              </w:rPr>
              <w:t>Windows</w:t>
            </w:r>
            <w:r w:rsidR="00143651" w:rsidRPr="00CF0901">
              <w:rPr>
                <w:rFonts w:ascii="Malgun Gothic" w:eastAsia="Malgun Gothic" w:hAnsi="Malgun Gothic" w:cs="Batang" w:hint="eastAsia"/>
                <w:lang w:eastAsia="ko-KR"/>
              </w:rPr>
              <w:t>메시지 도입</w:t>
            </w:r>
          </w:p>
        </w:tc>
      </w:tr>
      <w:tr w:rsidR="00577315" w:rsidRPr="00CF0901" w:rsidTr="005B33B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77315" w:rsidRPr="00CF0901" w:rsidRDefault="00577315" w:rsidP="005B33B5">
            <w:pPr>
              <w:pStyle w:val="a0"/>
              <w:ind w:leftChars="0" w:left="0" w:firstLineChars="0" w:firstLine="0"/>
              <w:rPr>
                <w:rFonts w:ascii="Malgun Gothic" w:eastAsia="Malgun Gothic" w:hAnsi="Malgun Gothic"/>
              </w:rPr>
            </w:pPr>
            <w:proofErr w:type="spellStart"/>
            <w:r w:rsidRPr="00CF0901">
              <w:rPr>
                <w:rFonts w:ascii="Malgun Gothic" w:eastAsia="Malgun Gothic" w:hAnsi="Malgun Gothic" w:hint="eastAsia"/>
              </w:rPr>
              <w:t>HasUI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77315" w:rsidRPr="00CF0901" w:rsidRDefault="00143651" w:rsidP="00143651">
            <w:pPr>
              <w:pStyle w:val="a0"/>
              <w:ind w:leftChars="0" w:left="0" w:firstLineChars="0" w:firstLine="0"/>
              <w:rPr>
                <w:rFonts w:ascii="Malgun Gothic" w:eastAsia="Malgun Gothic" w:hAnsi="Malgun Gothic"/>
                <w:lang w:eastAsia="ko-KR"/>
              </w:rPr>
            </w:pPr>
            <w:r w:rsidRPr="00CF0901">
              <w:rPr>
                <w:rFonts w:ascii="Malgun Gothic" w:eastAsia="Malgun Gothic" w:hAnsi="Malgun Gothic" w:cs="Batang" w:hint="eastAsia"/>
                <w:lang w:eastAsia="ko-KR"/>
              </w:rPr>
              <w:t xml:space="preserve">지정 노드의 </w:t>
            </w:r>
            <w:proofErr w:type="spellStart"/>
            <w:r w:rsidR="00577315" w:rsidRPr="00CF0901">
              <w:rPr>
                <w:rFonts w:ascii="Malgun Gothic" w:eastAsia="Malgun Gothic" w:hAnsi="Malgun Gothic" w:hint="eastAsia"/>
                <w:lang w:eastAsia="ko-KR"/>
              </w:rPr>
              <w:t>ui</w:t>
            </w:r>
            <w:proofErr w:type="spellEnd"/>
            <w:r w:rsidRPr="00CF0901">
              <w:rPr>
                <w:rFonts w:ascii="Malgun Gothic" w:eastAsia="Malgun Gothic" w:hAnsi="Malgun Gothic" w:hint="eastAsia"/>
                <w:lang w:eastAsia="ko-KR"/>
              </w:rPr>
              <w:t xml:space="preserve"> 존재 여부 확인</w:t>
            </w:r>
          </w:p>
        </w:tc>
      </w:tr>
    </w:tbl>
    <w:p w:rsidR="007F1C82" w:rsidRPr="00CF0901" w:rsidRDefault="007F1C82" w:rsidP="00000BB3">
      <w:pPr>
        <w:pStyle w:val="a0"/>
        <w:rPr>
          <w:rFonts w:ascii="Malgun Gothic" w:eastAsia="Malgun Gothic" w:hAnsi="Malgun Gothic"/>
          <w:lang w:val="zh-CN" w:eastAsia="ko-KR"/>
        </w:rPr>
      </w:pPr>
    </w:p>
    <w:p w:rsidR="00351619" w:rsidRPr="00CF0901" w:rsidRDefault="00007E72" w:rsidP="00351619">
      <w:pPr>
        <w:pStyle w:val="1"/>
        <w:rPr>
          <w:rFonts w:ascii="Malgun Gothic" w:eastAsia="Malgun Gothic" w:hAnsi="Malgun Gothic"/>
          <w:kern w:val="0"/>
          <w:lang w:val="zh-CN" w:eastAsia="ko-KR"/>
        </w:rPr>
      </w:pPr>
      <w:bookmarkStart w:id="2" w:name="_Toc312142032"/>
      <w:r w:rsidRPr="00CF0901">
        <w:rPr>
          <w:rFonts w:ascii="Malgun Gothic" w:eastAsia="Malgun Gothic" w:hAnsi="Malgun Gothic" w:cs="Batang" w:hint="eastAsia"/>
          <w:lang w:eastAsia="ko-KR"/>
        </w:rPr>
        <w:t>게임 액세스 과정</w:t>
      </w:r>
      <w:r w:rsidRPr="00CF0901">
        <w:rPr>
          <w:rFonts w:ascii="Malgun Gothic" w:eastAsia="Malgun Gothic" w:hAnsi="Malgun Gothic" w:hint="eastAsia"/>
          <w:lang w:eastAsia="ko-KR"/>
        </w:rPr>
        <w:t>( 예시 참조)</w:t>
      </w:r>
      <w:bookmarkEnd w:id="2"/>
    </w:p>
    <w:p w:rsidR="00583811" w:rsidRPr="00CF0901" w:rsidRDefault="00583811" w:rsidP="00583811">
      <w:pPr>
        <w:pStyle w:val="af5"/>
        <w:numPr>
          <w:ilvl w:val="0"/>
          <w:numId w:val="32"/>
        </w:numPr>
        <w:ind w:firstLineChars="0"/>
        <w:rPr>
          <w:rFonts w:ascii="Malgun Gothic" w:eastAsia="Malgun Gothic" w:hAnsi="Malgun Gothic"/>
        </w:rPr>
      </w:pPr>
      <w:proofErr w:type="spellStart"/>
      <w:r w:rsidRPr="00CF0901">
        <w:rPr>
          <w:rFonts w:ascii="Malgun Gothic" w:eastAsia="Malgun Gothic" w:hAnsi="Malgun Gothic" w:hint="eastAsia"/>
        </w:rPr>
        <w:t>gplus</w:t>
      </w:r>
      <w:proofErr w:type="spellEnd"/>
      <w:r w:rsidR="00D04372" w:rsidRPr="00CF0901">
        <w:rPr>
          <w:rFonts w:ascii="Malgun Gothic" w:eastAsia="Malgun Gothic" w:hAnsi="Malgun Gothic" w:hint="eastAsia"/>
          <w:lang w:eastAsia="ko-KR"/>
        </w:rPr>
        <w:t>시작 모듈 로딩</w:t>
      </w:r>
      <w:r w:rsidRPr="00CF0901">
        <w:rPr>
          <w:rFonts w:ascii="Malgun Gothic" w:eastAsia="Malgun Gothic" w:hAnsi="Malgun Gothic" w:hint="eastAsia"/>
        </w:rPr>
        <w:t>(gplusbridge.dll)</w:t>
      </w:r>
    </w:p>
    <w:p w:rsidR="00583811" w:rsidRPr="00CF0901" w:rsidRDefault="00D04372" w:rsidP="00583811">
      <w:pPr>
        <w:pStyle w:val="af5"/>
        <w:numPr>
          <w:ilvl w:val="0"/>
          <w:numId w:val="32"/>
        </w:numPr>
        <w:ind w:firstLineChars="0"/>
        <w:rPr>
          <w:rFonts w:ascii="Malgun Gothic" w:eastAsia="Malgun Gothic" w:hAnsi="Malgun Gothic"/>
        </w:rPr>
      </w:pPr>
      <w:r w:rsidRPr="00CF0901">
        <w:rPr>
          <w:rFonts w:ascii="Malgun Gothic" w:eastAsia="Malgun Gothic" w:hAnsi="Malgun Gothic" w:cs="Batang"/>
          <w:lang w:eastAsia="ko-KR"/>
        </w:rPr>
        <w:t>Exported functions</w:t>
      </w:r>
      <w:r w:rsidRPr="00CF0901">
        <w:rPr>
          <w:rFonts w:ascii="Malgun Gothic" w:eastAsia="Malgun Gothic" w:hAnsi="Malgun Gothic" w:cs="Batang" w:hint="eastAsia"/>
          <w:lang w:eastAsia="ko-KR"/>
        </w:rPr>
        <w:t xml:space="preserve"> 획득</w:t>
      </w:r>
    </w:p>
    <w:p w:rsidR="00583811" w:rsidRPr="00CF0901" w:rsidRDefault="00D04372" w:rsidP="00583811">
      <w:pPr>
        <w:pStyle w:val="af5"/>
        <w:numPr>
          <w:ilvl w:val="0"/>
          <w:numId w:val="32"/>
        </w:numPr>
        <w:ind w:firstLineChars="0"/>
        <w:rPr>
          <w:rFonts w:ascii="Malgun Gothic" w:eastAsia="Malgun Gothic" w:hAnsi="Malgun Gothic"/>
        </w:rPr>
      </w:pPr>
      <w:r w:rsidRPr="00CF0901">
        <w:rPr>
          <w:rFonts w:ascii="Malgun Gothic" w:eastAsia="Malgun Gothic" w:hAnsi="Malgun Gothic"/>
        </w:rPr>
        <w:t>Exported functions</w:t>
      </w:r>
      <w:r w:rsidRPr="00CF0901">
        <w:rPr>
          <w:rFonts w:ascii="Malgun Gothic" w:eastAsia="Malgun Gothic" w:hAnsi="Malgun Gothic" w:cs="Batang" w:hint="eastAsia"/>
          <w:lang w:eastAsia="ko-KR"/>
        </w:rPr>
        <w:t>를 사용하여 초기화 실현</w:t>
      </w:r>
    </w:p>
    <w:p w:rsidR="00583811" w:rsidRPr="00CF0901" w:rsidRDefault="00583811" w:rsidP="00583811">
      <w:pPr>
        <w:pStyle w:val="af5"/>
        <w:numPr>
          <w:ilvl w:val="0"/>
          <w:numId w:val="32"/>
        </w:numPr>
        <w:ind w:firstLineChars="0"/>
        <w:rPr>
          <w:rFonts w:ascii="Malgun Gothic" w:eastAsia="Malgun Gothic" w:hAnsi="Malgun Gothic"/>
          <w:lang w:eastAsia="ko-KR"/>
        </w:rPr>
      </w:pPr>
      <w:r w:rsidRPr="00CF0901">
        <w:rPr>
          <w:rFonts w:ascii="Malgun Gothic" w:eastAsia="Malgun Gothic" w:hAnsi="Malgun Gothic" w:hint="eastAsia"/>
          <w:lang w:eastAsia="ko-KR"/>
        </w:rPr>
        <w:t>com</w:t>
      </w:r>
      <w:r w:rsidR="0090481A" w:rsidRPr="00CF0901">
        <w:rPr>
          <w:rFonts w:ascii="Malgun Gothic" w:eastAsia="Malgun Gothic" w:hAnsi="Malgun Gothic" w:cs="Batang" w:hint="eastAsia"/>
          <w:lang w:eastAsia="ko-KR"/>
        </w:rPr>
        <w:t>이터페이스</w:t>
      </w:r>
      <w:r w:rsidR="00D04372" w:rsidRPr="00CF0901">
        <w:rPr>
          <w:rFonts w:ascii="Malgun Gothic" w:eastAsia="Malgun Gothic" w:hAnsi="Malgun Gothic" w:cs="Batang" w:hint="eastAsia"/>
          <w:lang w:eastAsia="ko-KR"/>
        </w:rPr>
        <w:t xml:space="preserve"> 검색</w:t>
      </w:r>
    </w:p>
    <w:p w:rsidR="00583811" w:rsidRPr="00CF0901" w:rsidRDefault="00583811" w:rsidP="00583811">
      <w:pPr>
        <w:pStyle w:val="af5"/>
        <w:numPr>
          <w:ilvl w:val="0"/>
          <w:numId w:val="32"/>
        </w:numPr>
        <w:ind w:firstLineChars="0"/>
        <w:rPr>
          <w:rFonts w:ascii="Malgun Gothic" w:eastAsia="Malgun Gothic" w:hAnsi="Malgun Gothic"/>
          <w:lang w:eastAsia="ko-KR"/>
        </w:rPr>
      </w:pPr>
      <w:r w:rsidRPr="00CF0901">
        <w:rPr>
          <w:rFonts w:ascii="Malgun Gothic" w:eastAsia="Malgun Gothic" w:hAnsi="Malgun Gothic" w:hint="eastAsia"/>
          <w:lang w:eastAsia="ko-KR"/>
        </w:rPr>
        <w:t>IGPLUSDx9 com</w:t>
      </w:r>
      <w:r w:rsidR="0090481A" w:rsidRPr="00CF0901">
        <w:rPr>
          <w:rFonts w:ascii="Malgun Gothic" w:eastAsia="Malgun Gothic" w:hAnsi="Malgun Gothic" w:cs="Batang" w:hint="eastAsia"/>
          <w:lang w:eastAsia="ko-KR"/>
        </w:rPr>
        <w:t>이터페이스</w:t>
      </w:r>
      <w:r w:rsidR="00D04372" w:rsidRPr="00CF0901">
        <w:rPr>
          <w:rFonts w:ascii="Malgun Gothic" w:eastAsia="Malgun Gothic" w:hAnsi="Malgun Gothic" w:cs="Batang" w:hint="eastAsia"/>
          <w:lang w:eastAsia="ko-KR"/>
        </w:rPr>
        <w:t>로 초기화, 렌더링, 설비 리셋 등 기능 실현</w:t>
      </w:r>
    </w:p>
    <w:p w:rsidR="00583811" w:rsidRPr="00CF0901" w:rsidRDefault="00D04372" w:rsidP="00583811">
      <w:pPr>
        <w:pStyle w:val="af5"/>
        <w:numPr>
          <w:ilvl w:val="0"/>
          <w:numId w:val="32"/>
        </w:numPr>
        <w:ind w:firstLineChars="0"/>
        <w:rPr>
          <w:rFonts w:ascii="Malgun Gothic" w:eastAsia="Malgun Gothic" w:hAnsi="Malgun Gothic"/>
        </w:rPr>
      </w:pPr>
      <w:r w:rsidRPr="00CF0901">
        <w:rPr>
          <w:rFonts w:ascii="Malgun Gothic" w:eastAsia="Malgun Gothic" w:hAnsi="Malgun Gothic"/>
        </w:rPr>
        <w:t>Exported functions</w:t>
      </w:r>
      <w:r w:rsidRPr="00CF0901">
        <w:rPr>
          <w:rFonts w:ascii="Malgun Gothic" w:eastAsia="Malgun Gothic" w:hAnsi="Malgun Gothic" w:cs="Batang" w:hint="eastAsia"/>
          <w:lang w:eastAsia="ko-KR"/>
        </w:rPr>
        <w:t xml:space="preserve">를 사용하여 </w:t>
      </w:r>
      <w:proofErr w:type="spellStart"/>
      <w:r w:rsidR="00583811" w:rsidRPr="00CF0901">
        <w:rPr>
          <w:rFonts w:ascii="Malgun Gothic" w:eastAsia="Malgun Gothic" w:hAnsi="Malgun Gothic" w:hint="eastAsia"/>
        </w:rPr>
        <w:t>gplus</w:t>
      </w:r>
      <w:proofErr w:type="spellEnd"/>
      <w:r w:rsidRPr="00CF0901">
        <w:rPr>
          <w:rFonts w:ascii="Malgun Gothic" w:eastAsia="Malgun Gothic" w:hAnsi="Malgun Gothic" w:hint="eastAsia"/>
          <w:lang w:eastAsia="ko-KR"/>
        </w:rPr>
        <w:t>를 없애기</w:t>
      </w:r>
    </w:p>
    <w:p w:rsidR="00351619" w:rsidRPr="00CF0901" w:rsidRDefault="00D04372" w:rsidP="00583811">
      <w:pPr>
        <w:pStyle w:val="af5"/>
        <w:numPr>
          <w:ilvl w:val="0"/>
          <w:numId w:val="32"/>
        </w:numPr>
        <w:ind w:firstLineChars="0"/>
        <w:rPr>
          <w:rFonts w:ascii="Malgun Gothic" w:eastAsia="Malgun Gothic" w:hAnsi="Malgun Gothic"/>
        </w:rPr>
      </w:pPr>
      <w:proofErr w:type="spellStart"/>
      <w:r w:rsidRPr="00CF0901">
        <w:rPr>
          <w:rFonts w:ascii="Malgun Gothic" w:eastAsia="Malgun Gothic" w:hAnsi="Malgun Gothic"/>
        </w:rPr>
        <w:t>G</w:t>
      </w:r>
      <w:r w:rsidR="00583811" w:rsidRPr="00CF0901">
        <w:rPr>
          <w:rFonts w:ascii="Malgun Gothic" w:eastAsia="Malgun Gothic" w:hAnsi="Malgun Gothic" w:hint="eastAsia"/>
        </w:rPr>
        <w:t>plus</w:t>
      </w:r>
      <w:proofErr w:type="spellEnd"/>
      <w:r w:rsidRPr="00CF0901">
        <w:rPr>
          <w:rFonts w:ascii="Malgun Gothic" w:eastAsia="Malgun Gothic" w:hAnsi="Malgun Gothic" w:hint="eastAsia"/>
          <w:lang w:eastAsia="ko-KR"/>
        </w:rPr>
        <w:t xml:space="preserve"> 제거</w:t>
      </w:r>
      <w:r w:rsidR="00583811" w:rsidRPr="00CF0901">
        <w:rPr>
          <w:rFonts w:ascii="Malgun Gothic" w:eastAsia="Malgun Gothic" w:hAnsi="Malgun Gothic" w:hint="eastAsia"/>
        </w:rPr>
        <w:t>(gplusbridge.dll)</w:t>
      </w:r>
    </w:p>
    <w:p w:rsidR="00AD034F" w:rsidRPr="00CF0901" w:rsidRDefault="00AD034F" w:rsidP="00AD034F">
      <w:pPr>
        <w:rPr>
          <w:rFonts w:ascii="Malgun Gothic" w:eastAsia="Malgun Gothic" w:hAnsi="Malgun Gothic"/>
        </w:rPr>
      </w:pPr>
    </w:p>
    <w:p w:rsidR="00B87FB4" w:rsidRPr="00CF0901" w:rsidRDefault="008E4FD4" w:rsidP="00000BB3">
      <w:pPr>
        <w:pStyle w:val="a0"/>
        <w:rPr>
          <w:rFonts w:ascii="Malgun Gothic" w:eastAsia="Malgun Gothic" w:hAnsi="Malgun Gothic"/>
          <w:lang w:eastAsia="ko-KR"/>
        </w:rPr>
      </w:pPr>
      <w:r w:rsidRPr="00CF0901">
        <w:rPr>
          <w:rFonts w:ascii="Malgun Gothic" w:eastAsia="Malgun Gothic" w:hAnsi="Malgun Gothic" w:cs="Batang" w:hint="eastAsia"/>
          <w:lang w:eastAsia="ko-KR"/>
        </w:rPr>
        <w:t xml:space="preserve">주의: 예시 파일 </w:t>
      </w:r>
      <w:r w:rsidRPr="00CF0901">
        <w:rPr>
          <w:rFonts w:ascii="Malgun Gothic" w:eastAsia="Malgun Gothic" w:hAnsi="Malgun Gothic" w:hint="eastAsia"/>
          <w:lang w:eastAsia="ko-KR"/>
        </w:rPr>
        <w:t>편집 중에 에러가 뜬다면 아래의 문제점에 주의를 하십시오. 예시 프로젝트 중에 사용된</w:t>
      </w:r>
      <w:proofErr w:type="spellStart"/>
      <w:r w:rsidR="00AD034F" w:rsidRPr="00CF0901">
        <w:rPr>
          <w:rFonts w:ascii="Malgun Gothic" w:eastAsia="Malgun Gothic" w:hAnsi="Malgun Gothic" w:hint="eastAsia"/>
          <w:lang w:eastAsia="ko-KR"/>
        </w:rPr>
        <w:t>dxsdk</w:t>
      </w:r>
      <w:proofErr w:type="spellEnd"/>
      <w:r w:rsidRPr="00CF0901">
        <w:rPr>
          <w:rFonts w:ascii="Malgun Gothic" w:eastAsia="Malgun Gothic" w:hAnsi="Malgun Gothic" w:hint="eastAsia"/>
          <w:lang w:eastAsia="ko-KR"/>
        </w:rPr>
        <w:t xml:space="preserve">는 </w:t>
      </w:r>
      <w:r w:rsidR="00AD034F" w:rsidRPr="00CF0901">
        <w:rPr>
          <w:rFonts w:ascii="Malgun Gothic" w:eastAsia="Malgun Gothic" w:hAnsi="Malgun Gothic"/>
          <w:lang w:eastAsia="ko-KR"/>
        </w:rPr>
        <w:t>Microsoft DirectX SDK (June 2010)</w:t>
      </w:r>
      <w:r w:rsidRPr="00CF0901">
        <w:rPr>
          <w:rFonts w:ascii="Malgun Gothic" w:eastAsia="Malgun Gothic" w:hAnsi="Malgun Gothic" w:hint="eastAsia"/>
          <w:lang w:eastAsia="ko-KR"/>
        </w:rPr>
        <w:t xml:space="preserve">버전이며 사용 중인 컴퓨터에 설치된 </w:t>
      </w:r>
      <w:proofErr w:type="spellStart"/>
      <w:r w:rsidR="00AD034F" w:rsidRPr="00CF0901">
        <w:rPr>
          <w:rFonts w:ascii="Malgun Gothic" w:eastAsia="Malgun Gothic" w:hAnsi="Malgun Gothic" w:hint="eastAsia"/>
          <w:lang w:eastAsia="ko-KR"/>
        </w:rPr>
        <w:t>dxsdk</w:t>
      </w:r>
      <w:proofErr w:type="spellEnd"/>
      <w:r w:rsidRPr="00CF0901">
        <w:rPr>
          <w:rFonts w:ascii="Malgun Gothic" w:eastAsia="Malgun Gothic" w:hAnsi="Malgun Gothic" w:hint="eastAsia"/>
          <w:lang w:eastAsia="ko-KR"/>
        </w:rPr>
        <w:t xml:space="preserve">버전이 이 버전보다 낮다면 첨부된 </w:t>
      </w:r>
      <w:proofErr w:type="spellStart"/>
      <w:r w:rsidR="00AD034F" w:rsidRPr="00CF0901">
        <w:rPr>
          <w:rFonts w:ascii="Malgun Gothic" w:eastAsia="Malgun Gothic" w:hAnsi="Malgun Gothic" w:hint="eastAsia"/>
          <w:lang w:eastAsia="ko-KR"/>
        </w:rPr>
        <w:t>dxsdk</w:t>
      </w:r>
      <w:proofErr w:type="spellEnd"/>
      <w:r w:rsidR="00AD034F" w:rsidRPr="00CF0901">
        <w:rPr>
          <w:rFonts w:ascii="Malgun Gothic" w:eastAsia="Malgun Gothic" w:hAnsi="Malgun Gothic" w:hint="eastAsia"/>
          <w:lang w:eastAsia="ko-KR"/>
        </w:rPr>
        <w:t>(</w:t>
      </w:r>
      <w:r w:rsidR="00AD034F" w:rsidRPr="00CF0901">
        <w:rPr>
          <w:rFonts w:ascii="Malgun Gothic" w:eastAsia="Malgun Gothic" w:hAnsi="Malgun Gothic"/>
          <w:lang w:eastAsia="ko-KR"/>
        </w:rPr>
        <w:t>dx11.rar</w:t>
      </w:r>
      <w:r w:rsidR="00AD034F" w:rsidRPr="00CF0901">
        <w:rPr>
          <w:rFonts w:ascii="Malgun Gothic" w:eastAsia="Malgun Gothic" w:hAnsi="Malgun Gothic" w:hint="eastAsia"/>
          <w:lang w:eastAsia="ko-KR"/>
        </w:rPr>
        <w:t>).</w:t>
      </w:r>
      <w:r w:rsidRPr="00CF0901">
        <w:rPr>
          <w:rFonts w:ascii="Malgun Gothic" w:eastAsia="Malgun Gothic" w:hAnsi="Malgun Gothic" w:cs="Batang" w:hint="eastAsia"/>
          <w:lang w:eastAsia="ko-KR"/>
        </w:rPr>
        <w:t xml:space="preserve">을 사용하십시오. </w:t>
      </w:r>
      <w:proofErr w:type="spellStart"/>
      <w:r w:rsidRPr="00CF0901">
        <w:rPr>
          <w:rFonts w:ascii="Malgun Gothic" w:eastAsia="Malgun Gothic" w:hAnsi="Malgun Gothic"/>
          <w:lang w:eastAsia="ko-KR"/>
        </w:rPr>
        <w:t>D</w:t>
      </w:r>
      <w:r w:rsidR="00AD034F" w:rsidRPr="00CF0901">
        <w:rPr>
          <w:rFonts w:ascii="Malgun Gothic" w:eastAsia="Malgun Gothic" w:hAnsi="Malgun Gothic" w:hint="eastAsia"/>
          <w:lang w:eastAsia="ko-KR"/>
        </w:rPr>
        <w:t>xsdk</w:t>
      </w:r>
      <w:proofErr w:type="spellEnd"/>
      <w:r w:rsidRPr="00CF0901">
        <w:rPr>
          <w:rFonts w:ascii="Malgun Gothic" w:eastAsia="Malgun Gothic" w:hAnsi="Malgun Gothic" w:hint="eastAsia"/>
          <w:lang w:eastAsia="ko-KR"/>
        </w:rPr>
        <w:t>는 예시에만 사용되며 기타 용도로는 사용하지 마십시오.</w:t>
      </w:r>
    </w:p>
    <w:p w:rsidR="00E23DB6" w:rsidRPr="00CF0901" w:rsidRDefault="00E7063A" w:rsidP="00E23DB6">
      <w:pPr>
        <w:pStyle w:val="1"/>
        <w:rPr>
          <w:rFonts w:ascii="Malgun Gothic" w:eastAsia="Malgun Gothic" w:hAnsi="Malgun Gothic"/>
          <w:kern w:val="0"/>
          <w:lang w:val="zh-CN"/>
        </w:rPr>
      </w:pPr>
      <w:bookmarkStart w:id="3" w:name="_Toc312142033"/>
      <w:r w:rsidRPr="00CF0901">
        <w:rPr>
          <w:rFonts w:ascii="Malgun Gothic" w:eastAsia="Malgun Gothic" w:hAnsi="Malgun Gothic" w:hint="eastAsia"/>
        </w:rPr>
        <w:t>Game Plus</w:t>
      </w:r>
      <w:r w:rsidR="0071165F" w:rsidRPr="00CF0901">
        <w:rPr>
          <w:rFonts w:ascii="Malgun Gothic" w:eastAsia="Malgun Gothic" w:hAnsi="Malgun Gothic" w:hint="eastAsia"/>
          <w:lang w:eastAsia="ko-KR"/>
        </w:rPr>
        <w:t>의 발급 및 설치</w:t>
      </w:r>
      <w:bookmarkEnd w:id="3"/>
    </w:p>
    <w:p w:rsidR="00E7063A" w:rsidRPr="00CF0901" w:rsidRDefault="0071165F" w:rsidP="00E7063A">
      <w:pPr>
        <w:pStyle w:val="af5"/>
        <w:numPr>
          <w:ilvl w:val="0"/>
          <w:numId w:val="33"/>
        </w:numPr>
        <w:ind w:firstLineChars="0"/>
        <w:rPr>
          <w:rFonts w:ascii="Malgun Gothic" w:eastAsia="Malgun Gothic" w:hAnsi="Malgun Gothic"/>
        </w:rPr>
      </w:pPr>
      <w:r w:rsidRPr="00CF0901">
        <w:rPr>
          <w:rFonts w:ascii="Malgun Gothic" w:eastAsia="Malgun Gothic" w:hAnsi="Malgun Gothic" w:cs="Batang" w:hint="eastAsia"/>
          <w:lang w:eastAsia="ko-KR"/>
        </w:rPr>
        <w:t>구조</w:t>
      </w:r>
    </w:p>
    <w:p w:rsidR="00E7063A" w:rsidRPr="00CF0901" w:rsidRDefault="0071165F" w:rsidP="0071165F">
      <w:pPr>
        <w:ind w:left="420"/>
        <w:rPr>
          <w:rFonts w:ascii="Malgun Gothic" w:eastAsia="Malgun Gothic" w:hAnsi="Malgun Gothic"/>
        </w:rPr>
      </w:pPr>
      <w:r w:rsidRPr="00CF0901">
        <w:rPr>
          <w:rFonts w:ascii="Malgun Gothic" w:eastAsia="Malgun Gothic" w:hAnsi="Malgun Gothic" w:hint="eastAsia"/>
          <w:lang w:eastAsia="ko-KR"/>
        </w:rPr>
        <w:lastRenderedPageBreak/>
        <w:t>게임 루트 디렉터리</w:t>
      </w:r>
    </w:p>
    <w:p w:rsidR="00E7063A" w:rsidRPr="00CF0901" w:rsidRDefault="00E7063A" w:rsidP="00E7063A">
      <w:pPr>
        <w:ind w:firstLine="405"/>
        <w:rPr>
          <w:rFonts w:ascii="Malgun Gothic" w:eastAsia="Malgun Gothic" w:hAnsi="Malgun Gothic"/>
          <w:lang w:eastAsia="ko-KR"/>
        </w:rPr>
      </w:pPr>
      <w:r w:rsidRPr="00CF0901">
        <w:rPr>
          <w:rFonts w:ascii="Malgun Gothic" w:eastAsia="Malgun Gothic" w:hAnsi="Malgun Gothic" w:hint="eastAsia"/>
          <w:lang w:eastAsia="ko-KR"/>
        </w:rPr>
        <w:t>|---GPLUS</w:t>
      </w:r>
      <w:r w:rsidR="0071165F" w:rsidRPr="00CF0901">
        <w:rPr>
          <w:rFonts w:ascii="Malgun Gothic" w:eastAsia="Malgun Gothic" w:hAnsi="Malgun Gothic" w:hint="eastAsia"/>
          <w:lang w:eastAsia="ko-KR"/>
        </w:rPr>
        <w:t>루트 디렉터리</w:t>
      </w:r>
      <w:r w:rsidRPr="00CF0901">
        <w:rPr>
          <w:rFonts w:ascii="Malgun Gothic" w:eastAsia="Malgun Gothic" w:hAnsi="Malgun Gothic" w:hint="eastAsia"/>
          <w:lang w:eastAsia="ko-KR"/>
        </w:rPr>
        <w:t>(</w:t>
      </w:r>
      <w:r w:rsidR="0071165F" w:rsidRPr="00CF0901">
        <w:rPr>
          <w:rFonts w:ascii="Malgun Gothic" w:eastAsia="Malgun Gothic" w:hAnsi="Malgun Gothic" w:hint="eastAsia"/>
          <w:lang w:eastAsia="ko-KR"/>
        </w:rPr>
        <w:t xml:space="preserve"> 디렉터리 이름:</w:t>
      </w:r>
      <w:r w:rsidRPr="00CF0901">
        <w:rPr>
          <w:rFonts w:ascii="Malgun Gothic" w:eastAsia="Malgun Gothic" w:hAnsi="Malgun Gothic" w:hint="eastAsia"/>
          <w:lang w:eastAsia="ko-KR"/>
        </w:rPr>
        <w:t>GPLUS)</w:t>
      </w:r>
    </w:p>
    <w:p w:rsidR="00E7063A" w:rsidRPr="00CF0901" w:rsidRDefault="00E7063A" w:rsidP="00E7063A">
      <w:pPr>
        <w:ind w:firstLine="405"/>
        <w:rPr>
          <w:rFonts w:ascii="Malgun Gothic" w:eastAsia="Malgun Gothic" w:hAnsi="Malgun Gothic"/>
          <w:lang w:eastAsia="ko-KR"/>
        </w:rPr>
      </w:pPr>
      <w:r w:rsidRPr="00CF0901">
        <w:rPr>
          <w:rFonts w:ascii="Malgun Gothic" w:eastAsia="Malgun Gothic" w:hAnsi="Malgun Gothic" w:hint="eastAsia"/>
          <w:lang w:eastAsia="ko-KR"/>
        </w:rPr>
        <w:t>|      |---G</w:t>
      </w:r>
      <w:r w:rsidRPr="00CF0901">
        <w:rPr>
          <w:rFonts w:ascii="Malgun Gothic" w:eastAsia="Malgun Gothic" w:hAnsi="Malgun Gothic"/>
          <w:lang w:eastAsia="ko-KR"/>
        </w:rPr>
        <w:t>p</w:t>
      </w:r>
      <w:r w:rsidRPr="00CF0901">
        <w:rPr>
          <w:rFonts w:ascii="Malgun Gothic" w:eastAsia="Malgun Gothic" w:hAnsi="Malgun Gothic" w:hint="eastAsia"/>
          <w:lang w:eastAsia="ko-KR"/>
        </w:rPr>
        <w:t>lusBridge.dll</w:t>
      </w:r>
      <w:r w:rsidR="0071165F" w:rsidRPr="00CF0901">
        <w:rPr>
          <w:rFonts w:ascii="Malgun Gothic" w:eastAsia="Malgun Gothic" w:hAnsi="Malgun Gothic" w:cs="Batang" w:hint="eastAsia"/>
          <w:lang w:eastAsia="ko-KR"/>
        </w:rPr>
        <w:t>및 기타 파일</w:t>
      </w:r>
    </w:p>
    <w:p w:rsidR="00E7063A" w:rsidRPr="00CF0901" w:rsidRDefault="00E7063A" w:rsidP="00E7063A">
      <w:pPr>
        <w:ind w:firstLine="405"/>
        <w:rPr>
          <w:rFonts w:ascii="Malgun Gothic" w:eastAsia="Malgun Gothic" w:hAnsi="Malgun Gothic"/>
          <w:lang w:eastAsia="ko-KR"/>
        </w:rPr>
      </w:pPr>
      <w:r w:rsidRPr="00CF0901">
        <w:rPr>
          <w:rFonts w:ascii="Malgun Gothic" w:eastAsia="Malgun Gothic" w:hAnsi="Malgun Gothic" w:hint="eastAsia"/>
        </w:rPr>
        <w:t>|      |---</w:t>
      </w:r>
      <w:r w:rsidR="000C24DA" w:rsidRPr="00CF0901">
        <w:rPr>
          <w:rFonts w:ascii="Malgun Gothic" w:eastAsia="Malgun Gothic" w:hAnsi="Malgun Gothic" w:hint="eastAsia"/>
        </w:rPr>
        <w:t>bin</w:t>
      </w:r>
      <w:r w:rsidR="0071165F" w:rsidRPr="00CF0901">
        <w:rPr>
          <w:rFonts w:ascii="Malgun Gothic" w:eastAsia="Malgun Gothic" w:hAnsi="Malgun Gothic" w:cs="Batang" w:hint="eastAsia"/>
          <w:lang w:eastAsia="ko-KR"/>
        </w:rPr>
        <w:t>디렉터리</w:t>
      </w:r>
    </w:p>
    <w:p w:rsidR="00E7063A" w:rsidRPr="00CF0901" w:rsidRDefault="00E7063A" w:rsidP="00E7063A">
      <w:pPr>
        <w:ind w:firstLine="405"/>
        <w:rPr>
          <w:rFonts w:ascii="Malgun Gothic" w:eastAsia="Malgun Gothic" w:hAnsi="Malgun Gothic"/>
          <w:lang w:eastAsia="ko-KR"/>
        </w:rPr>
      </w:pPr>
      <w:r w:rsidRPr="00CF0901">
        <w:rPr>
          <w:rFonts w:ascii="Malgun Gothic" w:eastAsia="Malgun Gothic" w:hAnsi="Malgun Gothic" w:hint="eastAsia"/>
          <w:lang w:eastAsia="ko-KR"/>
        </w:rPr>
        <w:t>|            |</w:t>
      </w:r>
      <w:proofErr w:type="spellStart"/>
      <w:r w:rsidR="00867714" w:rsidRPr="00CF0901">
        <w:rPr>
          <w:rFonts w:ascii="Malgun Gothic" w:eastAsia="Malgun Gothic" w:hAnsi="Malgun Gothic" w:hint="eastAsia"/>
          <w:lang w:eastAsia="ko-KR"/>
        </w:rPr>
        <w:t>G</w:t>
      </w:r>
      <w:r w:rsidRPr="00CF0901">
        <w:rPr>
          <w:rFonts w:ascii="Malgun Gothic" w:eastAsia="Malgun Gothic" w:hAnsi="Malgun Gothic" w:hint="eastAsia"/>
          <w:lang w:eastAsia="ko-KR"/>
        </w:rPr>
        <w:t>plus</w:t>
      </w:r>
      <w:proofErr w:type="spellEnd"/>
      <w:r w:rsidR="0071165F" w:rsidRPr="00CF0901">
        <w:rPr>
          <w:rFonts w:ascii="Malgun Gothic" w:eastAsia="Malgun Gothic" w:hAnsi="Malgun Gothic" w:cs="Batang" w:hint="eastAsia"/>
          <w:lang w:eastAsia="ko-KR"/>
        </w:rPr>
        <w:t>파일</w:t>
      </w:r>
    </w:p>
    <w:p w:rsidR="00E7063A" w:rsidRPr="00CF0901" w:rsidRDefault="00E7063A" w:rsidP="00E7063A">
      <w:pPr>
        <w:ind w:firstLine="405"/>
        <w:rPr>
          <w:rFonts w:ascii="Malgun Gothic" w:eastAsia="Malgun Gothic" w:hAnsi="Malgun Gothic"/>
          <w:lang w:eastAsia="ko-KR"/>
        </w:rPr>
      </w:pPr>
      <w:r w:rsidRPr="00CF0901">
        <w:rPr>
          <w:rFonts w:ascii="Malgun Gothic" w:eastAsia="Malgun Gothic" w:hAnsi="Malgun Gothic" w:hint="eastAsia"/>
          <w:lang w:eastAsia="ko-KR"/>
        </w:rPr>
        <w:t>|</w:t>
      </w:r>
    </w:p>
    <w:p w:rsidR="00E7063A" w:rsidRPr="00CF0901" w:rsidRDefault="00E7063A" w:rsidP="00E7063A">
      <w:pPr>
        <w:ind w:firstLine="405"/>
        <w:rPr>
          <w:rFonts w:ascii="Malgun Gothic" w:eastAsia="Malgun Gothic" w:hAnsi="Malgun Gothic"/>
          <w:lang w:eastAsia="ko-KR"/>
        </w:rPr>
      </w:pPr>
      <w:r w:rsidRPr="00CF0901">
        <w:rPr>
          <w:rFonts w:ascii="Malgun Gothic" w:eastAsia="Malgun Gothic" w:hAnsi="Malgun Gothic" w:hint="eastAsia"/>
          <w:lang w:eastAsia="ko-KR"/>
        </w:rPr>
        <w:t>|--</w:t>
      </w:r>
      <w:r w:rsidR="0071165F" w:rsidRPr="00CF0901">
        <w:rPr>
          <w:rFonts w:ascii="Malgun Gothic" w:eastAsia="Malgun Gothic" w:hAnsi="Malgun Gothic" w:cs="Batang" w:hint="eastAsia"/>
          <w:lang w:eastAsia="ko-KR"/>
        </w:rPr>
        <w:t>기타 디렉터리</w:t>
      </w:r>
    </w:p>
    <w:p w:rsidR="00E7063A" w:rsidRPr="00CF0901" w:rsidRDefault="00E7063A" w:rsidP="00E7063A">
      <w:pPr>
        <w:ind w:firstLine="405"/>
        <w:rPr>
          <w:rFonts w:ascii="Malgun Gothic" w:eastAsia="Malgun Gothic" w:hAnsi="Malgun Gothic"/>
          <w:lang w:eastAsia="ko-KR"/>
        </w:rPr>
      </w:pPr>
    </w:p>
    <w:p w:rsidR="007479B6" w:rsidRPr="00CF0901" w:rsidRDefault="0071165F" w:rsidP="00867714">
      <w:pPr>
        <w:pStyle w:val="af5"/>
        <w:numPr>
          <w:ilvl w:val="0"/>
          <w:numId w:val="33"/>
        </w:numPr>
        <w:ind w:firstLineChars="0"/>
        <w:rPr>
          <w:rFonts w:ascii="Malgun Gothic" w:eastAsia="Malgun Gothic" w:hAnsi="Malgun Gothic"/>
          <w:lang w:eastAsia="ko-KR"/>
        </w:rPr>
      </w:pPr>
      <w:r w:rsidRPr="00CF0901">
        <w:rPr>
          <w:rFonts w:ascii="Malgun Gothic" w:eastAsia="Malgun Gothic" w:hAnsi="Malgun Gothic" w:hint="eastAsia"/>
          <w:lang w:eastAsia="ko-KR"/>
        </w:rPr>
        <w:t xml:space="preserve">발급: 게임 패치 파일 중에 </w:t>
      </w:r>
      <w:proofErr w:type="spellStart"/>
      <w:r w:rsidR="00E7063A" w:rsidRPr="00CF0901">
        <w:rPr>
          <w:rFonts w:ascii="Malgun Gothic" w:eastAsia="Malgun Gothic" w:hAnsi="Malgun Gothic" w:hint="eastAsia"/>
          <w:lang w:eastAsia="ko-KR"/>
        </w:rPr>
        <w:t>gplus</w:t>
      </w:r>
      <w:proofErr w:type="spellEnd"/>
      <w:r w:rsidRPr="00CF0901">
        <w:rPr>
          <w:rFonts w:ascii="Malgun Gothic" w:eastAsia="Malgun Gothic" w:hAnsi="Malgun Gothic" w:hint="eastAsia"/>
          <w:lang w:eastAsia="ko-KR"/>
        </w:rPr>
        <w:t xml:space="preserve">압축파일 추가, </w:t>
      </w:r>
      <w:r w:rsidR="008E4FD4" w:rsidRPr="00CF0901">
        <w:rPr>
          <w:rFonts w:ascii="Malgun Gothic" w:eastAsia="Malgun Gothic" w:hAnsi="Malgun Gothic" w:hint="eastAsia"/>
          <w:lang w:eastAsia="ko-KR"/>
        </w:rPr>
        <w:t>패치 파일 설치 시에 자동으로 위의 디렉터리에 설치됨.</w:t>
      </w:r>
    </w:p>
    <w:sectPr w:rsidR="007479B6" w:rsidRPr="00CF0901" w:rsidSect="00F91729">
      <w:headerReference w:type="default" r:id="rId19"/>
      <w:footerReference w:type="default" r:id="rId20"/>
      <w:headerReference w:type="first" r:id="rId21"/>
      <w:footerReference w:type="first" r:id="rId22"/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4481" w:rsidRDefault="009B4481">
      <w:r>
        <w:separator/>
      </w:r>
    </w:p>
  </w:endnote>
  <w:endnote w:type="continuationSeparator" w:id="0">
    <w:p w:rsidR="009B4481" w:rsidRDefault="009B44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0E88" w:rsidRPr="007479B6" w:rsidRDefault="00950E88" w:rsidP="007479B6">
    <w:pPr>
      <w:pStyle w:val="a8"/>
      <w:pBdr>
        <w:top w:val="thinThickSmallGap" w:sz="24" w:space="1" w:color="622423"/>
      </w:pBdr>
      <w:tabs>
        <w:tab w:val="clear" w:pos="4153"/>
        <w:tab w:val="clear" w:pos="8306"/>
        <w:tab w:val="right" w:pos="9638"/>
      </w:tabs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>SDG-</w:t>
    </w:r>
    <w:r w:rsidR="00AA48AF" w:rsidRPr="00AA48AF">
      <w:rPr>
        <w:rFonts w:ascii="微软雅黑" w:eastAsia="微软雅黑" w:hAnsi="微软雅黑" w:hint="eastAsia"/>
      </w:rPr>
      <w:t xml:space="preserve"> </w:t>
    </w:r>
    <w:r w:rsidR="00AA48AF">
      <w:rPr>
        <w:rFonts w:ascii="微软雅黑" w:eastAsia="微软雅黑" w:hAnsi="微软雅黑" w:hint="eastAsia"/>
      </w:rPr>
      <w:t xml:space="preserve">Game Plus </w:t>
    </w:r>
    <w:r w:rsidR="00177DE4">
      <w:rPr>
        <w:rFonts w:ascii="Gulim" w:eastAsia="Gulim" w:hAnsi="Gulim" w:cs="Gulim" w:hint="eastAsia"/>
        <w:lang w:eastAsia="ko-KR"/>
      </w:rPr>
      <w:t>프로젝트 팀</w:t>
    </w:r>
    <w:r>
      <w:rPr>
        <w:rFonts w:ascii="微软雅黑" w:eastAsia="微软雅黑" w:hAnsi="微软雅黑" w:hint="eastAsia"/>
        <w:lang w:val="zh-CN"/>
      </w:rPr>
      <w:t xml:space="preserve">                                                  </w:t>
    </w:r>
    <w:r w:rsidR="00AA48AF">
      <w:rPr>
        <w:rFonts w:ascii="微软雅黑" w:eastAsia="微软雅黑" w:hAnsi="微软雅黑" w:hint="eastAsia"/>
        <w:lang w:val="zh-CN"/>
      </w:rPr>
      <w:t xml:space="preserve">                         </w:t>
    </w:r>
    <w:sdt>
      <w:sdtPr>
        <w:id w:val="24300969"/>
        <w:docPartObj>
          <w:docPartGallery w:val="Page Numbers (Top of Page)"/>
          <w:docPartUnique/>
        </w:docPartObj>
      </w:sdtPr>
      <w:sdtContent>
        <w:fldSimple w:instr=" PAGE ">
          <w:r w:rsidR="00CF0901">
            <w:rPr>
              <w:noProof/>
            </w:rPr>
            <w:t>4</w:t>
          </w:r>
        </w:fldSimple>
        <w:r>
          <w:rPr>
            <w:lang w:val="zh-CN"/>
          </w:rPr>
          <w:t>/</w:t>
        </w:r>
        <w:fldSimple w:instr=" NUMPAGES  ">
          <w:r w:rsidR="00CF0901">
            <w:rPr>
              <w:noProof/>
            </w:rPr>
            <w:t>8</w:t>
          </w:r>
        </w:fldSimple>
      </w:sdtContent>
    </w:sdt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0E88" w:rsidRPr="00091BA7" w:rsidRDefault="009B562B" w:rsidP="002B52AD">
    <w:pPr>
      <w:pStyle w:val="a8"/>
      <w:rPr>
        <w:rFonts w:ascii="Arial" w:hAnsi="Arial" w:cs="Arial"/>
      </w:rPr>
    </w:pPr>
    <w:r w:rsidRPr="009B562B">
      <w:rPr>
        <w:noProof/>
      </w:rPr>
      <w:pict>
        <v:line id="_x0000_s3111" style="position:absolute;z-index:251660288" from="-9pt,-.95pt" to="414pt,-.95pt"/>
      </w:pict>
    </w:r>
    <w:r w:rsidR="00950E88" w:rsidRPr="00091BA7">
      <w:rPr>
        <w:rFonts w:ascii="Arial" w:hAnsi="Arial" w:cs="Arial" w:hint="eastAsia"/>
      </w:rPr>
      <w:t>地址：上海市浦东新区碧波路</w:t>
    </w:r>
    <w:r w:rsidR="00950E88" w:rsidRPr="00091BA7">
      <w:rPr>
        <w:rFonts w:ascii="Arial" w:hAnsi="Arial" w:cs="Arial" w:hint="eastAsia"/>
      </w:rPr>
      <w:t>690</w:t>
    </w:r>
    <w:r w:rsidR="00950E88" w:rsidRPr="00091BA7">
      <w:rPr>
        <w:rFonts w:ascii="Arial" w:hAnsi="Arial" w:cs="Arial" w:hint="eastAsia"/>
      </w:rPr>
      <w:t>号</w:t>
    </w:r>
    <w:r w:rsidR="00950E88" w:rsidRPr="00091BA7">
      <w:rPr>
        <w:rFonts w:ascii="Arial" w:hAnsi="Arial" w:cs="Arial" w:hint="eastAsia"/>
      </w:rPr>
      <w:t>1</w:t>
    </w:r>
    <w:r w:rsidR="00950E88" w:rsidRPr="00091BA7">
      <w:rPr>
        <w:rFonts w:ascii="Arial" w:hAnsi="Arial" w:cs="Arial" w:hint="eastAsia"/>
      </w:rPr>
      <w:t>号楼</w:t>
    </w:r>
    <w:r w:rsidR="00950E88" w:rsidRPr="00091BA7">
      <w:rPr>
        <w:rFonts w:ascii="Arial" w:hAnsi="Arial" w:cs="Arial" w:hint="eastAsia"/>
      </w:rPr>
      <w:t xml:space="preserve">                        </w:t>
    </w:r>
    <w:r w:rsidR="00950E88" w:rsidRPr="00091BA7">
      <w:rPr>
        <w:rFonts w:hint="eastAsia"/>
      </w:rPr>
      <w:t xml:space="preserve">    SDG</w:t>
    </w:r>
    <w:r w:rsidR="00950E88" w:rsidRPr="00091BA7">
      <w:rPr>
        <w:rFonts w:ascii="Arial" w:hAnsi="Arial" w:cs="Arial" w:hint="eastAsia"/>
      </w:rPr>
      <w:t>技术中心</w:t>
    </w:r>
  </w:p>
  <w:p w:rsidR="00950E88" w:rsidRPr="00091BA7" w:rsidRDefault="00950E88" w:rsidP="002B52AD">
    <w:pPr>
      <w:pStyle w:val="a8"/>
      <w:rPr>
        <w:rFonts w:ascii="Arial" w:hAnsi="Arial" w:cs="Arial"/>
      </w:rPr>
    </w:pPr>
    <w:r w:rsidRPr="00091BA7">
      <w:rPr>
        <w:rFonts w:ascii="Arial" w:hAnsi="Arial" w:cs="Arial" w:hint="eastAsia"/>
      </w:rPr>
      <w:t>邮编：</w:t>
    </w:r>
    <w:r w:rsidRPr="00091BA7">
      <w:rPr>
        <w:rFonts w:ascii="Arial" w:hAnsi="Arial" w:cs="Arial" w:hint="eastAsia"/>
      </w:rPr>
      <w:t xml:space="preserve">201203                       </w:t>
    </w:r>
    <w:r>
      <w:rPr>
        <w:rFonts w:ascii="Arial" w:hAnsi="Arial" w:cs="Arial" w:hint="eastAsia"/>
      </w:rPr>
      <w:t xml:space="preserve">                               </w:t>
    </w:r>
    <w:r w:rsidRPr="00091BA7">
      <w:rPr>
        <w:rFonts w:ascii="Arial" w:hAnsi="Arial" w:cs="Arial" w:hint="eastAsia"/>
      </w:rPr>
      <w:t>电话：</w:t>
    </w:r>
    <w:r w:rsidRPr="00091BA7">
      <w:rPr>
        <w:rFonts w:ascii="Arial" w:hAnsi="Arial" w:cs="Arial" w:hint="eastAsia"/>
      </w:rPr>
      <w:t>021-50504740</w:t>
    </w:r>
  </w:p>
  <w:p w:rsidR="00950E88" w:rsidRDefault="00950E88" w:rsidP="002B52AD">
    <w:pPr>
      <w:pStyle w:val="a8"/>
    </w:pPr>
    <w:r w:rsidRPr="00091BA7">
      <w:rPr>
        <w:rFonts w:ascii="Arial" w:hAnsi="Arial" w:cs="Arial" w:hint="eastAsia"/>
      </w:rPr>
      <w:t>传真：</w:t>
    </w:r>
    <w:r w:rsidRPr="00091BA7">
      <w:rPr>
        <w:rFonts w:ascii="Arial" w:hAnsi="Arial" w:cs="Arial" w:hint="eastAsia"/>
      </w:rPr>
      <w:t xml:space="preserve">021-50504740-7623                                           </w:t>
    </w:r>
    <w:hyperlink r:id="rId1" w:history="1">
      <w:r w:rsidRPr="00D65995">
        <w:rPr>
          <w:rStyle w:val="aa"/>
          <w:rFonts w:ascii="Arial" w:hAnsi="Arial" w:cs="Arial" w:hint="eastAsia"/>
        </w:rPr>
        <w:t>http://www.shandagames.com</w:t>
      </w:r>
    </w:hyperlink>
    <w:r>
      <w:rPr>
        <w:rFonts w:ascii="Arial" w:hAnsi="Arial" w:cs="Arial" w:hint="eastAsia"/>
        <w:color w:val="666666"/>
      </w:rPr>
      <w:t xml:space="preserve"> </w:t>
    </w:r>
  </w:p>
  <w:p w:rsidR="00950E88" w:rsidRDefault="00950E88" w:rsidP="002B52AD">
    <w:pPr>
      <w:pStyle w:val="a8"/>
    </w:pPr>
    <w:r>
      <w:rPr>
        <w:rFonts w:hint="eastAsia"/>
      </w:rPr>
      <w:t xml:space="preserve">                                    </w:t>
    </w: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 w:rsidR="009B562B"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 w:rsidR="009B562B">
      <w:rPr>
        <w:kern w:val="0"/>
        <w:szCs w:val="21"/>
      </w:rPr>
      <w:fldChar w:fldCharType="separate"/>
    </w:r>
    <w:r w:rsidR="00AA48AF">
      <w:rPr>
        <w:noProof/>
        <w:kern w:val="0"/>
        <w:szCs w:val="21"/>
      </w:rPr>
      <w:t>1</w:t>
    </w:r>
    <w:r w:rsidR="009B562B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 w:rsidR="009B562B"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 w:rsidR="009B562B">
      <w:rPr>
        <w:kern w:val="0"/>
        <w:szCs w:val="21"/>
      </w:rPr>
      <w:fldChar w:fldCharType="separate"/>
    </w:r>
    <w:r w:rsidR="00AA48AF">
      <w:rPr>
        <w:noProof/>
        <w:kern w:val="0"/>
        <w:szCs w:val="21"/>
      </w:rPr>
      <w:t>7</w:t>
    </w:r>
    <w:r w:rsidR="009B562B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  <w:p w:rsidR="00950E88" w:rsidRDefault="00950E88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4481" w:rsidRDefault="009B4481">
      <w:r>
        <w:separator/>
      </w:r>
    </w:p>
  </w:footnote>
  <w:footnote w:type="continuationSeparator" w:id="0">
    <w:p w:rsidR="009B4481" w:rsidRDefault="009B448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0E88" w:rsidRPr="00AC44C6" w:rsidRDefault="00AC44C6" w:rsidP="00AC44C6">
    <w:pPr>
      <w:pStyle w:val="a7"/>
    </w:pPr>
    <w:r w:rsidRPr="00AC44C6">
      <w:rPr>
        <w:noProof/>
      </w:rPr>
      <w:drawing>
        <wp:inline distT="0" distB="0" distL="0" distR="0">
          <wp:extent cx="1390650" cy="429030"/>
          <wp:effectExtent l="19050" t="0" r="0" b="0"/>
          <wp:docPr id="1" name="图片 22" descr="logo-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 descr="logo-3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0650" cy="4290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0E88" w:rsidRPr="006B567A" w:rsidRDefault="009B562B" w:rsidP="006B567A">
    <w:pPr>
      <w:pStyle w:val="a7"/>
    </w:pPr>
    <w:r>
      <w:pict>
        <v:group id="_x0000_s3113" editas="canvas" style="width:461.95pt;height:33.05pt;mso-position-horizontal-relative:char;mso-position-vertical-relative:line" coordsize="9239,661">
          <o:lock v:ext="edit" aspectratio="t"/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3114" type="#_x0000_t75" style="position:absolute;width:9239;height:661" o:preferrelative="f">
            <v:fill o:detectmouseclick="t"/>
            <v:path o:extrusionok="t" o:connecttype="none"/>
            <o:lock v:ext="edit" text="t"/>
          </v:shape>
          <v:shape id="_x0000_s3115" style="position:absolute;left:14;top:578;width:9225;height:83" coordsize="1974,18" path="m1974,18hdc,18,,18,,18,,18,279,,1015,v736,,959,18,959,18xe" fillcolor="#d2232a" stroked="f">
            <v:path arrowok="t"/>
          </v:shape>
          <v:shape id="_x0000_s3116" style="position:absolute;left:6851;top:289;width:164;height:110" coordsize="35,24" path="m4,hdc7,12,7,12,7,12v1,3,2,5,2,8c9,20,9,20,9,20v1,-2,2,-5,2,-8c15,,15,,15,v4,,4,,4,c23,12,23,12,23,12v1,3,1,6,2,8c25,20,25,20,25,20v,-2,1,-5,2,-8c30,,30,,30,v5,,5,,5,c27,24,27,24,27,24v-4,,-4,,-4,c19,13,19,13,19,13,18,10,18,8,17,5v,,,,,c16,8,16,10,15,13,11,24,11,24,11,24v-4,,-4,,-4,c,,,,,hal4,hdxe" fillcolor="#d81f26" stroked="f">
            <v:path arrowok="t"/>
          </v:shape>
          <v:shape id="_x0000_s3117" style="position:absolute;left:7015;top:289;width:163;height:110" coordsize="35,24" path="m4,hdc7,12,7,12,7,12v1,3,2,5,2,8c9,20,9,20,9,20v1,-2,2,-5,2,-8c15,,15,,15,v4,,4,,4,c23,12,23,12,23,12v1,3,1,6,2,8c25,20,25,20,25,20v1,-2,1,-5,2,-8c30,,30,,30,v5,,5,,5,c27,24,27,24,27,24v-4,,-4,,-4,c19,13,19,13,19,13,18,10,18,8,17,5v,,,,,c16,8,16,10,15,13,11,24,11,24,11,24v-4,,-4,,-4,c,,,,,hal4,hdxe" fillcolor="#d81f26" stroked="f">
            <v:path arrowok="t"/>
          </v:shape>
          <v:shape id="_x0000_s3118" style="position:absolute;left:7178;top:289;width:164;height:110" coordsize="35,24" path="m4,hdc8,12,8,12,8,12v,3,1,5,1,8c9,20,9,20,9,20v1,-2,2,-5,3,-8c16,,16,,16,v3,,3,,3,c23,12,23,12,23,12v1,3,2,6,2,8c25,20,25,20,25,20v1,-2,1,-5,2,-8c31,,31,,31,v4,,4,,4,c27,24,27,24,27,24v-4,,-4,,-4,c19,13,19,13,19,13,19,10,18,8,17,5v,,,,,c17,8,16,10,15,13,11,24,11,24,11,24v-4,,-4,,-4,c,,,,,hal4,hdxe" fillcolor="#d81f26" stroked="f">
            <v:path arrowok="t"/>
          </v:shape>
          <v:oval id="_x0000_s3119" style="position:absolute;left:7351;top:372;width:28;height:32" fillcolor="#d81f26" stroked="f"/>
          <v:shape id="_x0000_s3120" style="position:absolute;left:7412;top:289;width:70;height:115" coordsize="15,25" path="m1,20hdc2,20,4,21,7,21v3,,4,-1,4,-3c11,16,10,15,7,13,2,12,,10,,7,,3,3,,9,v2,,4,,5,1c13,4,13,4,13,4,13,4,11,3,9,3,6,3,5,4,5,6v,2,1,3,4,4c13,12,15,14,15,17v,5,-3,8,-9,8c4,25,1,24,,23hal1,20hdxe" fillcolor="#d81f26" stroked="f">
            <v:path arrowok="t"/>
          </v:shape>
          <v:shape id="_x0000_s3121" style="position:absolute;left:7510;top:239;width:98;height:160" coordsize="21,35" path="m,hdc4,,4,,4,v,15,,15,,15c5,15,5,15,5,15v,-1,1,-2,3,-3c9,11,10,11,12,11v3,,9,2,9,10c21,35,21,35,21,35v-5,,-5,,-5,c16,21,16,21,16,21v,-4,-1,-7,-5,-7c8,14,6,16,5,19v-1,,-1,1,-1,2c4,35,4,35,4,35,,35,,35,,35hal,hdxe" fillcolor="#d81f26" stroked="f">
            <v:path arrowok="t"/>
          </v:shape>
          <v:shape id="_x0000_s3122" style="position:absolute;left:7632;top:289;width:89;height:115" coordsize="19,25" path="m19,18hdc19,20,19,22,19,24v-4,,-4,,-4,c15,21,15,21,15,21v,,,,,c13,23,11,25,7,25,2,25,,21,,18,,12,5,9,14,9v,-1,,-1,,-1c14,6,14,3,9,3,7,3,4,3,2,5,1,2,1,2,1,2,3,,6,,9,v8,,10,5,10,9hal19,18hdxm14,12c10,12,4,13,4,17v,3,2,4,4,4c11,21,13,19,14,17v,,,-1,,-1hal14,12hdxe" fillcolor="#d81f26" stroked="f">
            <v:path arrowok="t"/>
            <o:lock v:ext="edit" verticies="t"/>
          </v:shape>
          <v:shape id="_x0000_s3123" style="position:absolute;left:7749;top:289;width:98;height:110" coordsize="21,24" path="m1,7hdc1,4,1,2,,,4,,4,,4,,5,4,5,4,5,4v,,,,,c6,2,9,,13,v3,,8,2,8,10c21,24,21,24,21,24v-4,,-4,,-4,c17,10,17,10,17,10,17,6,15,3,11,3,8,3,6,5,5,8v,,,1,,2c5,24,5,24,5,24v-4,,-4,,-4,hal1,7hdxe" fillcolor="#d81f26" stroked="f">
            <v:path arrowok="t"/>
          </v:shape>
          <v:shape id="_x0000_s3124" style="position:absolute;left:7875;top:239;width:103;height:165" coordsize="22,36" path="m22,hdc22,29,22,29,22,29v,2,,4,,6c18,35,18,35,18,35v,-4,,-4,,-4c18,31,18,31,18,31v-1,3,-4,5,-8,5c4,36,,31,,23,,15,5,11,10,11v4,,7,1,8,3c18,14,18,14,18,14,18,,18,,18,hal22,hdxm18,21v,-1,,-1,,-2c17,16,15,14,11,14v-4,,-7,4,-7,9c4,28,6,32,11,32v3,,6,-2,7,-5c18,26,18,26,18,25hal18,21hdxe" fillcolor="#d81f26" stroked="f">
            <v:path arrowok="t"/>
            <o:lock v:ext="edit" verticies="t"/>
          </v:shape>
          <v:shape id="_x0000_s3125" style="position:absolute;left:8006;top:289;width:88;height:115" coordsize="19,25" path="m18,18hdc18,20,19,22,19,24v-4,,-4,,-4,c14,21,14,21,14,21v,,,,,c13,23,10,25,7,25,2,25,,21,,18,,12,5,9,14,9v,-1,,-1,,-1c14,6,14,3,9,3,6,3,4,3,2,5,1,2,1,2,1,2,3,,6,,9,v8,,9,5,9,9hal18,18hdxm14,12c9,12,4,13,4,17v,3,2,4,4,4c11,21,13,19,14,17v,,,-1,,-1hal14,12hdxe" fillcolor="#d81f26" stroked="f">
            <v:path arrowok="t"/>
            <o:lock v:ext="edit" verticies="t"/>
          </v:shape>
          <v:shape id="_x0000_s3126" style="position:absolute;left:8118;top:289;width:103;height:156" coordsize="22,34" path="m22,21hdc22,26,21,29,19,32v-3,2,-6,2,-9,2c7,34,4,34,2,32,3,29,3,29,3,29v2,1,4,2,7,2c14,31,18,29,18,23v,-3,,-3,,-3c18,20,18,20,18,20v-2,2,-4,4,-8,4c4,24,,19,,12,,4,5,,11,v4,,6,2,7,4c18,4,18,4,18,4,18,,18,,18,v4,,4,,4,c22,2,22,4,22,7hal22,21hdxm18,10v,-1,,-2,-1,-2c17,5,15,3,11,3,7,3,4,6,4,12v,5,3,9,7,9c14,21,16,19,17,16v1,-1,1,-1,1,-2hal18,10hdxe" fillcolor="#d81f26" stroked="f">
            <v:path arrowok="t"/>
            <o:lock v:ext="edit" verticies="t"/>
          </v:shape>
          <v:shape id="_x0000_s3127" style="position:absolute;left:8244;top:289;width:93;height:115" coordsize="20,25" path="m19,18hdc19,20,19,22,20,24v-4,,-4,,-4,c15,21,15,21,15,21v,,,,,c14,23,11,25,8,25,3,25,,21,,18,,12,6,9,15,9v,-1,,-1,,-1c15,6,14,3,9,3,7,3,5,3,3,5,2,2,2,2,2,2,4,,7,,10,v8,,9,5,9,9hal19,18hdxm15,12c10,12,5,13,5,17v,3,2,4,4,4c12,21,14,19,15,17v,,,-1,,-1hal15,12hdxe" fillcolor="#d81f26" stroked="f">
            <v:path arrowok="t"/>
            <o:lock v:ext="edit" verticies="t"/>
          </v:shape>
          <v:shape id="_x0000_s3128" style="position:absolute;left:8365;top:289;width:164;height:110" coordsize="35,24" path="m,7hdc,4,,2,,,4,,4,,4,v,4,,4,,4c4,4,4,4,4,4,6,2,8,,12,v3,,6,2,7,4c19,4,19,4,19,4,20,3,21,2,22,1,23,,25,,27,v3,,8,2,8,10c35,24,35,24,35,24v-4,,-4,,-4,c31,11,31,11,31,11,31,6,29,3,25,3v-2,,-4,2,-5,4c20,8,20,9,20,9v,15,,15,,15c15,24,15,24,15,24v,-14,,-14,,-14c15,6,14,3,10,3,8,3,6,5,5,8v,,,1,,2c5,24,5,24,5,24,,24,,24,,24hal,7hdxe" fillcolor="#d81f26" stroked="f">
            <v:path arrowok="t"/>
          </v:shape>
          <v:shape id="_x0000_s3129" style="position:absolute;left:8552;top:289;width:99;height:115" coordsize="21,25" path="m4,13hdc4,19,8,21,13,21v3,,5,,6,-1c20,23,20,23,20,23v-1,1,-4,2,-8,2c5,25,,20,,13,,5,4,,12,v7,,9,6,9,11c21,12,21,12,21,13hal4,13hdxm17,10c17,7,16,3,11,3,7,3,5,7,4,10hal17,10hdxe" fillcolor="#d81f26" stroked="f">
            <v:path arrowok="t"/>
            <o:lock v:ext="edit" verticies="t"/>
          </v:shape>
          <v:shape id="_x0000_s3130" style="position:absolute;left:8669;top:289;width:75;height:115" coordsize="16,25" path="m1,20hdc3,20,5,21,7,21v3,,5,-1,5,-3c12,16,10,15,7,13,3,12,1,10,1,7,1,3,4,,9,v3,,5,,6,1c14,4,14,4,14,4,13,4,11,3,9,3,6,3,5,4,5,6v,2,1,3,5,4c14,12,16,14,16,17v,5,-3,8,-9,8c4,25,2,24,,23hal1,20hdxe" fillcolor="#d81f26" stroked="f">
            <v:path arrowok="t"/>
          </v:shape>
          <v:shape id="_x0000_s3131" style="position:absolute;left:8767;top:372;width:24;height:32" coordsize="5,7" path="m2,7hdc1,7,,5,,4,,2,1,,3,,4,,5,2,5,4,5,5,4,7,2,7xe" fillcolor="#d81f26" stroked="f">
            <v:path arrowok="t"/>
          </v:shape>
          <v:shape id="_x0000_s3132" style="position:absolute;left:8823;top:289;width:89;height:115" coordsize="19,25" path="m19,23hdc18,24,16,25,12,25,5,25,,20,,12,,5,5,,13,v3,,5,,6,1c18,4,18,4,18,4,17,4,16,3,13,3,8,3,5,7,5,12v,6,3,9,8,9c16,21,17,21,19,20hal19,23hdxe" fillcolor="#d81f26" stroked="f">
            <v:path arrowok="t"/>
          </v:shape>
          <v:shape id="_x0000_s3133" style="position:absolute;left:8940;top:289;width:112;height:115" coordsize="24,25" path="m12,25hdc5,25,,20,,12,,4,6,,12,v7,,12,5,12,12c24,21,18,25,12,25xm12,21v4,,7,-4,7,-9c19,8,17,3,12,3,7,3,5,8,5,12v,5,3,9,7,9xe" fillcolor="#d81f26" stroked="f">
            <v:path arrowok="t"/>
            <o:lock v:ext="edit" verticies="t"/>
          </v:shape>
          <v:shape id="_x0000_s3134" style="position:absolute;left:9076;top:289;width:163;height:110" coordsize="35,24" path="m,7hdc,4,,2,,,4,,4,,4,v,4,,4,,4c4,4,4,4,4,4,6,2,8,,12,v3,,6,2,7,4c19,4,19,4,19,4v,-1,1,-2,2,-3c23,,24,,27,v3,,8,2,8,10c35,24,35,24,35,24v-5,,-5,,-5,c30,11,30,11,30,11,30,6,29,3,25,3v-2,,-4,2,-5,4c20,8,20,9,20,9v,15,,15,,15c15,24,15,24,15,24v,-14,,-14,,-14c15,6,14,3,10,3,8,3,6,5,5,8v,,,1,,2c5,24,5,24,5,24,,24,,24,,24hal,7hdxe" fillcolor="#d81f26" stroked="f">
            <v:path arrowok="t"/>
          </v:shape>
          <v:shape id="_x0000_s3135" style="position:absolute;left:75;top:211;width:201;height:230" coordsize="43,50" path="m27,50hdc,50,,50,,50,6,42,6,42,6,42v17,,17,,17,c25,29,25,29,25,29v-15,,-15,,-15,c9,29,8,28,7,27,6,26,5,25,6,23,9,6,9,6,9,6,9,4,10,3,11,2,12,,14,,16,,43,,43,,43,,37,8,37,8,37,8,20,8,20,8,20,8,17,21,17,21,17,21v15,,15,,15,c34,21,35,21,36,22v1,2,1,3,1,5c34,44,34,44,34,44v,2,-1,3,-2,4c30,49,29,50,27,50xe" fillcolor="#d2232a" stroked="f">
            <v:path arrowok="t"/>
          </v:shape>
          <v:shape id="_x0000_s3136" style="position:absolute;left:252;top:211;width:197;height:230" coordsize="197,230" path="m99,230r18,-97l75,133,57,230,,230,43,,99,,80,97r47,l141,r56,l155,230r-56,xe" fillcolor="#d2232a" stroked="f">
            <v:path arrowok="t"/>
          </v:shape>
          <v:shape id="_x0000_s3137" style="position:absolute;left:421;top:211;width:187;height:230" coordsize="187,230" path="m70,230l98,193r28,l117,97,56,230,,230,107,r56,l187,230r-117,xe" fillcolor="#d2232a" stroked="f">
            <v:path arrowok="t"/>
          </v:shape>
          <v:shape id="_x0000_s3138" style="position:absolute;left:626;top:211;width:187;height:230" coordsize="40,50" path="m21,50hdc28,8,28,8,28,8,18,8,18,8,18,8,11,50,11,50,11,50,,50,,50,,50,8,,8,,8,,35,,35,,35,v1,,3,,4,2c40,3,40,4,40,6,32,50,32,50,32,50hal21,50hdxe" fillcolor="#d2232a" stroked="f">
            <v:path arrowok="t"/>
          </v:shape>
          <v:shape id="_x0000_s3139" style="position:absolute;left:804;top:211;width:187;height:230" coordsize="40,50" path="m14,50hdc,50,,50,,50,9,,9,,9,,33,,33,,33,v1,,4,,5,2c39,4,40,6,40,8,35,33,35,33,35,33,34,41,27,50,14,50xm24,31c28,8,28,8,28,8v-9,,-9,,-9,c12,41,12,41,12,41v3,,3,,3,c15,41,18,40,21,37v3,-3,3,-6,3,-6xe" fillcolor="#d2232a" stroked="f">
            <v:path arrowok="t"/>
            <o:lock v:ext="edit" verticies="t"/>
          </v:shape>
          <v:shape id="_x0000_s3140" style="position:absolute;left:967;top:211;width:183;height:230" coordsize="183,230" path="m71,230l94,193r28,l117,97,57,230,,230,108,r51,l183,230r-112,xe" fillcolor="#d2232a" stroked="f">
            <v:path arrowok="t"/>
          </v:shape>
          <v:shape id="_x0000_s3141" style="position:absolute;left:1912;top:221;width:182;height:229" coordsize="182,229" path="m65,229l93,192r28,l112,96,56,229,,229,102,r56,l182,229r-117,xe" fillcolor="#d2232a" stroked="f">
            <v:path arrowok="t"/>
          </v:shape>
          <v:shape id="_x0000_s3142" style="position:absolute;left:2112;top:221;width:258;height:229" coordsize="55,50" path="m36,50hdc43,9,43,9,43,9v-7,,-7,,-7,c29,50,29,50,29,50v-11,,-11,,-11,c25,9,25,9,25,9v-7,,-7,,-7,c11,50,11,50,11,50,,50,,50,,50,9,,9,,9,,50,,50,,50,v1,,3,1,4,2c55,3,55,5,55,6,47,50,47,50,47,50hal36,50hdxe" fillcolor="#d2232a" stroked="f">
            <v:path arrowok="t"/>
          </v:shape>
          <v:shape id="_x0000_s3143" style="position:absolute;left:2355;top:221;width:183;height:229" coordsize="183,229" path="m122,229l,229,43,,183,,155,41r-66,l75,96r61,l108,133r-37,l61,192r84,l122,229xe" fillcolor="#d2232a" stroked="f">
            <v:path arrowok="t"/>
          </v:shape>
          <v:shape id="_x0000_s3144" style="position:absolute;left:2510;top:221;width:196;height:229" coordsize="42,50" path="m27,50hdc,50,,50,,50,5,42,5,42,5,42v18,,18,,18,c25,29,25,29,25,29v-15,,-15,,-15,c8,29,7,29,6,28,5,27,5,25,5,23,8,6,8,6,8,6,8,5,9,3,11,2,12,1,13,,15,,42,,42,,42,,36,9,36,9,36,9,19,9,19,9,19,9,17,21,17,21,17,21v15,,15,,15,c33,21,35,22,36,23v1,1,1,2,1,4c34,44,34,44,34,44v-1,2,-2,3,-3,5c30,50,28,50,27,50xe" fillcolor="#d2232a" stroked="f">
            <v:path arrowok="t"/>
          </v:shape>
          <v:shape id="_x0000_s3145" style="position:absolute;left:1337;top:78;width:495;height:487" coordsize="106,106" path="m86,56hdc86,57,86,57,86,57,84,73,70,85,53,85,44,85,36,82,30,76,24,70,20,62,20,53v,-9,4,-18,10,-23c36,24,44,20,53,20v11,,20,5,26,13c81,36,84,38,88,38v5,,10,-5,10,-11c98,26,97,24,96,22v,,,,,c96,22,96,22,96,22,86,8,71,,53,,24,,,23,,53v,29,24,53,53,53c81,106,104,84,106,57v,-1,,-1,,-1hal86,56hdxe" fillcolor="#d2232a" stroked="f">
            <v:path arrowok="t"/>
          </v:shape>
          <v:shape id="_x0000_s3146" style="position:absolute;left:1524;top:262;width:373;height:115" coordsize="80,25" path="m71,2hdc37,2,37,2,37,2v,,,,,c25,2,25,2,25,2v,,-4,1,-7,-1c16,1,15,,13,,6,,,6,,12v,7,6,13,13,13c15,25,17,24,18,24v3,-2,7,-1,7,-1c37,23,37,23,37,23v,,,,,c71,23,71,23,71,23v5,-1,9,-5,9,-11c80,7,76,3,71,2xe" fillcolor="#f58220" stroked="f">
            <v:path arrowok="t"/>
          </v:shape>
          <v:shape id="_x0000_s3147" type="#_x0000_t75" style="position:absolute;left:1519;top:258;width:126;height:124">
            <v:imagedata r:id="rId1" o:title=""/>
          </v:shape>
          <v:shape id="_x0000_s3148" style="position:absolute;left:1533;top:271;width:98;height:96" coordsize="21,21" path="m,11hdc,5,5,,11,v,,,,,c16,,21,5,21,11v,,,,,c21,16,16,21,11,21v,,,,,c5,21,,16,,11xm2,11v,4,4,8,9,8c11,19,11,19,11,19v5,,8,-4,8,-8c19,11,19,11,19,11,19,6,16,2,11,2v,,,,,c6,2,2,6,2,11xe" fillcolor="#fdb924" stroked="f">
            <v:path arrowok="t"/>
            <o:lock v:ext="edit" verticies="t"/>
          </v:shape>
          <w10:anchorlock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86B48"/>
    <w:multiLevelType w:val="hybridMultilevel"/>
    <w:tmpl w:val="E51E2B74"/>
    <w:lvl w:ilvl="0" w:tplc="0409000F">
      <w:start w:val="1"/>
      <w:numFmt w:val="decimal"/>
      <w:lvlText w:val="%1."/>
      <w:lvlJc w:val="left"/>
      <w:pPr>
        <w:ind w:left="874" w:hanging="420"/>
      </w:pPr>
    </w:lvl>
    <w:lvl w:ilvl="1" w:tplc="04090019" w:tentative="1">
      <w:start w:val="1"/>
      <w:numFmt w:val="lowerLetter"/>
      <w:lvlText w:val="%2)"/>
      <w:lvlJc w:val="left"/>
      <w:pPr>
        <w:ind w:left="1294" w:hanging="420"/>
      </w:pPr>
    </w:lvl>
    <w:lvl w:ilvl="2" w:tplc="0409001B" w:tentative="1">
      <w:start w:val="1"/>
      <w:numFmt w:val="lowerRoman"/>
      <w:lvlText w:val="%3."/>
      <w:lvlJc w:val="right"/>
      <w:pPr>
        <w:ind w:left="1714" w:hanging="420"/>
      </w:pPr>
    </w:lvl>
    <w:lvl w:ilvl="3" w:tplc="0409000F" w:tentative="1">
      <w:start w:val="1"/>
      <w:numFmt w:val="decimal"/>
      <w:lvlText w:val="%4."/>
      <w:lvlJc w:val="left"/>
      <w:pPr>
        <w:ind w:left="2134" w:hanging="420"/>
      </w:pPr>
    </w:lvl>
    <w:lvl w:ilvl="4" w:tplc="04090019" w:tentative="1">
      <w:start w:val="1"/>
      <w:numFmt w:val="lowerLetter"/>
      <w:lvlText w:val="%5)"/>
      <w:lvlJc w:val="left"/>
      <w:pPr>
        <w:ind w:left="2554" w:hanging="420"/>
      </w:pPr>
    </w:lvl>
    <w:lvl w:ilvl="5" w:tplc="0409001B" w:tentative="1">
      <w:start w:val="1"/>
      <w:numFmt w:val="lowerRoman"/>
      <w:lvlText w:val="%6."/>
      <w:lvlJc w:val="right"/>
      <w:pPr>
        <w:ind w:left="2974" w:hanging="420"/>
      </w:pPr>
    </w:lvl>
    <w:lvl w:ilvl="6" w:tplc="0409000F" w:tentative="1">
      <w:start w:val="1"/>
      <w:numFmt w:val="decimal"/>
      <w:lvlText w:val="%7."/>
      <w:lvlJc w:val="left"/>
      <w:pPr>
        <w:ind w:left="3394" w:hanging="420"/>
      </w:pPr>
    </w:lvl>
    <w:lvl w:ilvl="7" w:tplc="04090019" w:tentative="1">
      <w:start w:val="1"/>
      <w:numFmt w:val="lowerLetter"/>
      <w:lvlText w:val="%8)"/>
      <w:lvlJc w:val="left"/>
      <w:pPr>
        <w:ind w:left="3814" w:hanging="420"/>
      </w:pPr>
    </w:lvl>
    <w:lvl w:ilvl="8" w:tplc="0409001B" w:tentative="1">
      <w:start w:val="1"/>
      <w:numFmt w:val="lowerRoman"/>
      <w:lvlText w:val="%9."/>
      <w:lvlJc w:val="right"/>
      <w:pPr>
        <w:ind w:left="4234" w:hanging="420"/>
      </w:pPr>
    </w:lvl>
  </w:abstractNum>
  <w:abstractNum w:abstractNumId="1">
    <w:nsid w:val="06BC7FD0"/>
    <w:multiLevelType w:val="hybridMultilevel"/>
    <w:tmpl w:val="55921DAC"/>
    <w:lvl w:ilvl="0" w:tplc="0409000F">
      <w:start w:val="1"/>
      <w:numFmt w:val="decimal"/>
      <w:lvlText w:val="%1."/>
      <w:lvlJc w:val="left"/>
      <w:pPr>
        <w:ind w:left="874" w:hanging="420"/>
      </w:pPr>
    </w:lvl>
    <w:lvl w:ilvl="1" w:tplc="04090019" w:tentative="1">
      <w:start w:val="1"/>
      <w:numFmt w:val="lowerLetter"/>
      <w:lvlText w:val="%2)"/>
      <w:lvlJc w:val="left"/>
      <w:pPr>
        <w:ind w:left="1294" w:hanging="420"/>
      </w:pPr>
    </w:lvl>
    <w:lvl w:ilvl="2" w:tplc="0409001B" w:tentative="1">
      <w:start w:val="1"/>
      <w:numFmt w:val="lowerRoman"/>
      <w:lvlText w:val="%3."/>
      <w:lvlJc w:val="right"/>
      <w:pPr>
        <w:ind w:left="1714" w:hanging="420"/>
      </w:pPr>
    </w:lvl>
    <w:lvl w:ilvl="3" w:tplc="0409000F" w:tentative="1">
      <w:start w:val="1"/>
      <w:numFmt w:val="decimal"/>
      <w:lvlText w:val="%4."/>
      <w:lvlJc w:val="left"/>
      <w:pPr>
        <w:ind w:left="2134" w:hanging="420"/>
      </w:pPr>
    </w:lvl>
    <w:lvl w:ilvl="4" w:tplc="04090019" w:tentative="1">
      <w:start w:val="1"/>
      <w:numFmt w:val="lowerLetter"/>
      <w:lvlText w:val="%5)"/>
      <w:lvlJc w:val="left"/>
      <w:pPr>
        <w:ind w:left="2554" w:hanging="420"/>
      </w:pPr>
    </w:lvl>
    <w:lvl w:ilvl="5" w:tplc="0409001B" w:tentative="1">
      <w:start w:val="1"/>
      <w:numFmt w:val="lowerRoman"/>
      <w:lvlText w:val="%6."/>
      <w:lvlJc w:val="right"/>
      <w:pPr>
        <w:ind w:left="2974" w:hanging="420"/>
      </w:pPr>
    </w:lvl>
    <w:lvl w:ilvl="6" w:tplc="0409000F" w:tentative="1">
      <w:start w:val="1"/>
      <w:numFmt w:val="decimal"/>
      <w:lvlText w:val="%7."/>
      <w:lvlJc w:val="left"/>
      <w:pPr>
        <w:ind w:left="3394" w:hanging="420"/>
      </w:pPr>
    </w:lvl>
    <w:lvl w:ilvl="7" w:tplc="04090019" w:tentative="1">
      <w:start w:val="1"/>
      <w:numFmt w:val="lowerLetter"/>
      <w:lvlText w:val="%8)"/>
      <w:lvlJc w:val="left"/>
      <w:pPr>
        <w:ind w:left="3814" w:hanging="420"/>
      </w:pPr>
    </w:lvl>
    <w:lvl w:ilvl="8" w:tplc="0409001B" w:tentative="1">
      <w:start w:val="1"/>
      <w:numFmt w:val="lowerRoman"/>
      <w:lvlText w:val="%9."/>
      <w:lvlJc w:val="right"/>
      <w:pPr>
        <w:ind w:left="4234" w:hanging="420"/>
      </w:pPr>
    </w:lvl>
  </w:abstractNum>
  <w:abstractNum w:abstractNumId="2">
    <w:nsid w:val="0C891A46"/>
    <w:multiLevelType w:val="hybridMultilevel"/>
    <w:tmpl w:val="39E20B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11500C1"/>
    <w:multiLevelType w:val="hybridMultilevel"/>
    <w:tmpl w:val="110C43E8"/>
    <w:lvl w:ilvl="0" w:tplc="0409000F">
      <w:start w:val="1"/>
      <w:numFmt w:val="decimal"/>
      <w:lvlText w:val="%1."/>
      <w:lvlJc w:val="left"/>
      <w:pPr>
        <w:ind w:left="874" w:hanging="420"/>
      </w:pPr>
    </w:lvl>
    <w:lvl w:ilvl="1" w:tplc="04090019" w:tentative="1">
      <w:start w:val="1"/>
      <w:numFmt w:val="lowerLetter"/>
      <w:lvlText w:val="%2)"/>
      <w:lvlJc w:val="left"/>
      <w:pPr>
        <w:ind w:left="1294" w:hanging="420"/>
      </w:pPr>
    </w:lvl>
    <w:lvl w:ilvl="2" w:tplc="0409001B" w:tentative="1">
      <w:start w:val="1"/>
      <w:numFmt w:val="lowerRoman"/>
      <w:lvlText w:val="%3."/>
      <w:lvlJc w:val="right"/>
      <w:pPr>
        <w:ind w:left="1714" w:hanging="420"/>
      </w:pPr>
    </w:lvl>
    <w:lvl w:ilvl="3" w:tplc="0409000F" w:tentative="1">
      <w:start w:val="1"/>
      <w:numFmt w:val="decimal"/>
      <w:lvlText w:val="%4."/>
      <w:lvlJc w:val="left"/>
      <w:pPr>
        <w:ind w:left="2134" w:hanging="420"/>
      </w:pPr>
    </w:lvl>
    <w:lvl w:ilvl="4" w:tplc="04090019" w:tentative="1">
      <w:start w:val="1"/>
      <w:numFmt w:val="lowerLetter"/>
      <w:lvlText w:val="%5)"/>
      <w:lvlJc w:val="left"/>
      <w:pPr>
        <w:ind w:left="2554" w:hanging="420"/>
      </w:pPr>
    </w:lvl>
    <w:lvl w:ilvl="5" w:tplc="0409001B" w:tentative="1">
      <w:start w:val="1"/>
      <w:numFmt w:val="lowerRoman"/>
      <w:lvlText w:val="%6."/>
      <w:lvlJc w:val="right"/>
      <w:pPr>
        <w:ind w:left="2974" w:hanging="420"/>
      </w:pPr>
    </w:lvl>
    <w:lvl w:ilvl="6" w:tplc="0409000F" w:tentative="1">
      <w:start w:val="1"/>
      <w:numFmt w:val="decimal"/>
      <w:lvlText w:val="%7."/>
      <w:lvlJc w:val="left"/>
      <w:pPr>
        <w:ind w:left="3394" w:hanging="420"/>
      </w:pPr>
    </w:lvl>
    <w:lvl w:ilvl="7" w:tplc="04090019" w:tentative="1">
      <w:start w:val="1"/>
      <w:numFmt w:val="lowerLetter"/>
      <w:lvlText w:val="%8)"/>
      <w:lvlJc w:val="left"/>
      <w:pPr>
        <w:ind w:left="3814" w:hanging="420"/>
      </w:pPr>
    </w:lvl>
    <w:lvl w:ilvl="8" w:tplc="0409001B" w:tentative="1">
      <w:start w:val="1"/>
      <w:numFmt w:val="lowerRoman"/>
      <w:lvlText w:val="%9."/>
      <w:lvlJc w:val="right"/>
      <w:pPr>
        <w:ind w:left="4234" w:hanging="420"/>
      </w:pPr>
    </w:lvl>
  </w:abstractNum>
  <w:abstractNum w:abstractNumId="4">
    <w:nsid w:val="11906795"/>
    <w:multiLevelType w:val="hybridMultilevel"/>
    <w:tmpl w:val="2746327A"/>
    <w:lvl w:ilvl="0" w:tplc="0409000F">
      <w:start w:val="1"/>
      <w:numFmt w:val="decimal"/>
      <w:lvlText w:val="%1."/>
      <w:lvlJc w:val="left"/>
      <w:pPr>
        <w:ind w:left="874" w:hanging="420"/>
      </w:pPr>
    </w:lvl>
    <w:lvl w:ilvl="1" w:tplc="04090019" w:tentative="1">
      <w:start w:val="1"/>
      <w:numFmt w:val="lowerLetter"/>
      <w:lvlText w:val="%2)"/>
      <w:lvlJc w:val="left"/>
      <w:pPr>
        <w:ind w:left="1294" w:hanging="420"/>
      </w:pPr>
    </w:lvl>
    <w:lvl w:ilvl="2" w:tplc="0409001B" w:tentative="1">
      <w:start w:val="1"/>
      <w:numFmt w:val="lowerRoman"/>
      <w:lvlText w:val="%3."/>
      <w:lvlJc w:val="right"/>
      <w:pPr>
        <w:ind w:left="1714" w:hanging="420"/>
      </w:pPr>
    </w:lvl>
    <w:lvl w:ilvl="3" w:tplc="0409000F" w:tentative="1">
      <w:start w:val="1"/>
      <w:numFmt w:val="decimal"/>
      <w:lvlText w:val="%4."/>
      <w:lvlJc w:val="left"/>
      <w:pPr>
        <w:ind w:left="2134" w:hanging="420"/>
      </w:pPr>
    </w:lvl>
    <w:lvl w:ilvl="4" w:tplc="04090019" w:tentative="1">
      <w:start w:val="1"/>
      <w:numFmt w:val="lowerLetter"/>
      <w:lvlText w:val="%5)"/>
      <w:lvlJc w:val="left"/>
      <w:pPr>
        <w:ind w:left="2554" w:hanging="420"/>
      </w:pPr>
    </w:lvl>
    <w:lvl w:ilvl="5" w:tplc="0409001B" w:tentative="1">
      <w:start w:val="1"/>
      <w:numFmt w:val="lowerRoman"/>
      <w:lvlText w:val="%6."/>
      <w:lvlJc w:val="right"/>
      <w:pPr>
        <w:ind w:left="2974" w:hanging="420"/>
      </w:pPr>
    </w:lvl>
    <w:lvl w:ilvl="6" w:tplc="0409000F" w:tentative="1">
      <w:start w:val="1"/>
      <w:numFmt w:val="decimal"/>
      <w:lvlText w:val="%7."/>
      <w:lvlJc w:val="left"/>
      <w:pPr>
        <w:ind w:left="3394" w:hanging="420"/>
      </w:pPr>
    </w:lvl>
    <w:lvl w:ilvl="7" w:tplc="04090019" w:tentative="1">
      <w:start w:val="1"/>
      <w:numFmt w:val="lowerLetter"/>
      <w:lvlText w:val="%8)"/>
      <w:lvlJc w:val="left"/>
      <w:pPr>
        <w:ind w:left="3814" w:hanging="420"/>
      </w:pPr>
    </w:lvl>
    <w:lvl w:ilvl="8" w:tplc="0409001B" w:tentative="1">
      <w:start w:val="1"/>
      <w:numFmt w:val="lowerRoman"/>
      <w:lvlText w:val="%9."/>
      <w:lvlJc w:val="right"/>
      <w:pPr>
        <w:ind w:left="4234" w:hanging="420"/>
      </w:pPr>
    </w:lvl>
  </w:abstractNum>
  <w:abstractNum w:abstractNumId="5">
    <w:nsid w:val="13804852"/>
    <w:multiLevelType w:val="hybridMultilevel"/>
    <w:tmpl w:val="7166F26A"/>
    <w:lvl w:ilvl="0" w:tplc="0409000F">
      <w:start w:val="1"/>
      <w:numFmt w:val="decimal"/>
      <w:lvlText w:val="%1."/>
      <w:lvlJc w:val="left"/>
      <w:pPr>
        <w:ind w:left="874" w:hanging="420"/>
      </w:pPr>
    </w:lvl>
    <w:lvl w:ilvl="1" w:tplc="04090019" w:tentative="1">
      <w:start w:val="1"/>
      <w:numFmt w:val="lowerLetter"/>
      <w:lvlText w:val="%2)"/>
      <w:lvlJc w:val="left"/>
      <w:pPr>
        <w:ind w:left="1294" w:hanging="420"/>
      </w:pPr>
    </w:lvl>
    <w:lvl w:ilvl="2" w:tplc="0409001B" w:tentative="1">
      <w:start w:val="1"/>
      <w:numFmt w:val="lowerRoman"/>
      <w:lvlText w:val="%3."/>
      <w:lvlJc w:val="right"/>
      <w:pPr>
        <w:ind w:left="1714" w:hanging="420"/>
      </w:pPr>
    </w:lvl>
    <w:lvl w:ilvl="3" w:tplc="0409000F" w:tentative="1">
      <w:start w:val="1"/>
      <w:numFmt w:val="decimal"/>
      <w:lvlText w:val="%4."/>
      <w:lvlJc w:val="left"/>
      <w:pPr>
        <w:ind w:left="2134" w:hanging="420"/>
      </w:pPr>
    </w:lvl>
    <w:lvl w:ilvl="4" w:tplc="04090019" w:tentative="1">
      <w:start w:val="1"/>
      <w:numFmt w:val="lowerLetter"/>
      <w:lvlText w:val="%5)"/>
      <w:lvlJc w:val="left"/>
      <w:pPr>
        <w:ind w:left="2554" w:hanging="420"/>
      </w:pPr>
    </w:lvl>
    <w:lvl w:ilvl="5" w:tplc="0409001B" w:tentative="1">
      <w:start w:val="1"/>
      <w:numFmt w:val="lowerRoman"/>
      <w:lvlText w:val="%6."/>
      <w:lvlJc w:val="right"/>
      <w:pPr>
        <w:ind w:left="2974" w:hanging="420"/>
      </w:pPr>
    </w:lvl>
    <w:lvl w:ilvl="6" w:tplc="0409000F" w:tentative="1">
      <w:start w:val="1"/>
      <w:numFmt w:val="decimal"/>
      <w:lvlText w:val="%7."/>
      <w:lvlJc w:val="left"/>
      <w:pPr>
        <w:ind w:left="3394" w:hanging="420"/>
      </w:pPr>
    </w:lvl>
    <w:lvl w:ilvl="7" w:tplc="04090019" w:tentative="1">
      <w:start w:val="1"/>
      <w:numFmt w:val="lowerLetter"/>
      <w:lvlText w:val="%8)"/>
      <w:lvlJc w:val="left"/>
      <w:pPr>
        <w:ind w:left="3814" w:hanging="420"/>
      </w:pPr>
    </w:lvl>
    <w:lvl w:ilvl="8" w:tplc="0409001B" w:tentative="1">
      <w:start w:val="1"/>
      <w:numFmt w:val="lowerRoman"/>
      <w:lvlText w:val="%9."/>
      <w:lvlJc w:val="right"/>
      <w:pPr>
        <w:ind w:left="4234" w:hanging="420"/>
      </w:pPr>
    </w:lvl>
  </w:abstractNum>
  <w:abstractNum w:abstractNumId="6">
    <w:nsid w:val="18871D7D"/>
    <w:multiLevelType w:val="hybridMultilevel"/>
    <w:tmpl w:val="497EEDDC"/>
    <w:lvl w:ilvl="0" w:tplc="8392EC1A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4" w:hanging="420"/>
      </w:pPr>
    </w:lvl>
    <w:lvl w:ilvl="2" w:tplc="0409001B" w:tentative="1">
      <w:start w:val="1"/>
      <w:numFmt w:val="lowerRoman"/>
      <w:lvlText w:val="%3."/>
      <w:lvlJc w:val="right"/>
      <w:pPr>
        <w:ind w:left="1714" w:hanging="420"/>
      </w:pPr>
    </w:lvl>
    <w:lvl w:ilvl="3" w:tplc="0409000F" w:tentative="1">
      <w:start w:val="1"/>
      <w:numFmt w:val="decimal"/>
      <w:lvlText w:val="%4."/>
      <w:lvlJc w:val="left"/>
      <w:pPr>
        <w:ind w:left="2134" w:hanging="420"/>
      </w:pPr>
    </w:lvl>
    <w:lvl w:ilvl="4" w:tplc="04090019" w:tentative="1">
      <w:start w:val="1"/>
      <w:numFmt w:val="lowerLetter"/>
      <w:lvlText w:val="%5)"/>
      <w:lvlJc w:val="left"/>
      <w:pPr>
        <w:ind w:left="2554" w:hanging="420"/>
      </w:pPr>
    </w:lvl>
    <w:lvl w:ilvl="5" w:tplc="0409001B" w:tentative="1">
      <w:start w:val="1"/>
      <w:numFmt w:val="lowerRoman"/>
      <w:lvlText w:val="%6."/>
      <w:lvlJc w:val="right"/>
      <w:pPr>
        <w:ind w:left="2974" w:hanging="420"/>
      </w:pPr>
    </w:lvl>
    <w:lvl w:ilvl="6" w:tplc="0409000F" w:tentative="1">
      <w:start w:val="1"/>
      <w:numFmt w:val="decimal"/>
      <w:lvlText w:val="%7."/>
      <w:lvlJc w:val="left"/>
      <w:pPr>
        <w:ind w:left="3394" w:hanging="420"/>
      </w:pPr>
    </w:lvl>
    <w:lvl w:ilvl="7" w:tplc="04090019" w:tentative="1">
      <w:start w:val="1"/>
      <w:numFmt w:val="lowerLetter"/>
      <w:lvlText w:val="%8)"/>
      <w:lvlJc w:val="left"/>
      <w:pPr>
        <w:ind w:left="3814" w:hanging="420"/>
      </w:pPr>
    </w:lvl>
    <w:lvl w:ilvl="8" w:tplc="0409001B" w:tentative="1">
      <w:start w:val="1"/>
      <w:numFmt w:val="lowerRoman"/>
      <w:lvlText w:val="%9."/>
      <w:lvlJc w:val="right"/>
      <w:pPr>
        <w:ind w:left="4234" w:hanging="420"/>
      </w:pPr>
    </w:lvl>
  </w:abstractNum>
  <w:abstractNum w:abstractNumId="7">
    <w:nsid w:val="18DF546D"/>
    <w:multiLevelType w:val="hybridMultilevel"/>
    <w:tmpl w:val="2E18AA9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191E5555"/>
    <w:multiLevelType w:val="hybridMultilevel"/>
    <w:tmpl w:val="FB6E60BE"/>
    <w:lvl w:ilvl="0" w:tplc="3BBADE4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4" w:hanging="420"/>
      </w:pPr>
    </w:lvl>
    <w:lvl w:ilvl="2" w:tplc="0409001B" w:tentative="1">
      <w:start w:val="1"/>
      <w:numFmt w:val="lowerRoman"/>
      <w:lvlText w:val="%3."/>
      <w:lvlJc w:val="right"/>
      <w:pPr>
        <w:ind w:left="1714" w:hanging="420"/>
      </w:pPr>
    </w:lvl>
    <w:lvl w:ilvl="3" w:tplc="0409000F" w:tentative="1">
      <w:start w:val="1"/>
      <w:numFmt w:val="decimal"/>
      <w:lvlText w:val="%4."/>
      <w:lvlJc w:val="left"/>
      <w:pPr>
        <w:ind w:left="2134" w:hanging="420"/>
      </w:pPr>
    </w:lvl>
    <w:lvl w:ilvl="4" w:tplc="04090019" w:tentative="1">
      <w:start w:val="1"/>
      <w:numFmt w:val="lowerLetter"/>
      <w:lvlText w:val="%5)"/>
      <w:lvlJc w:val="left"/>
      <w:pPr>
        <w:ind w:left="2554" w:hanging="420"/>
      </w:pPr>
    </w:lvl>
    <w:lvl w:ilvl="5" w:tplc="0409001B" w:tentative="1">
      <w:start w:val="1"/>
      <w:numFmt w:val="lowerRoman"/>
      <w:lvlText w:val="%6."/>
      <w:lvlJc w:val="right"/>
      <w:pPr>
        <w:ind w:left="2974" w:hanging="420"/>
      </w:pPr>
    </w:lvl>
    <w:lvl w:ilvl="6" w:tplc="0409000F" w:tentative="1">
      <w:start w:val="1"/>
      <w:numFmt w:val="decimal"/>
      <w:lvlText w:val="%7."/>
      <w:lvlJc w:val="left"/>
      <w:pPr>
        <w:ind w:left="3394" w:hanging="420"/>
      </w:pPr>
    </w:lvl>
    <w:lvl w:ilvl="7" w:tplc="04090019" w:tentative="1">
      <w:start w:val="1"/>
      <w:numFmt w:val="lowerLetter"/>
      <w:lvlText w:val="%8)"/>
      <w:lvlJc w:val="left"/>
      <w:pPr>
        <w:ind w:left="3814" w:hanging="420"/>
      </w:pPr>
    </w:lvl>
    <w:lvl w:ilvl="8" w:tplc="0409001B" w:tentative="1">
      <w:start w:val="1"/>
      <w:numFmt w:val="lowerRoman"/>
      <w:lvlText w:val="%9."/>
      <w:lvlJc w:val="right"/>
      <w:pPr>
        <w:ind w:left="4234" w:hanging="420"/>
      </w:pPr>
    </w:lvl>
  </w:abstractNum>
  <w:abstractNum w:abstractNumId="9">
    <w:nsid w:val="1D20031F"/>
    <w:multiLevelType w:val="hybridMultilevel"/>
    <w:tmpl w:val="23DCFFE4"/>
    <w:lvl w:ilvl="0" w:tplc="9626AB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0B20177"/>
    <w:multiLevelType w:val="hybridMultilevel"/>
    <w:tmpl w:val="83B2C3F2"/>
    <w:lvl w:ilvl="0" w:tplc="5D60B2A8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4" w:hanging="420"/>
      </w:pPr>
    </w:lvl>
    <w:lvl w:ilvl="2" w:tplc="0409001B" w:tentative="1">
      <w:start w:val="1"/>
      <w:numFmt w:val="lowerRoman"/>
      <w:lvlText w:val="%3."/>
      <w:lvlJc w:val="right"/>
      <w:pPr>
        <w:ind w:left="1714" w:hanging="420"/>
      </w:pPr>
    </w:lvl>
    <w:lvl w:ilvl="3" w:tplc="0409000F" w:tentative="1">
      <w:start w:val="1"/>
      <w:numFmt w:val="decimal"/>
      <w:lvlText w:val="%4."/>
      <w:lvlJc w:val="left"/>
      <w:pPr>
        <w:ind w:left="2134" w:hanging="420"/>
      </w:pPr>
    </w:lvl>
    <w:lvl w:ilvl="4" w:tplc="04090019" w:tentative="1">
      <w:start w:val="1"/>
      <w:numFmt w:val="lowerLetter"/>
      <w:lvlText w:val="%5)"/>
      <w:lvlJc w:val="left"/>
      <w:pPr>
        <w:ind w:left="2554" w:hanging="420"/>
      </w:pPr>
    </w:lvl>
    <w:lvl w:ilvl="5" w:tplc="0409001B" w:tentative="1">
      <w:start w:val="1"/>
      <w:numFmt w:val="lowerRoman"/>
      <w:lvlText w:val="%6."/>
      <w:lvlJc w:val="right"/>
      <w:pPr>
        <w:ind w:left="2974" w:hanging="420"/>
      </w:pPr>
    </w:lvl>
    <w:lvl w:ilvl="6" w:tplc="0409000F" w:tentative="1">
      <w:start w:val="1"/>
      <w:numFmt w:val="decimal"/>
      <w:lvlText w:val="%7."/>
      <w:lvlJc w:val="left"/>
      <w:pPr>
        <w:ind w:left="3394" w:hanging="420"/>
      </w:pPr>
    </w:lvl>
    <w:lvl w:ilvl="7" w:tplc="04090019" w:tentative="1">
      <w:start w:val="1"/>
      <w:numFmt w:val="lowerLetter"/>
      <w:lvlText w:val="%8)"/>
      <w:lvlJc w:val="left"/>
      <w:pPr>
        <w:ind w:left="3814" w:hanging="420"/>
      </w:pPr>
    </w:lvl>
    <w:lvl w:ilvl="8" w:tplc="0409001B" w:tentative="1">
      <w:start w:val="1"/>
      <w:numFmt w:val="lowerRoman"/>
      <w:lvlText w:val="%9."/>
      <w:lvlJc w:val="right"/>
      <w:pPr>
        <w:ind w:left="4234" w:hanging="420"/>
      </w:pPr>
    </w:lvl>
  </w:abstractNum>
  <w:abstractNum w:abstractNumId="11">
    <w:nsid w:val="21B54AB5"/>
    <w:multiLevelType w:val="hybridMultilevel"/>
    <w:tmpl w:val="F620BDD2"/>
    <w:lvl w:ilvl="0" w:tplc="FCC6F992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4" w:hanging="420"/>
      </w:pPr>
    </w:lvl>
    <w:lvl w:ilvl="2" w:tplc="0409001B" w:tentative="1">
      <w:start w:val="1"/>
      <w:numFmt w:val="lowerRoman"/>
      <w:lvlText w:val="%3."/>
      <w:lvlJc w:val="right"/>
      <w:pPr>
        <w:ind w:left="1714" w:hanging="420"/>
      </w:pPr>
    </w:lvl>
    <w:lvl w:ilvl="3" w:tplc="0409000F" w:tentative="1">
      <w:start w:val="1"/>
      <w:numFmt w:val="decimal"/>
      <w:lvlText w:val="%4."/>
      <w:lvlJc w:val="left"/>
      <w:pPr>
        <w:ind w:left="2134" w:hanging="420"/>
      </w:pPr>
    </w:lvl>
    <w:lvl w:ilvl="4" w:tplc="04090019" w:tentative="1">
      <w:start w:val="1"/>
      <w:numFmt w:val="lowerLetter"/>
      <w:lvlText w:val="%5)"/>
      <w:lvlJc w:val="left"/>
      <w:pPr>
        <w:ind w:left="2554" w:hanging="420"/>
      </w:pPr>
    </w:lvl>
    <w:lvl w:ilvl="5" w:tplc="0409001B" w:tentative="1">
      <w:start w:val="1"/>
      <w:numFmt w:val="lowerRoman"/>
      <w:lvlText w:val="%6."/>
      <w:lvlJc w:val="right"/>
      <w:pPr>
        <w:ind w:left="2974" w:hanging="420"/>
      </w:pPr>
    </w:lvl>
    <w:lvl w:ilvl="6" w:tplc="0409000F" w:tentative="1">
      <w:start w:val="1"/>
      <w:numFmt w:val="decimal"/>
      <w:lvlText w:val="%7."/>
      <w:lvlJc w:val="left"/>
      <w:pPr>
        <w:ind w:left="3394" w:hanging="420"/>
      </w:pPr>
    </w:lvl>
    <w:lvl w:ilvl="7" w:tplc="04090019" w:tentative="1">
      <w:start w:val="1"/>
      <w:numFmt w:val="lowerLetter"/>
      <w:lvlText w:val="%8)"/>
      <w:lvlJc w:val="left"/>
      <w:pPr>
        <w:ind w:left="3814" w:hanging="420"/>
      </w:pPr>
    </w:lvl>
    <w:lvl w:ilvl="8" w:tplc="0409001B" w:tentative="1">
      <w:start w:val="1"/>
      <w:numFmt w:val="lowerRoman"/>
      <w:lvlText w:val="%9."/>
      <w:lvlJc w:val="right"/>
      <w:pPr>
        <w:ind w:left="4234" w:hanging="420"/>
      </w:pPr>
    </w:lvl>
  </w:abstractNum>
  <w:abstractNum w:abstractNumId="12">
    <w:nsid w:val="27594501"/>
    <w:multiLevelType w:val="hybridMultilevel"/>
    <w:tmpl w:val="EE62CF9A"/>
    <w:lvl w:ilvl="0" w:tplc="BE58D05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4" w:hanging="420"/>
      </w:pPr>
    </w:lvl>
    <w:lvl w:ilvl="2" w:tplc="0409001B" w:tentative="1">
      <w:start w:val="1"/>
      <w:numFmt w:val="lowerRoman"/>
      <w:lvlText w:val="%3."/>
      <w:lvlJc w:val="right"/>
      <w:pPr>
        <w:ind w:left="1714" w:hanging="420"/>
      </w:pPr>
    </w:lvl>
    <w:lvl w:ilvl="3" w:tplc="0409000F" w:tentative="1">
      <w:start w:val="1"/>
      <w:numFmt w:val="decimal"/>
      <w:lvlText w:val="%4."/>
      <w:lvlJc w:val="left"/>
      <w:pPr>
        <w:ind w:left="2134" w:hanging="420"/>
      </w:pPr>
    </w:lvl>
    <w:lvl w:ilvl="4" w:tplc="04090019" w:tentative="1">
      <w:start w:val="1"/>
      <w:numFmt w:val="lowerLetter"/>
      <w:lvlText w:val="%5)"/>
      <w:lvlJc w:val="left"/>
      <w:pPr>
        <w:ind w:left="2554" w:hanging="420"/>
      </w:pPr>
    </w:lvl>
    <w:lvl w:ilvl="5" w:tplc="0409001B" w:tentative="1">
      <w:start w:val="1"/>
      <w:numFmt w:val="lowerRoman"/>
      <w:lvlText w:val="%6."/>
      <w:lvlJc w:val="right"/>
      <w:pPr>
        <w:ind w:left="2974" w:hanging="420"/>
      </w:pPr>
    </w:lvl>
    <w:lvl w:ilvl="6" w:tplc="0409000F" w:tentative="1">
      <w:start w:val="1"/>
      <w:numFmt w:val="decimal"/>
      <w:lvlText w:val="%7."/>
      <w:lvlJc w:val="left"/>
      <w:pPr>
        <w:ind w:left="3394" w:hanging="420"/>
      </w:pPr>
    </w:lvl>
    <w:lvl w:ilvl="7" w:tplc="04090019" w:tentative="1">
      <w:start w:val="1"/>
      <w:numFmt w:val="lowerLetter"/>
      <w:lvlText w:val="%8)"/>
      <w:lvlJc w:val="left"/>
      <w:pPr>
        <w:ind w:left="3814" w:hanging="420"/>
      </w:pPr>
    </w:lvl>
    <w:lvl w:ilvl="8" w:tplc="0409001B" w:tentative="1">
      <w:start w:val="1"/>
      <w:numFmt w:val="lowerRoman"/>
      <w:lvlText w:val="%9."/>
      <w:lvlJc w:val="right"/>
      <w:pPr>
        <w:ind w:left="4234" w:hanging="420"/>
      </w:pPr>
    </w:lvl>
  </w:abstractNum>
  <w:abstractNum w:abstractNumId="13">
    <w:nsid w:val="296F53AC"/>
    <w:multiLevelType w:val="hybridMultilevel"/>
    <w:tmpl w:val="76DE9CCA"/>
    <w:lvl w:ilvl="0" w:tplc="04090019">
      <w:start w:val="1"/>
      <w:numFmt w:val="lowerLetter"/>
      <w:lvlText w:val="%1)"/>
      <w:lvlJc w:val="left"/>
      <w:pPr>
        <w:ind w:left="874" w:hanging="420"/>
      </w:pPr>
    </w:lvl>
    <w:lvl w:ilvl="1" w:tplc="04090019" w:tentative="1">
      <w:start w:val="1"/>
      <w:numFmt w:val="lowerLetter"/>
      <w:lvlText w:val="%2)"/>
      <w:lvlJc w:val="left"/>
      <w:pPr>
        <w:ind w:left="1294" w:hanging="420"/>
      </w:pPr>
    </w:lvl>
    <w:lvl w:ilvl="2" w:tplc="0409001B" w:tentative="1">
      <w:start w:val="1"/>
      <w:numFmt w:val="lowerRoman"/>
      <w:lvlText w:val="%3."/>
      <w:lvlJc w:val="right"/>
      <w:pPr>
        <w:ind w:left="1714" w:hanging="420"/>
      </w:pPr>
    </w:lvl>
    <w:lvl w:ilvl="3" w:tplc="0409000F" w:tentative="1">
      <w:start w:val="1"/>
      <w:numFmt w:val="decimal"/>
      <w:lvlText w:val="%4."/>
      <w:lvlJc w:val="left"/>
      <w:pPr>
        <w:ind w:left="2134" w:hanging="420"/>
      </w:pPr>
    </w:lvl>
    <w:lvl w:ilvl="4" w:tplc="04090019" w:tentative="1">
      <w:start w:val="1"/>
      <w:numFmt w:val="lowerLetter"/>
      <w:lvlText w:val="%5)"/>
      <w:lvlJc w:val="left"/>
      <w:pPr>
        <w:ind w:left="2554" w:hanging="420"/>
      </w:pPr>
    </w:lvl>
    <w:lvl w:ilvl="5" w:tplc="0409001B" w:tentative="1">
      <w:start w:val="1"/>
      <w:numFmt w:val="lowerRoman"/>
      <w:lvlText w:val="%6."/>
      <w:lvlJc w:val="right"/>
      <w:pPr>
        <w:ind w:left="2974" w:hanging="420"/>
      </w:pPr>
    </w:lvl>
    <w:lvl w:ilvl="6" w:tplc="0409000F" w:tentative="1">
      <w:start w:val="1"/>
      <w:numFmt w:val="decimal"/>
      <w:lvlText w:val="%7."/>
      <w:lvlJc w:val="left"/>
      <w:pPr>
        <w:ind w:left="3394" w:hanging="420"/>
      </w:pPr>
    </w:lvl>
    <w:lvl w:ilvl="7" w:tplc="04090019" w:tentative="1">
      <w:start w:val="1"/>
      <w:numFmt w:val="lowerLetter"/>
      <w:lvlText w:val="%8)"/>
      <w:lvlJc w:val="left"/>
      <w:pPr>
        <w:ind w:left="3814" w:hanging="420"/>
      </w:pPr>
    </w:lvl>
    <w:lvl w:ilvl="8" w:tplc="0409001B" w:tentative="1">
      <w:start w:val="1"/>
      <w:numFmt w:val="lowerRoman"/>
      <w:lvlText w:val="%9."/>
      <w:lvlJc w:val="right"/>
      <w:pPr>
        <w:ind w:left="4234" w:hanging="420"/>
      </w:pPr>
    </w:lvl>
  </w:abstractNum>
  <w:abstractNum w:abstractNumId="14">
    <w:nsid w:val="2C2135C6"/>
    <w:multiLevelType w:val="hybridMultilevel"/>
    <w:tmpl w:val="19B22E88"/>
    <w:lvl w:ilvl="0" w:tplc="DA966B7E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4" w:hanging="420"/>
      </w:pPr>
    </w:lvl>
    <w:lvl w:ilvl="2" w:tplc="0409001B" w:tentative="1">
      <w:start w:val="1"/>
      <w:numFmt w:val="lowerRoman"/>
      <w:lvlText w:val="%3."/>
      <w:lvlJc w:val="right"/>
      <w:pPr>
        <w:ind w:left="1714" w:hanging="420"/>
      </w:pPr>
    </w:lvl>
    <w:lvl w:ilvl="3" w:tplc="0409000F" w:tentative="1">
      <w:start w:val="1"/>
      <w:numFmt w:val="decimal"/>
      <w:lvlText w:val="%4."/>
      <w:lvlJc w:val="left"/>
      <w:pPr>
        <w:ind w:left="2134" w:hanging="420"/>
      </w:pPr>
    </w:lvl>
    <w:lvl w:ilvl="4" w:tplc="04090019" w:tentative="1">
      <w:start w:val="1"/>
      <w:numFmt w:val="lowerLetter"/>
      <w:lvlText w:val="%5)"/>
      <w:lvlJc w:val="left"/>
      <w:pPr>
        <w:ind w:left="2554" w:hanging="420"/>
      </w:pPr>
    </w:lvl>
    <w:lvl w:ilvl="5" w:tplc="0409001B" w:tentative="1">
      <w:start w:val="1"/>
      <w:numFmt w:val="lowerRoman"/>
      <w:lvlText w:val="%6."/>
      <w:lvlJc w:val="right"/>
      <w:pPr>
        <w:ind w:left="2974" w:hanging="420"/>
      </w:pPr>
    </w:lvl>
    <w:lvl w:ilvl="6" w:tplc="0409000F" w:tentative="1">
      <w:start w:val="1"/>
      <w:numFmt w:val="decimal"/>
      <w:lvlText w:val="%7."/>
      <w:lvlJc w:val="left"/>
      <w:pPr>
        <w:ind w:left="3394" w:hanging="420"/>
      </w:pPr>
    </w:lvl>
    <w:lvl w:ilvl="7" w:tplc="04090019" w:tentative="1">
      <w:start w:val="1"/>
      <w:numFmt w:val="lowerLetter"/>
      <w:lvlText w:val="%8)"/>
      <w:lvlJc w:val="left"/>
      <w:pPr>
        <w:ind w:left="3814" w:hanging="420"/>
      </w:pPr>
    </w:lvl>
    <w:lvl w:ilvl="8" w:tplc="0409001B" w:tentative="1">
      <w:start w:val="1"/>
      <w:numFmt w:val="lowerRoman"/>
      <w:lvlText w:val="%9."/>
      <w:lvlJc w:val="right"/>
      <w:pPr>
        <w:ind w:left="4234" w:hanging="420"/>
      </w:pPr>
    </w:lvl>
  </w:abstractNum>
  <w:abstractNum w:abstractNumId="15">
    <w:nsid w:val="2CCB176F"/>
    <w:multiLevelType w:val="hybridMultilevel"/>
    <w:tmpl w:val="5BC0417E"/>
    <w:lvl w:ilvl="0" w:tplc="0409000F">
      <w:start w:val="1"/>
      <w:numFmt w:val="decimal"/>
      <w:lvlText w:val="%1."/>
      <w:lvlJc w:val="left"/>
      <w:pPr>
        <w:ind w:left="874" w:hanging="420"/>
      </w:pPr>
    </w:lvl>
    <w:lvl w:ilvl="1" w:tplc="04090019" w:tentative="1">
      <w:start w:val="1"/>
      <w:numFmt w:val="lowerLetter"/>
      <w:lvlText w:val="%2)"/>
      <w:lvlJc w:val="left"/>
      <w:pPr>
        <w:ind w:left="1294" w:hanging="420"/>
      </w:pPr>
    </w:lvl>
    <w:lvl w:ilvl="2" w:tplc="0409001B" w:tentative="1">
      <w:start w:val="1"/>
      <w:numFmt w:val="lowerRoman"/>
      <w:lvlText w:val="%3."/>
      <w:lvlJc w:val="right"/>
      <w:pPr>
        <w:ind w:left="1714" w:hanging="420"/>
      </w:pPr>
    </w:lvl>
    <w:lvl w:ilvl="3" w:tplc="0409000F" w:tentative="1">
      <w:start w:val="1"/>
      <w:numFmt w:val="decimal"/>
      <w:lvlText w:val="%4."/>
      <w:lvlJc w:val="left"/>
      <w:pPr>
        <w:ind w:left="2134" w:hanging="420"/>
      </w:pPr>
    </w:lvl>
    <w:lvl w:ilvl="4" w:tplc="04090019" w:tentative="1">
      <w:start w:val="1"/>
      <w:numFmt w:val="lowerLetter"/>
      <w:lvlText w:val="%5)"/>
      <w:lvlJc w:val="left"/>
      <w:pPr>
        <w:ind w:left="2554" w:hanging="420"/>
      </w:pPr>
    </w:lvl>
    <w:lvl w:ilvl="5" w:tplc="0409001B" w:tentative="1">
      <w:start w:val="1"/>
      <w:numFmt w:val="lowerRoman"/>
      <w:lvlText w:val="%6."/>
      <w:lvlJc w:val="right"/>
      <w:pPr>
        <w:ind w:left="2974" w:hanging="420"/>
      </w:pPr>
    </w:lvl>
    <w:lvl w:ilvl="6" w:tplc="0409000F" w:tentative="1">
      <w:start w:val="1"/>
      <w:numFmt w:val="decimal"/>
      <w:lvlText w:val="%7."/>
      <w:lvlJc w:val="left"/>
      <w:pPr>
        <w:ind w:left="3394" w:hanging="420"/>
      </w:pPr>
    </w:lvl>
    <w:lvl w:ilvl="7" w:tplc="04090019" w:tentative="1">
      <w:start w:val="1"/>
      <w:numFmt w:val="lowerLetter"/>
      <w:lvlText w:val="%8)"/>
      <w:lvlJc w:val="left"/>
      <w:pPr>
        <w:ind w:left="3814" w:hanging="420"/>
      </w:pPr>
    </w:lvl>
    <w:lvl w:ilvl="8" w:tplc="0409001B" w:tentative="1">
      <w:start w:val="1"/>
      <w:numFmt w:val="lowerRoman"/>
      <w:lvlText w:val="%9."/>
      <w:lvlJc w:val="right"/>
      <w:pPr>
        <w:ind w:left="4234" w:hanging="420"/>
      </w:pPr>
    </w:lvl>
  </w:abstractNum>
  <w:abstractNum w:abstractNumId="16">
    <w:nsid w:val="2E3B4BC6"/>
    <w:multiLevelType w:val="hybridMultilevel"/>
    <w:tmpl w:val="40DE0262"/>
    <w:lvl w:ilvl="0" w:tplc="68609512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4" w:hanging="420"/>
      </w:pPr>
    </w:lvl>
    <w:lvl w:ilvl="2" w:tplc="0409001B" w:tentative="1">
      <w:start w:val="1"/>
      <w:numFmt w:val="lowerRoman"/>
      <w:lvlText w:val="%3."/>
      <w:lvlJc w:val="right"/>
      <w:pPr>
        <w:ind w:left="1714" w:hanging="420"/>
      </w:pPr>
    </w:lvl>
    <w:lvl w:ilvl="3" w:tplc="0409000F" w:tentative="1">
      <w:start w:val="1"/>
      <w:numFmt w:val="decimal"/>
      <w:lvlText w:val="%4."/>
      <w:lvlJc w:val="left"/>
      <w:pPr>
        <w:ind w:left="2134" w:hanging="420"/>
      </w:pPr>
    </w:lvl>
    <w:lvl w:ilvl="4" w:tplc="04090019" w:tentative="1">
      <w:start w:val="1"/>
      <w:numFmt w:val="lowerLetter"/>
      <w:lvlText w:val="%5)"/>
      <w:lvlJc w:val="left"/>
      <w:pPr>
        <w:ind w:left="2554" w:hanging="420"/>
      </w:pPr>
    </w:lvl>
    <w:lvl w:ilvl="5" w:tplc="0409001B" w:tentative="1">
      <w:start w:val="1"/>
      <w:numFmt w:val="lowerRoman"/>
      <w:lvlText w:val="%6."/>
      <w:lvlJc w:val="right"/>
      <w:pPr>
        <w:ind w:left="2974" w:hanging="420"/>
      </w:pPr>
    </w:lvl>
    <w:lvl w:ilvl="6" w:tplc="0409000F" w:tentative="1">
      <w:start w:val="1"/>
      <w:numFmt w:val="decimal"/>
      <w:lvlText w:val="%7."/>
      <w:lvlJc w:val="left"/>
      <w:pPr>
        <w:ind w:left="3394" w:hanging="420"/>
      </w:pPr>
    </w:lvl>
    <w:lvl w:ilvl="7" w:tplc="04090019" w:tentative="1">
      <w:start w:val="1"/>
      <w:numFmt w:val="lowerLetter"/>
      <w:lvlText w:val="%8)"/>
      <w:lvlJc w:val="left"/>
      <w:pPr>
        <w:ind w:left="3814" w:hanging="420"/>
      </w:pPr>
    </w:lvl>
    <w:lvl w:ilvl="8" w:tplc="0409001B" w:tentative="1">
      <w:start w:val="1"/>
      <w:numFmt w:val="lowerRoman"/>
      <w:lvlText w:val="%9."/>
      <w:lvlJc w:val="right"/>
      <w:pPr>
        <w:ind w:left="4234" w:hanging="420"/>
      </w:pPr>
    </w:lvl>
  </w:abstractNum>
  <w:abstractNum w:abstractNumId="17">
    <w:nsid w:val="2EA36F89"/>
    <w:multiLevelType w:val="hybridMultilevel"/>
    <w:tmpl w:val="5C5C8FD4"/>
    <w:lvl w:ilvl="0" w:tplc="0409000F">
      <w:start w:val="1"/>
      <w:numFmt w:val="decimal"/>
      <w:lvlText w:val="%1."/>
      <w:lvlJc w:val="left"/>
      <w:pPr>
        <w:ind w:left="874" w:hanging="420"/>
      </w:pPr>
    </w:lvl>
    <w:lvl w:ilvl="1" w:tplc="04090019" w:tentative="1">
      <w:start w:val="1"/>
      <w:numFmt w:val="lowerLetter"/>
      <w:lvlText w:val="%2)"/>
      <w:lvlJc w:val="left"/>
      <w:pPr>
        <w:ind w:left="1294" w:hanging="420"/>
      </w:pPr>
    </w:lvl>
    <w:lvl w:ilvl="2" w:tplc="0409001B" w:tentative="1">
      <w:start w:val="1"/>
      <w:numFmt w:val="lowerRoman"/>
      <w:lvlText w:val="%3."/>
      <w:lvlJc w:val="right"/>
      <w:pPr>
        <w:ind w:left="1714" w:hanging="420"/>
      </w:pPr>
    </w:lvl>
    <w:lvl w:ilvl="3" w:tplc="0409000F" w:tentative="1">
      <w:start w:val="1"/>
      <w:numFmt w:val="decimal"/>
      <w:lvlText w:val="%4."/>
      <w:lvlJc w:val="left"/>
      <w:pPr>
        <w:ind w:left="2134" w:hanging="420"/>
      </w:pPr>
    </w:lvl>
    <w:lvl w:ilvl="4" w:tplc="04090019" w:tentative="1">
      <w:start w:val="1"/>
      <w:numFmt w:val="lowerLetter"/>
      <w:lvlText w:val="%5)"/>
      <w:lvlJc w:val="left"/>
      <w:pPr>
        <w:ind w:left="2554" w:hanging="420"/>
      </w:pPr>
    </w:lvl>
    <w:lvl w:ilvl="5" w:tplc="0409001B" w:tentative="1">
      <w:start w:val="1"/>
      <w:numFmt w:val="lowerRoman"/>
      <w:lvlText w:val="%6."/>
      <w:lvlJc w:val="right"/>
      <w:pPr>
        <w:ind w:left="2974" w:hanging="420"/>
      </w:pPr>
    </w:lvl>
    <w:lvl w:ilvl="6" w:tplc="0409000F" w:tentative="1">
      <w:start w:val="1"/>
      <w:numFmt w:val="decimal"/>
      <w:lvlText w:val="%7."/>
      <w:lvlJc w:val="left"/>
      <w:pPr>
        <w:ind w:left="3394" w:hanging="420"/>
      </w:pPr>
    </w:lvl>
    <w:lvl w:ilvl="7" w:tplc="04090019" w:tentative="1">
      <w:start w:val="1"/>
      <w:numFmt w:val="lowerLetter"/>
      <w:lvlText w:val="%8)"/>
      <w:lvlJc w:val="left"/>
      <w:pPr>
        <w:ind w:left="3814" w:hanging="420"/>
      </w:pPr>
    </w:lvl>
    <w:lvl w:ilvl="8" w:tplc="0409001B" w:tentative="1">
      <w:start w:val="1"/>
      <w:numFmt w:val="lowerRoman"/>
      <w:lvlText w:val="%9."/>
      <w:lvlJc w:val="right"/>
      <w:pPr>
        <w:ind w:left="4234" w:hanging="420"/>
      </w:pPr>
    </w:lvl>
  </w:abstractNum>
  <w:abstractNum w:abstractNumId="18">
    <w:nsid w:val="313612BA"/>
    <w:multiLevelType w:val="hybridMultilevel"/>
    <w:tmpl w:val="0AEE9276"/>
    <w:lvl w:ilvl="0" w:tplc="7A126444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4" w:hanging="420"/>
      </w:pPr>
    </w:lvl>
    <w:lvl w:ilvl="2" w:tplc="0409001B" w:tentative="1">
      <w:start w:val="1"/>
      <w:numFmt w:val="lowerRoman"/>
      <w:lvlText w:val="%3."/>
      <w:lvlJc w:val="right"/>
      <w:pPr>
        <w:ind w:left="1714" w:hanging="420"/>
      </w:pPr>
    </w:lvl>
    <w:lvl w:ilvl="3" w:tplc="0409000F" w:tentative="1">
      <w:start w:val="1"/>
      <w:numFmt w:val="decimal"/>
      <w:lvlText w:val="%4."/>
      <w:lvlJc w:val="left"/>
      <w:pPr>
        <w:ind w:left="2134" w:hanging="420"/>
      </w:pPr>
    </w:lvl>
    <w:lvl w:ilvl="4" w:tplc="04090019" w:tentative="1">
      <w:start w:val="1"/>
      <w:numFmt w:val="lowerLetter"/>
      <w:lvlText w:val="%5)"/>
      <w:lvlJc w:val="left"/>
      <w:pPr>
        <w:ind w:left="2554" w:hanging="420"/>
      </w:pPr>
    </w:lvl>
    <w:lvl w:ilvl="5" w:tplc="0409001B" w:tentative="1">
      <w:start w:val="1"/>
      <w:numFmt w:val="lowerRoman"/>
      <w:lvlText w:val="%6."/>
      <w:lvlJc w:val="right"/>
      <w:pPr>
        <w:ind w:left="2974" w:hanging="420"/>
      </w:pPr>
    </w:lvl>
    <w:lvl w:ilvl="6" w:tplc="0409000F" w:tentative="1">
      <w:start w:val="1"/>
      <w:numFmt w:val="decimal"/>
      <w:lvlText w:val="%7."/>
      <w:lvlJc w:val="left"/>
      <w:pPr>
        <w:ind w:left="3394" w:hanging="420"/>
      </w:pPr>
    </w:lvl>
    <w:lvl w:ilvl="7" w:tplc="04090019" w:tentative="1">
      <w:start w:val="1"/>
      <w:numFmt w:val="lowerLetter"/>
      <w:lvlText w:val="%8)"/>
      <w:lvlJc w:val="left"/>
      <w:pPr>
        <w:ind w:left="3814" w:hanging="420"/>
      </w:pPr>
    </w:lvl>
    <w:lvl w:ilvl="8" w:tplc="0409001B" w:tentative="1">
      <w:start w:val="1"/>
      <w:numFmt w:val="lowerRoman"/>
      <w:lvlText w:val="%9."/>
      <w:lvlJc w:val="right"/>
      <w:pPr>
        <w:ind w:left="4234" w:hanging="420"/>
      </w:pPr>
    </w:lvl>
  </w:abstractNum>
  <w:abstractNum w:abstractNumId="19">
    <w:nsid w:val="335A42BC"/>
    <w:multiLevelType w:val="hybridMultilevel"/>
    <w:tmpl w:val="E6862734"/>
    <w:lvl w:ilvl="0" w:tplc="0409000F">
      <w:start w:val="1"/>
      <w:numFmt w:val="decimal"/>
      <w:lvlText w:val="%1."/>
      <w:lvlJc w:val="left"/>
      <w:pPr>
        <w:ind w:left="874" w:hanging="420"/>
      </w:pPr>
    </w:lvl>
    <w:lvl w:ilvl="1" w:tplc="04090019" w:tentative="1">
      <w:start w:val="1"/>
      <w:numFmt w:val="lowerLetter"/>
      <w:lvlText w:val="%2)"/>
      <w:lvlJc w:val="left"/>
      <w:pPr>
        <w:ind w:left="1294" w:hanging="420"/>
      </w:pPr>
    </w:lvl>
    <w:lvl w:ilvl="2" w:tplc="0409001B" w:tentative="1">
      <w:start w:val="1"/>
      <w:numFmt w:val="lowerRoman"/>
      <w:lvlText w:val="%3."/>
      <w:lvlJc w:val="right"/>
      <w:pPr>
        <w:ind w:left="1714" w:hanging="420"/>
      </w:pPr>
    </w:lvl>
    <w:lvl w:ilvl="3" w:tplc="0409000F" w:tentative="1">
      <w:start w:val="1"/>
      <w:numFmt w:val="decimal"/>
      <w:lvlText w:val="%4."/>
      <w:lvlJc w:val="left"/>
      <w:pPr>
        <w:ind w:left="2134" w:hanging="420"/>
      </w:pPr>
    </w:lvl>
    <w:lvl w:ilvl="4" w:tplc="04090019" w:tentative="1">
      <w:start w:val="1"/>
      <w:numFmt w:val="lowerLetter"/>
      <w:lvlText w:val="%5)"/>
      <w:lvlJc w:val="left"/>
      <w:pPr>
        <w:ind w:left="2554" w:hanging="420"/>
      </w:pPr>
    </w:lvl>
    <w:lvl w:ilvl="5" w:tplc="0409001B" w:tentative="1">
      <w:start w:val="1"/>
      <w:numFmt w:val="lowerRoman"/>
      <w:lvlText w:val="%6."/>
      <w:lvlJc w:val="right"/>
      <w:pPr>
        <w:ind w:left="2974" w:hanging="420"/>
      </w:pPr>
    </w:lvl>
    <w:lvl w:ilvl="6" w:tplc="0409000F" w:tentative="1">
      <w:start w:val="1"/>
      <w:numFmt w:val="decimal"/>
      <w:lvlText w:val="%7."/>
      <w:lvlJc w:val="left"/>
      <w:pPr>
        <w:ind w:left="3394" w:hanging="420"/>
      </w:pPr>
    </w:lvl>
    <w:lvl w:ilvl="7" w:tplc="04090019" w:tentative="1">
      <w:start w:val="1"/>
      <w:numFmt w:val="lowerLetter"/>
      <w:lvlText w:val="%8)"/>
      <w:lvlJc w:val="left"/>
      <w:pPr>
        <w:ind w:left="3814" w:hanging="420"/>
      </w:pPr>
    </w:lvl>
    <w:lvl w:ilvl="8" w:tplc="0409001B" w:tentative="1">
      <w:start w:val="1"/>
      <w:numFmt w:val="lowerRoman"/>
      <w:lvlText w:val="%9."/>
      <w:lvlJc w:val="right"/>
      <w:pPr>
        <w:ind w:left="4234" w:hanging="420"/>
      </w:pPr>
    </w:lvl>
  </w:abstractNum>
  <w:abstractNum w:abstractNumId="20">
    <w:nsid w:val="3CA127D0"/>
    <w:multiLevelType w:val="hybridMultilevel"/>
    <w:tmpl w:val="03AAEA20"/>
    <w:lvl w:ilvl="0" w:tplc="04090019">
      <w:start w:val="1"/>
      <w:numFmt w:val="lowerLetter"/>
      <w:lvlText w:val="%1)"/>
      <w:lvlJc w:val="left"/>
      <w:pPr>
        <w:ind w:left="1234" w:hanging="420"/>
      </w:pPr>
    </w:lvl>
    <w:lvl w:ilvl="1" w:tplc="04090019" w:tentative="1">
      <w:start w:val="1"/>
      <w:numFmt w:val="lowerLetter"/>
      <w:lvlText w:val="%2)"/>
      <w:lvlJc w:val="left"/>
      <w:pPr>
        <w:ind w:left="1654" w:hanging="420"/>
      </w:pPr>
    </w:lvl>
    <w:lvl w:ilvl="2" w:tplc="0409001B" w:tentative="1">
      <w:start w:val="1"/>
      <w:numFmt w:val="lowerRoman"/>
      <w:lvlText w:val="%3."/>
      <w:lvlJc w:val="right"/>
      <w:pPr>
        <w:ind w:left="2074" w:hanging="420"/>
      </w:pPr>
    </w:lvl>
    <w:lvl w:ilvl="3" w:tplc="0409000F" w:tentative="1">
      <w:start w:val="1"/>
      <w:numFmt w:val="decimal"/>
      <w:lvlText w:val="%4."/>
      <w:lvlJc w:val="left"/>
      <w:pPr>
        <w:ind w:left="2494" w:hanging="420"/>
      </w:pPr>
    </w:lvl>
    <w:lvl w:ilvl="4" w:tplc="04090019" w:tentative="1">
      <w:start w:val="1"/>
      <w:numFmt w:val="lowerLetter"/>
      <w:lvlText w:val="%5)"/>
      <w:lvlJc w:val="left"/>
      <w:pPr>
        <w:ind w:left="2914" w:hanging="420"/>
      </w:pPr>
    </w:lvl>
    <w:lvl w:ilvl="5" w:tplc="0409001B" w:tentative="1">
      <w:start w:val="1"/>
      <w:numFmt w:val="lowerRoman"/>
      <w:lvlText w:val="%6."/>
      <w:lvlJc w:val="right"/>
      <w:pPr>
        <w:ind w:left="3334" w:hanging="420"/>
      </w:pPr>
    </w:lvl>
    <w:lvl w:ilvl="6" w:tplc="0409000F" w:tentative="1">
      <w:start w:val="1"/>
      <w:numFmt w:val="decimal"/>
      <w:lvlText w:val="%7."/>
      <w:lvlJc w:val="left"/>
      <w:pPr>
        <w:ind w:left="3754" w:hanging="420"/>
      </w:pPr>
    </w:lvl>
    <w:lvl w:ilvl="7" w:tplc="04090019" w:tentative="1">
      <w:start w:val="1"/>
      <w:numFmt w:val="lowerLetter"/>
      <w:lvlText w:val="%8)"/>
      <w:lvlJc w:val="left"/>
      <w:pPr>
        <w:ind w:left="4174" w:hanging="420"/>
      </w:pPr>
    </w:lvl>
    <w:lvl w:ilvl="8" w:tplc="0409001B" w:tentative="1">
      <w:start w:val="1"/>
      <w:numFmt w:val="lowerRoman"/>
      <w:lvlText w:val="%9."/>
      <w:lvlJc w:val="right"/>
      <w:pPr>
        <w:ind w:left="4594" w:hanging="420"/>
      </w:pPr>
    </w:lvl>
  </w:abstractNum>
  <w:abstractNum w:abstractNumId="21">
    <w:nsid w:val="4A846E11"/>
    <w:multiLevelType w:val="multilevel"/>
    <w:tmpl w:val="72C699C6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2">
    <w:nsid w:val="4AA26166"/>
    <w:multiLevelType w:val="hybridMultilevel"/>
    <w:tmpl w:val="AD726E26"/>
    <w:lvl w:ilvl="0" w:tplc="0409000F">
      <w:start w:val="1"/>
      <w:numFmt w:val="decimal"/>
      <w:lvlText w:val="%1."/>
      <w:lvlJc w:val="left"/>
      <w:pPr>
        <w:ind w:left="874" w:hanging="420"/>
      </w:pPr>
    </w:lvl>
    <w:lvl w:ilvl="1" w:tplc="04090019" w:tentative="1">
      <w:start w:val="1"/>
      <w:numFmt w:val="lowerLetter"/>
      <w:lvlText w:val="%2)"/>
      <w:lvlJc w:val="left"/>
      <w:pPr>
        <w:ind w:left="1294" w:hanging="420"/>
      </w:pPr>
    </w:lvl>
    <w:lvl w:ilvl="2" w:tplc="0409001B" w:tentative="1">
      <w:start w:val="1"/>
      <w:numFmt w:val="lowerRoman"/>
      <w:lvlText w:val="%3."/>
      <w:lvlJc w:val="right"/>
      <w:pPr>
        <w:ind w:left="1714" w:hanging="420"/>
      </w:pPr>
    </w:lvl>
    <w:lvl w:ilvl="3" w:tplc="0409000F" w:tentative="1">
      <w:start w:val="1"/>
      <w:numFmt w:val="decimal"/>
      <w:lvlText w:val="%4."/>
      <w:lvlJc w:val="left"/>
      <w:pPr>
        <w:ind w:left="2134" w:hanging="420"/>
      </w:pPr>
    </w:lvl>
    <w:lvl w:ilvl="4" w:tplc="04090019" w:tentative="1">
      <w:start w:val="1"/>
      <w:numFmt w:val="lowerLetter"/>
      <w:lvlText w:val="%5)"/>
      <w:lvlJc w:val="left"/>
      <w:pPr>
        <w:ind w:left="2554" w:hanging="420"/>
      </w:pPr>
    </w:lvl>
    <w:lvl w:ilvl="5" w:tplc="0409001B" w:tentative="1">
      <w:start w:val="1"/>
      <w:numFmt w:val="lowerRoman"/>
      <w:lvlText w:val="%6."/>
      <w:lvlJc w:val="right"/>
      <w:pPr>
        <w:ind w:left="2974" w:hanging="420"/>
      </w:pPr>
    </w:lvl>
    <w:lvl w:ilvl="6" w:tplc="0409000F" w:tentative="1">
      <w:start w:val="1"/>
      <w:numFmt w:val="decimal"/>
      <w:lvlText w:val="%7."/>
      <w:lvlJc w:val="left"/>
      <w:pPr>
        <w:ind w:left="3394" w:hanging="420"/>
      </w:pPr>
    </w:lvl>
    <w:lvl w:ilvl="7" w:tplc="04090019" w:tentative="1">
      <w:start w:val="1"/>
      <w:numFmt w:val="lowerLetter"/>
      <w:lvlText w:val="%8)"/>
      <w:lvlJc w:val="left"/>
      <w:pPr>
        <w:ind w:left="3814" w:hanging="420"/>
      </w:pPr>
    </w:lvl>
    <w:lvl w:ilvl="8" w:tplc="0409001B" w:tentative="1">
      <w:start w:val="1"/>
      <w:numFmt w:val="lowerRoman"/>
      <w:lvlText w:val="%9."/>
      <w:lvlJc w:val="right"/>
      <w:pPr>
        <w:ind w:left="4234" w:hanging="420"/>
      </w:pPr>
    </w:lvl>
  </w:abstractNum>
  <w:abstractNum w:abstractNumId="23">
    <w:nsid w:val="4BF77ABE"/>
    <w:multiLevelType w:val="hybridMultilevel"/>
    <w:tmpl w:val="C5C495FA"/>
    <w:lvl w:ilvl="0" w:tplc="E67A9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C4C4128"/>
    <w:multiLevelType w:val="hybridMultilevel"/>
    <w:tmpl w:val="8F505462"/>
    <w:lvl w:ilvl="0" w:tplc="C86C499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4" w:hanging="420"/>
      </w:pPr>
    </w:lvl>
    <w:lvl w:ilvl="2" w:tplc="0409001B" w:tentative="1">
      <w:start w:val="1"/>
      <w:numFmt w:val="lowerRoman"/>
      <w:lvlText w:val="%3."/>
      <w:lvlJc w:val="right"/>
      <w:pPr>
        <w:ind w:left="1714" w:hanging="420"/>
      </w:pPr>
    </w:lvl>
    <w:lvl w:ilvl="3" w:tplc="0409000F" w:tentative="1">
      <w:start w:val="1"/>
      <w:numFmt w:val="decimal"/>
      <w:lvlText w:val="%4."/>
      <w:lvlJc w:val="left"/>
      <w:pPr>
        <w:ind w:left="2134" w:hanging="420"/>
      </w:pPr>
    </w:lvl>
    <w:lvl w:ilvl="4" w:tplc="04090019" w:tentative="1">
      <w:start w:val="1"/>
      <w:numFmt w:val="lowerLetter"/>
      <w:lvlText w:val="%5)"/>
      <w:lvlJc w:val="left"/>
      <w:pPr>
        <w:ind w:left="2554" w:hanging="420"/>
      </w:pPr>
    </w:lvl>
    <w:lvl w:ilvl="5" w:tplc="0409001B" w:tentative="1">
      <w:start w:val="1"/>
      <w:numFmt w:val="lowerRoman"/>
      <w:lvlText w:val="%6."/>
      <w:lvlJc w:val="right"/>
      <w:pPr>
        <w:ind w:left="2974" w:hanging="420"/>
      </w:pPr>
    </w:lvl>
    <w:lvl w:ilvl="6" w:tplc="0409000F" w:tentative="1">
      <w:start w:val="1"/>
      <w:numFmt w:val="decimal"/>
      <w:lvlText w:val="%7."/>
      <w:lvlJc w:val="left"/>
      <w:pPr>
        <w:ind w:left="3394" w:hanging="420"/>
      </w:pPr>
    </w:lvl>
    <w:lvl w:ilvl="7" w:tplc="04090019" w:tentative="1">
      <w:start w:val="1"/>
      <w:numFmt w:val="lowerLetter"/>
      <w:lvlText w:val="%8)"/>
      <w:lvlJc w:val="left"/>
      <w:pPr>
        <w:ind w:left="3814" w:hanging="420"/>
      </w:pPr>
    </w:lvl>
    <w:lvl w:ilvl="8" w:tplc="0409001B" w:tentative="1">
      <w:start w:val="1"/>
      <w:numFmt w:val="lowerRoman"/>
      <w:lvlText w:val="%9."/>
      <w:lvlJc w:val="right"/>
      <w:pPr>
        <w:ind w:left="4234" w:hanging="420"/>
      </w:pPr>
    </w:lvl>
  </w:abstractNum>
  <w:abstractNum w:abstractNumId="25">
    <w:nsid w:val="4EAF42F6"/>
    <w:multiLevelType w:val="hybridMultilevel"/>
    <w:tmpl w:val="11E4C25A"/>
    <w:lvl w:ilvl="0" w:tplc="14902AEE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4" w:hanging="420"/>
      </w:pPr>
    </w:lvl>
    <w:lvl w:ilvl="2" w:tplc="0409001B" w:tentative="1">
      <w:start w:val="1"/>
      <w:numFmt w:val="lowerRoman"/>
      <w:lvlText w:val="%3."/>
      <w:lvlJc w:val="right"/>
      <w:pPr>
        <w:ind w:left="1714" w:hanging="420"/>
      </w:pPr>
    </w:lvl>
    <w:lvl w:ilvl="3" w:tplc="0409000F" w:tentative="1">
      <w:start w:val="1"/>
      <w:numFmt w:val="decimal"/>
      <w:lvlText w:val="%4."/>
      <w:lvlJc w:val="left"/>
      <w:pPr>
        <w:ind w:left="2134" w:hanging="420"/>
      </w:pPr>
    </w:lvl>
    <w:lvl w:ilvl="4" w:tplc="04090019" w:tentative="1">
      <w:start w:val="1"/>
      <w:numFmt w:val="lowerLetter"/>
      <w:lvlText w:val="%5)"/>
      <w:lvlJc w:val="left"/>
      <w:pPr>
        <w:ind w:left="2554" w:hanging="420"/>
      </w:pPr>
    </w:lvl>
    <w:lvl w:ilvl="5" w:tplc="0409001B" w:tentative="1">
      <w:start w:val="1"/>
      <w:numFmt w:val="lowerRoman"/>
      <w:lvlText w:val="%6."/>
      <w:lvlJc w:val="right"/>
      <w:pPr>
        <w:ind w:left="2974" w:hanging="420"/>
      </w:pPr>
    </w:lvl>
    <w:lvl w:ilvl="6" w:tplc="0409000F" w:tentative="1">
      <w:start w:val="1"/>
      <w:numFmt w:val="decimal"/>
      <w:lvlText w:val="%7."/>
      <w:lvlJc w:val="left"/>
      <w:pPr>
        <w:ind w:left="3394" w:hanging="420"/>
      </w:pPr>
    </w:lvl>
    <w:lvl w:ilvl="7" w:tplc="04090019" w:tentative="1">
      <w:start w:val="1"/>
      <w:numFmt w:val="lowerLetter"/>
      <w:lvlText w:val="%8)"/>
      <w:lvlJc w:val="left"/>
      <w:pPr>
        <w:ind w:left="3814" w:hanging="420"/>
      </w:pPr>
    </w:lvl>
    <w:lvl w:ilvl="8" w:tplc="0409001B" w:tentative="1">
      <w:start w:val="1"/>
      <w:numFmt w:val="lowerRoman"/>
      <w:lvlText w:val="%9."/>
      <w:lvlJc w:val="right"/>
      <w:pPr>
        <w:ind w:left="4234" w:hanging="420"/>
      </w:pPr>
    </w:lvl>
  </w:abstractNum>
  <w:abstractNum w:abstractNumId="26">
    <w:nsid w:val="56DD2976"/>
    <w:multiLevelType w:val="hybridMultilevel"/>
    <w:tmpl w:val="D2CA42D0"/>
    <w:lvl w:ilvl="0" w:tplc="D0E468E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4" w:hanging="420"/>
      </w:pPr>
    </w:lvl>
    <w:lvl w:ilvl="2" w:tplc="0409001B" w:tentative="1">
      <w:start w:val="1"/>
      <w:numFmt w:val="lowerRoman"/>
      <w:lvlText w:val="%3."/>
      <w:lvlJc w:val="right"/>
      <w:pPr>
        <w:ind w:left="1714" w:hanging="420"/>
      </w:pPr>
    </w:lvl>
    <w:lvl w:ilvl="3" w:tplc="0409000F" w:tentative="1">
      <w:start w:val="1"/>
      <w:numFmt w:val="decimal"/>
      <w:lvlText w:val="%4."/>
      <w:lvlJc w:val="left"/>
      <w:pPr>
        <w:ind w:left="2134" w:hanging="420"/>
      </w:pPr>
    </w:lvl>
    <w:lvl w:ilvl="4" w:tplc="04090019" w:tentative="1">
      <w:start w:val="1"/>
      <w:numFmt w:val="lowerLetter"/>
      <w:lvlText w:val="%5)"/>
      <w:lvlJc w:val="left"/>
      <w:pPr>
        <w:ind w:left="2554" w:hanging="420"/>
      </w:pPr>
    </w:lvl>
    <w:lvl w:ilvl="5" w:tplc="0409001B" w:tentative="1">
      <w:start w:val="1"/>
      <w:numFmt w:val="lowerRoman"/>
      <w:lvlText w:val="%6."/>
      <w:lvlJc w:val="right"/>
      <w:pPr>
        <w:ind w:left="2974" w:hanging="420"/>
      </w:pPr>
    </w:lvl>
    <w:lvl w:ilvl="6" w:tplc="0409000F" w:tentative="1">
      <w:start w:val="1"/>
      <w:numFmt w:val="decimal"/>
      <w:lvlText w:val="%7."/>
      <w:lvlJc w:val="left"/>
      <w:pPr>
        <w:ind w:left="3394" w:hanging="420"/>
      </w:pPr>
    </w:lvl>
    <w:lvl w:ilvl="7" w:tplc="04090019" w:tentative="1">
      <w:start w:val="1"/>
      <w:numFmt w:val="lowerLetter"/>
      <w:lvlText w:val="%8)"/>
      <w:lvlJc w:val="left"/>
      <w:pPr>
        <w:ind w:left="3814" w:hanging="420"/>
      </w:pPr>
    </w:lvl>
    <w:lvl w:ilvl="8" w:tplc="0409001B" w:tentative="1">
      <w:start w:val="1"/>
      <w:numFmt w:val="lowerRoman"/>
      <w:lvlText w:val="%9."/>
      <w:lvlJc w:val="right"/>
      <w:pPr>
        <w:ind w:left="4234" w:hanging="420"/>
      </w:pPr>
    </w:lvl>
  </w:abstractNum>
  <w:abstractNum w:abstractNumId="27">
    <w:nsid w:val="63230D50"/>
    <w:multiLevelType w:val="hybridMultilevel"/>
    <w:tmpl w:val="F1D41978"/>
    <w:lvl w:ilvl="0" w:tplc="0409000F">
      <w:start w:val="1"/>
      <w:numFmt w:val="decimal"/>
      <w:lvlText w:val="%1."/>
      <w:lvlJc w:val="left"/>
      <w:pPr>
        <w:ind w:left="874" w:hanging="420"/>
      </w:pPr>
    </w:lvl>
    <w:lvl w:ilvl="1" w:tplc="04090019" w:tentative="1">
      <w:start w:val="1"/>
      <w:numFmt w:val="lowerLetter"/>
      <w:lvlText w:val="%2)"/>
      <w:lvlJc w:val="left"/>
      <w:pPr>
        <w:ind w:left="1294" w:hanging="420"/>
      </w:pPr>
    </w:lvl>
    <w:lvl w:ilvl="2" w:tplc="0409001B" w:tentative="1">
      <w:start w:val="1"/>
      <w:numFmt w:val="lowerRoman"/>
      <w:lvlText w:val="%3."/>
      <w:lvlJc w:val="right"/>
      <w:pPr>
        <w:ind w:left="1714" w:hanging="420"/>
      </w:pPr>
    </w:lvl>
    <w:lvl w:ilvl="3" w:tplc="0409000F" w:tentative="1">
      <w:start w:val="1"/>
      <w:numFmt w:val="decimal"/>
      <w:lvlText w:val="%4."/>
      <w:lvlJc w:val="left"/>
      <w:pPr>
        <w:ind w:left="2134" w:hanging="420"/>
      </w:pPr>
    </w:lvl>
    <w:lvl w:ilvl="4" w:tplc="04090019" w:tentative="1">
      <w:start w:val="1"/>
      <w:numFmt w:val="lowerLetter"/>
      <w:lvlText w:val="%5)"/>
      <w:lvlJc w:val="left"/>
      <w:pPr>
        <w:ind w:left="2554" w:hanging="420"/>
      </w:pPr>
    </w:lvl>
    <w:lvl w:ilvl="5" w:tplc="0409001B" w:tentative="1">
      <w:start w:val="1"/>
      <w:numFmt w:val="lowerRoman"/>
      <w:lvlText w:val="%6."/>
      <w:lvlJc w:val="right"/>
      <w:pPr>
        <w:ind w:left="2974" w:hanging="420"/>
      </w:pPr>
    </w:lvl>
    <w:lvl w:ilvl="6" w:tplc="0409000F" w:tentative="1">
      <w:start w:val="1"/>
      <w:numFmt w:val="decimal"/>
      <w:lvlText w:val="%7."/>
      <w:lvlJc w:val="left"/>
      <w:pPr>
        <w:ind w:left="3394" w:hanging="420"/>
      </w:pPr>
    </w:lvl>
    <w:lvl w:ilvl="7" w:tplc="04090019" w:tentative="1">
      <w:start w:val="1"/>
      <w:numFmt w:val="lowerLetter"/>
      <w:lvlText w:val="%8)"/>
      <w:lvlJc w:val="left"/>
      <w:pPr>
        <w:ind w:left="3814" w:hanging="420"/>
      </w:pPr>
    </w:lvl>
    <w:lvl w:ilvl="8" w:tplc="0409001B" w:tentative="1">
      <w:start w:val="1"/>
      <w:numFmt w:val="lowerRoman"/>
      <w:lvlText w:val="%9."/>
      <w:lvlJc w:val="right"/>
      <w:pPr>
        <w:ind w:left="4234" w:hanging="420"/>
      </w:pPr>
    </w:lvl>
  </w:abstractNum>
  <w:abstractNum w:abstractNumId="28">
    <w:nsid w:val="6D8F48CC"/>
    <w:multiLevelType w:val="hybridMultilevel"/>
    <w:tmpl w:val="10D042B2"/>
    <w:lvl w:ilvl="0" w:tplc="0409000F">
      <w:start w:val="1"/>
      <w:numFmt w:val="decimal"/>
      <w:lvlText w:val="%1."/>
      <w:lvlJc w:val="left"/>
      <w:pPr>
        <w:ind w:left="874" w:hanging="420"/>
      </w:pPr>
    </w:lvl>
    <w:lvl w:ilvl="1" w:tplc="04090019" w:tentative="1">
      <w:start w:val="1"/>
      <w:numFmt w:val="lowerLetter"/>
      <w:lvlText w:val="%2)"/>
      <w:lvlJc w:val="left"/>
      <w:pPr>
        <w:ind w:left="1294" w:hanging="420"/>
      </w:pPr>
    </w:lvl>
    <w:lvl w:ilvl="2" w:tplc="0409001B" w:tentative="1">
      <w:start w:val="1"/>
      <w:numFmt w:val="lowerRoman"/>
      <w:lvlText w:val="%3."/>
      <w:lvlJc w:val="right"/>
      <w:pPr>
        <w:ind w:left="1714" w:hanging="420"/>
      </w:pPr>
    </w:lvl>
    <w:lvl w:ilvl="3" w:tplc="0409000F" w:tentative="1">
      <w:start w:val="1"/>
      <w:numFmt w:val="decimal"/>
      <w:lvlText w:val="%4."/>
      <w:lvlJc w:val="left"/>
      <w:pPr>
        <w:ind w:left="2134" w:hanging="420"/>
      </w:pPr>
    </w:lvl>
    <w:lvl w:ilvl="4" w:tplc="04090019" w:tentative="1">
      <w:start w:val="1"/>
      <w:numFmt w:val="lowerLetter"/>
      <w:lvlText w:val="%5)"/>
      <w:lvlJc w:val="left"/>
      <w:pPr>
        <w:ind w:left="2554" w:hanging="420"/>
      </w:pPr>
    </w:lvl>
    <w:lvl w:ilvl="5" w:tplc="0409001B" w:tentative="1">
      <w:start w:val="1"/>
      <w:numFmt w:val="lowerRoman"/>
      <w:lvlText w:val="%6."/>
      <w:lvlJc w:val="right"/>
      <w:pPr>
        <w:ind w:left="2974" w:hanging="420"/>
      </w:pPr>
    </w:lvl>
    <w:lvl w:ilvl="6" w:tplc="0409000F" w:tentative="1">
      <w:start w:val="1"/>
      <w:numFmt w:val="decimal"/>
      <w:lvlText w:val="%7."/>
      <w:lvlJc w:val="left"/>
      <w:pPr>
        <w:ind w:left="3394" w:hanging="420"/>
      </w:pPr>
    </w:lvl>
    <w:lvl w:ilvl="7" w:tplc="04090019" w:tentative="1">
      <w:start w:val="1"/>
      <w:numFmt w:val="lowerLetter"/>
      <w:lvlText w:val="%8)"/>
      <w:lvlJc w:val="left"/>
      <w:pPr>
        <w:ind w:left="3814" w:hanging="420"/>
      </w:pPr>
    </w:lvl>
    <w:lvl w:ilvl="8" w:tplc="0409001B" w:tentative="1">
      <w:start w:val="1"/>
      <w:numFmt w:val="lowerRoman"/>
      <w:lvlText w:val="%9."/>
      <w:lvlJc w:val="right"/>
      <w:pPr>
        <w:ind w:left="4234" w:hanging="420"/>
      </w:pPr>
    </w:lvl>
  </w:abstractNum>
  <w:abstractNum w:abstractNumId="29">
    <w:nsid w:val="6E515792"/>
    <w:multiLevelType w:val="hybridMultilevel"/>
    <w:tmpl w:val="39E20B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27D0256"/>
    <w:multiLevelType w:val="hybridMultilevel"/>
    <w:tmpl w:val="9D3C7094"/>
    <w:lvl w:ilvl="0" w:tplc="0409000F">
      <w:start w:val="1"/>
      <w:numFmt w:val="decimal"/>
      <w:lvlText w:val="%1."/>
      <w:lvlJc w:val="left"/>
      <w:pPr>
        <w:ind w:left="874" w:hanging="420"/>
      </w:pPr>
    </w:lvl>
    <w:lvl w:ilvl="1" w:tplc="04090019" w:tentative="1">
      <w:start w:val="1"/>
      <w:numFmt w:val="lowerLetter"/>
      <w:lvlText w:val="%2)"/>
      <w:lvlJc w:val="left"/>
      <w:pPr>
        <w:ind w:left="1294" w:hanging="420"/>
      </w:pPr>
    </w:lvl>
    <w:lvl w:ilvl="2" w:tplc="0409001B" w:tentative="1">
      <w:start w:val="1"/>
      <w:numFmt w:val="lowerRoman"/>
      <w:lvlText w:val="%3."/>
      <w:lvlJc w:val="right"/>
      <w:pPr>
        <w:ind w:left="1714" w:hanging="420"/>
      </w:pPr>
    </w:lvl>
    <w:lvl w:ilvl="3" w:tplc="0409000F" w:tentative="1">
      <w:start w:val="1"/>
      <w:numFmt w:val="decimal"/>
      <w:lvlText w:val="%4."/>
      <w:lvlJc w:val="left"/>
      <w:pPr>
        <w:ind w:left="2134" w:hanging="420"/>
      </w:pPr>
    </w:lvl>
    <w:lvl w:ilvl="4" w:tplc="04090019" w:tentative="1">
      <w:start w:val="1"/>
      <w:numFmt w:val="lowerLetter"/>
      <w:lvlText w:val="%5)"/>
      <w:lvlJc w:val="left"/>
      <w:pPr>
        <w:ind w:left="2554" w:hanging="420"/>
      </w:pPr>
    </w:lvl>
    <w:lvl w:ilvl="5" w:tplc="0409001B" w:tentative="1">
      <w:start w:val="1"/>
      <w:numFmt w:val="lowerRoman"/>
      <w:lvlText w:val="%6."/>
      <w:lvlJc w:val="right"/>
      <w:pPr>
        <w:ind w:left="2974" w:hanging="420"/>
      </w:pPr>
    </w:lvl>
    <w:lvl w:ilvl="6" w:tplc="0409000F" w:tentative="1">
      <w:start w:val="1"/>
      <w:numFmt w:val="decimal"/>
      <w:lvlText w:val="%7."/>
      <w:lvlJc w:val="left"/>
      <w:pPr>
        <w:ind w:left="3394" w:hanging="420"/>
      </w:pPr>
    </w:lvl>
    <w:lvl w:ilvl="7" w:tplc="04090019" w:tentative="1">
      <w:start w:val="1"/>
      <w:numFmt w:val="lowerLetter"/>
      <w:lvlText w:val="%8)"/>
      <w:lvlJc w:val="left"/>
      <w:pPr>
        <w:ind w:left="3814" w:hanging="420"/>
      </w:pPr>
    </w:lvl>
    <w:lvl w:ilvl="8" w:tplc="0409001B" w:tentative="1">
      <w:start w:val="1"/>
      <w:numFmt w:val="lowerRoman"/>
      <w:lvlText w:val="%9."/>
      <w:lvlJc w:val="right"/>
      <w:pPr>
        <w:ind w:left="4234" w:hanging="420"/>
      </w:pPr>
    </w:lvl>
  </w:abstractNum>
  <w:abstractNum w:abstractNumId="31">
    <w:nsid w:val="758711C1"/>
    <w:multiLevelType w:val="hybridMultilevel"/>
    <w:tmpl w:val="76A87292"/>
    <w:lvl w:ilvl="0" w:tplc="0409000F">
      <w:start w:val="1"/>
      <w:numFmt w:val="decimal"/>
      <w:lvlText w:val="%1."/>
      <w:lvlJc w:val="left"/>
      <w:pPr>
        <w:ind w:left="874" w:hanging="420"/>
      </w:pPr>
    </w:lvl>
    <w:lvl w:ilvl="1" w:tplc="04090019" w:tentative="1">
      <w:start w:val="1"/>
      <w:numFmt w:val="lowerLetter"/>
      <w:lvlText w:val="%2)"/>
      <w:lvlJc w:val="left"/>
      <w:pPr>
        <w:ind w:left="1294" w:hanging="420"/>
      </w:pPr>
    </w:lvl>
    <w:lvl w:ilvl="2" w:tplc="0409001B" w:tentative="1">
      <w:start w:val="1"/>
      <w:numFmt w:val="lowerRoman"/>
      <w:lvlText w:val="%3."/>
      <w:lvlJc w:val="right"/>
      <w:pPr>
        <w:ind w:left="1714" w:hanging="420"/>
      </w:pPr>
    </w:lvl>
    <w:lvl w:ilvl="3" w:tplc="0409000F" w:tentative="1">
      <w:start w:val="1"/>
      <w:numFmt w:val="decimal"/>
      <w:lvlText w:val="%4."/>
      <w:lvlJc w:val="left"/>
      <w:pPr>
        <w:ind w:left="2134" w:hanging="420"/>
      </w:pPr>
    </w:lvl>
    <w:lvl w:ilvl="4" w:tplc="04090019" w:tentative="1">
      <w:start w:val="1"/>
      <w:numFmt w:val="lowerLetter"/>
      <w:lvlText w:val="%5)"/>
      <w:lvlJc w:val="left"/>
      <w:pPr>
        <w:ind w:left="2554" w:hanging="420"/>
      </w:pPr>
    </w:lvl>
    <w:lvl w:ilvl="5" w:tplc="0409001B" w:tentative="1">
      <w:start w:val="1"/>
      <w:numFmt w:val="lowerRoman"/>
      <w:lvlText w:val="%6."/>
      <w:lvlJc w:val="right"/>
      <w:pPr>
        <w:ind w:left="2974" w:hanging="420"/>
      </w:pPr>
    </w:lvl>
    <w:lvl w:ilvl="6" w:tplc="0409000F" w:tentative="1">
      <w:start w:val="1"/>
      <w:numFmt w:val="decimal"/>
      <w:lvlText w:val="%7."/>
      <w:lvlJc w:val="left"/>
      <w:pPr>
        <w:ind w:left="3394" w:hanging="420"/>
      </w:pPr>
    </w:lvl>
    <w:lvl w:ilvl="7" w:tplc="04090019" w:tentative="1">
      <w:start w:val="1"/>
      <w:numFmt w:val="lowerLetter"/>
      <w:lvlText w:val="%8)"/>
      <w:lvlJc w:val="left"/>
      <w:pPr>
        <w:ind w:left="3814" w:hanging="420"/>
      </w:pPr>
    </w:lvl>
    <w:lvl w:ilvl="8" w:tplc="0409001B" w:tentative="1">
      <w:start w:val="1"/>
      <w:numFmt w:val="lowerRoman"/>
      <w:lvlText w:val="%9."/>
      <w:lvlJc w:val="right"/>
      <w:pPr>
        <w:ind w:left="4234" w:hanging="420"/>
      </w:pPr>
    </w:lvl>
  </w:abstractNum>
  <w:num w:numId="1">
    <w:abstractNumId w:val="21"/>
  </w:num>
  <w:num w:numId="2">
    <w:abstractNumId w:val="9"/>
  </w:num>
  <w:num w:numId="3">
    <w:abstractNumId w:val="23"/>
  </w:num>
  <w:num w:numId="4">
    <w:abstractNumId w:val="25"/>
  </w:num>
  <w:num w:numId="5">
    <w:abstractNumId w:val="21"/>
  </w:num>
  <w:num w:numId="6">
    <w:abstractNumId w:val="28"/>
  </w:num>
  <w:num w:numId="7">
    <w:abstractNumId w:val="30"/>
  </w:num>
  <w:num w:numId="8">
    <w:abstractNumId w:val="22"/>
  </w:num>
  <w:num w:numId="9">
    <w:abstractNumId w:val="11"/>
  </w:num>
  <w:num w:numId="10">
    <w:abstractNumId w:val="8"/>
  </w:num>
  <w:num w:numId="11">
    <w:abstractNumId w:val="16"/>
  </w:num>
  <w:num w:numId="12">
    <w:abstractNumId w:val="27"/>
  </w:num>
  <w:num w:numId="13">
    <w:abstractNumId w:val="5"/>
  </w:num>
  <w:num w:numId="14">
    <w:abstractNumId w:val="15"/>
  </w:num>
  <w:num w:numId="15">
    <w:abstractNumId w:val="31"/>
  </w:num>
  <w:num w:numId="16">
    <w:abstractNumId w:val="14"/>
  </w:num>
  <w:num w:numId="17">
    <w:abstractNumId w:val="6"/>
  </w:num>
  <w:num w:numId="18">
    <w:abstractNumId w:val="26"/>
  </w:num>
  <w:num w:numId="19">
    <w:abstractNumId w:val="18"/>
  </w:num>
  <w:num w:numId="20">
    <w:abstractNumId w:val="20"/>
  </w:num>
  <w:num w:numId="21">
    <w:abstractNumId w:val="13"/>
  </w:num>
  <w:num w:numId="22">
    <w:abstractNumId w:val="17"/>
  </w:num>
  <w:num w:numId="23">
    <w:abstractNumId w:val="4"/>
  </w:num>
  <w:num w:numId="24">
    <w:abstractNumId w:val="0"/>
  </w:num>
  <w:num w:numId="25">
    <w:abstractNumId w:val="19"/>
  </w:num>
  <w:num w:numId="26">
    <w:abstractNumId w:val="1"/>
  </w:num>
  <w:num w:numId="27">
    <w:abstractNumId w:val="10"/>
  </w:num>
  <w:num w:numId="28">
    <w:abstractNumId w:val="24"/>
  </w:num>
  <w:num w:numId="29">
    <w:abstractNumId w:val="12"/>
  </w:num>
  <w:num w:numId="30">
    <w:abstractNumId w:val="7"/>
  </w:num>
  <w:num w:numId="31">
    <w:abstractNumId w:val="3"/>
  </w:num>
  <w:num w:numId="32">
    <w:abstractNumId w:val="2"/>
  </w:num>
  <w:num w:numId="33">
    <w:abstractNumId w:val="29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attachedTemplate r:id="rId1"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0178">
      <o:colormenu v:ext="edit" fillcolor="none [2092]"/>
    </o:shapedefaults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E3C28"/>
    <w:rsid w:val="00000947"/>
    <w:rsid w:val="00000BB3"/>
    <w:rsid w:val="000044ED"/>
    <w:rsid w:val="0000505F"/>
    <w:rsid w:val="00005B89"/>
    <w:rsid w:val="00006351"/>
    <w:rsid w:val="00007E72"/>
    <w:rsid w:val="00010497"/>
    <w:rsid w:val="00011CC7"/>
    <w:rsid w:val="00011D3F"/>
    <w:rsid w:val="00012646"/>
    <w:rsid w:val="0001313F"/>
    <w:rsid w:val="00015EAD"/>
    <w:rsid w:val="00016EA2"/>
    <w:rsid w:val="0001748A"/>
    <w:rsid w:val="00023244"/>
    <w:rsid w:val="00023F13"/>
    <w:rsid w:val="000277F2"/>
    <w:rsid w:val="000306EE"/>
    <w:rsid w:val="00030F95"/>
    <w:rsid w:val="00031872"/>
    <w:rsid w:val="00033692"/>
    <w:rsid w:val="000339A9"/>
    <w:rsid w:val="0003602A"/>
    <w:rsid w:val="00036B4E"/>
    <w:rsid w:val="00037255"/>
    <w:rsid w:val="00037ADA"/>
    <w:rsid w:val="0004178B"/>
    <w:rsid w:val="00043DE8"/>
    <w:rsid w:val="00044033"/>
    <w:rsid w:val="000442B4"/>
    <w:rsid w:val="0004473C"/>
    <w:rsid w:val="00044DF9"/>
    <w:rsid w:val="00045C1E"/>
    <w:rsid w:val="00045C85"/>
    <w:rsid w:val="00050AD5"/>
    <w:rsid w:val="0005134B"/>
    <w:rsid w:val="00052F0E"/>
    <w:rsid w:val="000539B7"/>
    <w:rsid w:val="000543DD"/>
    <w:rsid w:val="0005445B"/>
    <w:rsid w:val="00057E20"/>
    <w:rsid w:val="00060DF8"/>
    <w:rsid w:val="0006286D"/>
    <w:rsid w:val="00062CBA"/>
    <w:rsid w:val="00064DC9"/>
    <w:rsid w:val="000652D7"/>
    <w:rsid w:val="0006728C"/>
    <w:rsid w:val="0007012E"/>
    <w:rsid w:val="00070214"/>
    <w:rsid w:val="0007061D"/>
    <w:rsid w:val="00072016"/>
    <w:rsid w:val="000720B2"/>
    <w:rsid w:val="000727AF"/>
    <w:rsid w:val="000735A0"/>
    <w:rsid w:val="00073B76"/>
    <w:rsid w:val="000750C4"/>
    <w:rsid w:val="00075AD8"/>
    <w:rsid w:val="00075FCD"/>
    <w:rsid w:val="000768D5"/>
    <w:rsid w:val="00077A44"/>
    <w:rsid w:val="0008039D"/>
    <w:rsid w:val="00080CAA"/>
    <w:rsid w:val="00083C73"/>
    <w:rsid w:val="000840F4"/>
    <w:rsid w:val="00085A44"/>
    <w:rsid w:val="00085AA2"/>
    <w:rsid w:val="00086045"/>
    <w:rsid w:val="000919F1"/>
    <w:rsid w:val="00091BA7"/>
    <w:rsid w:val="0009203F"/>
    <w:rsid w:val="00092175"/>
    <w:rsid w:val="00093A23"/>
    <w:rsid w:val="00094679"/>
    <w:rsid w:val="00094DD3"/>
    <w:rsid w:val="000950AA"/>
    <w:rsid w:val="00095123"/>
    <w:rsid w:val="0009590B"/>
    <w:rsid w:val="00096142"/>
    <w:rsid w:val="00096589"/>
    <w:rsid w:val="0009679F"/>
    <w:rsid w:val="000969C7"/>
    <w:rsid w:val="00097DFA"/>
    <w:rsid w:val="000A243C"/>
    <w:rsid w:val="000A5A89"/>
    <w:rsid w:val="000A5DFA"/>
    <w:rsid w:val="000A701B"/>
    <w:rsid w:val="000A7932"/>
    <w:rsid w:val="000A798F"/>
    <w:rsid w:val="000B0777"/>
    <w:rsid w:val="000B2781"/>
    <w:rsid w:val="000B2CAB"/>
    <w:rsid w:val="000B454F"/>
    <w:rsid w:val="000B56A7"/>
    <w:rsid w:val="000B66DF"/>
    <w:rsid w:val="000C107A"/>
    <w:rsid w:val="000C144E"/>
    <w:rsid w:val="000C24DA"/>
    <w:rsid w:val="000C2E93"/>
    <w:rsid w:val="000C3F6A"/>
    <w:rsid w:val="000C4D49"/>
    <w:rsid w:val="000C5C72"/>
    <w:rsid w:val="000C76E8"/>
    <w:rsid w:val="000D001B"/>
    <w:rsid w:val="000D0049"/>
    <w:rsid w:val="000D0947"/>
    <w:rsid w:val="000D462C"/>
    <w:rsid w:val="000D7C04"/>
    <w:rsid w:val="000D7E4D"/>
    <w:rsid w:val="000E08AF"/>
    <w:rsid w:val="000E0C6B"/>
    <w:rsid w:val="000E0D4D"/>
    <w:rsid w:val="000E30BD"/>
    <w:rsid w:val="000E3720"/>
    <w:rsid w:val="000E431D"/>
    <w:rsid w:val="000E48D6"/>
    <w:rsid w:val="000E4D45"/>
    <w:rsid w:val="000E6332"/>
    <w:rsid w:val="000E710C"/>
    <w:rsid w:val="000F2752"/>
    <w:rsid w:val="000F3756"/>
    <w:rsid w:val="000F4376"/>
    <w:rsid w:val="000F62DD"/>
    <w:rsid w:val="000F7563"/>
    <w:rsid w:val="000F7C99"/>
    <w:rsid w:val="0010034C"/>
    <w:rsid w:val="001004FC"/>
    <w:rsid w:val="001024BF"/>
    <w:rsid w:val="00102D9D"/>
    <w:rsid w:val="00104C2B"/>
    <w:rsid w:val="001104E0"/>
    <w:rsid w:val="00110BCB"/>
    <w:rsid w:val="001115E6"/>
    <w:rsid w:val="00113E5E"/>
    <w:rsid w:val="00114F57"/>
    <w:rsid w:val="00115562"/>
    <w:rsid w:val="00116182"/>
    <w:rsid w:val="00116679"/>
    <w:rsid w:val="00117151"/>
    <w:rsid w:val="00117B24"/>
    <w:rsid w:val="00122003"/>
    <w:rsid w:val="00122271"/>
    <w:rsid w:val="00123B9A"/>
    <w:rsid w:val="001242E8"/>
    <w:rsid w:val="00124D34"/>
    <w:rsid w:val="00125746"/>
    <w:rsid w:val="001263E4"/>
    <w:rsid w:val="00126BCC"/>
    <w:rsid w:val="0012766B"/>
    <w:rsid w:val="0013110C"/>
    <w:rsid w:val="00132387"/>
    <w:rsid w:val="00133981"/>
    <w:rsid w:val="00133A3D"/>
    <w:rsid w:val="00134380"/>
    <w:rsid w:val="00134877"/>
    <w:rsid w:val="00134E00"/>
    <w:rsid w:val="001352C2"/>
    <w:rsid w:val="00136B57"/>
    <w:rsid w:val="00136EFA"/>
    <w:rsid w:val="00140BF2"/>
    <w:rsid w:val="00140D42"/>
    <w:rsid w:val="00140DFD"/>
    <w:rsid w:val="00141102"/>
    <w:rsid w:val="0014157D"/>
    <w:rsid w:val="00143651"/>
    <w:rsid w:val="00143B02"/>
    <w:rsid w:val="00144642"/>
    <w:rsid w:val="00146182"/>
    <w:rsid w:val="00146648"/>
    <w:rsid w:val="00152668"/>
    <w:rsid w:val="00154086"/>
    <w:rsid w:val="001550E9"/>
    <w:rsid w:val="00160347"/>
    <w:rsid w:val="00162377"/>
    <w:rsid w:val="00163EE5"/>
    <w:rsid w:val="00164531"/>
    <w:rsid w:val="001649F1"/>
    <w:rsid w:val="001652B1"/>
    <w:rsid w:val="00166748"/>
    <w:rsid w:val="00170B73"/>
    <w:rsid w:val="0017158E"/>
    <w:rsid w:val="00172DBD"/>
    <w:rsid w:val="00174543"/>
    <w:rsid w:val="00174A7F"/>
    <w:rsid w:val="00174D45"/>
    <w:rsid w:val="00175C94"/>
    <w:rsid w:val="001767FE"/>
    <w:rsid w:val="00176CCB"/>
    <w:rsid w:val="001772D0"/>
    <w:rsid w:val="00177DE4"/>
    <w:rsid w:val="00180103"/>
    <w:rsid w:val="00180305"/>
    <w:rsid w:val="00181760"/>
    <w:rsid w:val="00181DD9"/>
    <w:rsid w:val="0018475F"/>
    <w:rsid w:val="00185B40"/>
    <w:rsid w:val="00193575"/>
    <w:rsid w:val="0019393B"/>
    <w:rsid w:val="00194F9F"/>
    <w:rsid w:val="0019665F"/>
    <w:rsid w:val="0019743C"/>
    <w:rsid w:val="001A0316"/>
    <w:rsid w:val="001A107D"/>
    <w:rsid w:val="001A33B6"/>
    <w:rsid w:val="001A4388"/>
    <w:rsid w:val="001A4888"/>
    <w:rsid w:val="001A50CC"/>
    <w:rsid w:val="001A59D7"/>
    <w:rsid w:val="001A69DE"/>
    <w:rsid w:val="001A6D6A"/>
    <w:rsid w:val="001A6ED2"/>
    <w:rsid w:val="001B0057"/>
    <w:rsid w:val="001B1148"/>
    <w:rsid w:val="001B16D8"/>
    <w:rsid w:val="001B193B"/>
    <w:rsid w:val="001B222B"/>
    <w:rsid w:val="001B24A7"/>
    <w:rsid w:val="001B280D"/>
    <w:rsid w:val="001B3EF9"/>
    <w:rsid w:val="001B4732"/>
    <w:rsid w:val="001B7532"/>
    <w:rsid w:val="001B7A03"/>
    <w:rsid w:val="001C3245"/>
    <w:rsid w:val="001C349F"/>
    <w:rsid w:val="001C3965"/>
    <w:rsid w:val="001D17C5"/>
    <w:rsid w:val="001D2A09"/>
    <w:rsid w:val="001D31E9"/>
    <w:rsid w:val="001D3A4C"/>
    <w:rsid w:val="001D3CCD"/>
    <w:rsid w:val="001D4449"/>
    <w:rsid w:val="001E0068"/>
    <w:rsid w:val="001E1B41"/>
    <w:rsid w:val="001E3306"/>
    <w:rsid w:val="001E3393"/>
    <w:rsid w:val="001E3CC9"/>
    <w:rsid w:val="001E3D54"/>
    <w:rsid w:val="001E4061"/>
    <w:rsid w:val="001E45D9"/>
    <w:rsid w:val="001E552C"/>
    <w:rsid w:val="001E5C93"/>
    <w:rsid w:val="001E5E3B"/>
    <w:rsid w:val="001E5FBB"/>
    <w:rsid w:val="001E6AAE"/>
    <w:rsid w:val="001E7856"/>
    <w:rsid w:val="001F2D76"/>
    <w:rsid w:val="001F3AB9"/>
    <w:rsid w:val="001F3E9E"/>
    <w:rsid w:val="001F53BA"/>
    <w:rsid w:val="002007E4"/>
    <w:rsid w:val="00201AC1"/>
    <w:rsid w:val="00202F17"/>
    <w:rsid w:val="002040D4"/>
    <w:rsid w:val="00205056"/>
    <w:rsid w:val="002071A6"/>
    <w:rsid w:val="002079BA"/>
    <w:rsid w:val="00207DA5"/>
    <w:rsid w:val="002117F4"/>
    <w:rsid w:val="00212EA1"/>
    <w:rsid w:val="00213F37"/>
    <w:rsid w:val="002141F3"/>
    <w:rsid w:val="002167AA"/>
    <w:rsid w:val="002167BE"/>
    <w:rsid w:val="00216C24"/>
    <w:rsid w:val="00216EA5"/>
    <w:rsid w:val="00217805"/>
    <w:rsid w:val="002205A3"/>
    <w:rsid w:val="00220EA8"/>
    <w:rsid w:val="00221DB6"/>
    <w:rsid w:val="00223615"/>
    <w:rsid w:val="002245FC"/>
    <w:rsid w:val="002251C6"/>
    <w:rsid w:val="002264D1"/>
    <w:rsid w:val="00226EC3"/>
    <w:rsid w:val="00233C42"/>
    <w:rsid w:val="00235E5B"/>
    <w:rsid w:val="00235FE2"/>
    <w:rsid w:val="002376A9"/>
    <w:rsid w:val="00245123"/>
    <w:rsid w:val="00245203"/>
    <w:rsid w:val="00245913"/>
    <w:rsid w:val="00246711"/>
    <w:rsid w:val="0024694D"/>
    <w:rsid w:val="002474B0"/>
    <w:rsid w:val="002523C5"/>
    <w:rsid w:val="0025289D"/>
    <w:rsid w:val="00252BC6"/>
    <w:rsid w:val="002550A3"/>
    <w:rsid w:val="0025532C"/>
    <w:rsid w:val="00256BEA"/>
    <w:rsid w:val="002576C3"/>
    <w:rsid w:val="00257F82"/>
    <w:rsid w:val="00263712"/>
    <w:rsid w:val="002664D6"/>
    <w:rsid w:val="002669DB"/>
    <w:rsid w:val="00266F68"/>
    <w:rsid w:val="002716C8"/>
    <w:rsid w:val="00272591"/>
    <w:rsid w:val="0027448E"/>
    <w:rsid w:val="00280A64"/>
    <w:rsid w:val="00280FEC"/>
    <w:rsid w:val="00281586"/>
    <w:rsid w:val="0028181A"/>
    <w:rsid w:val="00282182"/>
    <w:rsid w:val="00282498"/>
    <w:rsid w:val="00282B3D"/>
    <w:rsid w:val="002837F6"/>
    <w:rsid w:val="00286210"/>
    <w:rsid w:val="00291F47"/>
    <w:rsid w:val="0029293C"/>
    <w:rsid w:val="00292D13"/>
    <w:rsid w:val="00292F7C"/>
    <w:rsid w:val="002939C8"/>
    <w:rsid w:val="00293BA0"/>
    <w:rsid w:val="00296062"/>
    <w:rsid w:val="0029611C"/>
    <w:rsid w:val="0029640B"/>
    <w:rsid w:val="0029672A"/>
    <w:rsid w:val="002A015C"/>
    <w:rsid w:val="002A041A"/>
    <w:rsid w:val="002A061C"/>
    <w:rsid w:val="002A1064"/>
    <w:rsid w:val="002A14DE"/>
    <w:rsid w:val="002A1562"/>
    <w:rsid w:val="002A2007"/>
    <w:rsid w:val="002A2493"/>
    <w:rsid w:val="002A2C19"/>
    <w:rsid w:val="002A4A8A"/>
    <w:rsid w:val="002A627D"/>
    <w:rsid w:val="002B0B8B"/>
    <w:rsid w:val="002B0F26"/>
    <w:rsid w:val="002B1873"/>
    <w:rsid w:val="002B1A46"/>
    <w:rsid w:val="002B1A4E"/>
    <w:rsid w:val="002B22BD"/>
    <w:rsid w:val="002B52AD"/>
    <w:rsid w:val="002B5426"/>
    <w:rsid w:val="002B554C"/>
    <w:rsid w:val="002B5A5A"/>
    <w:rsid w:val="002B5DA4"/>
    <w:rsid w:val="002B6505"/>
    <w:rsid w:val="002B73F4"/>
    <w:rsid w:val="002B7B47"/>
    <w:rsid w:val="002C076C"/>
    <w:rsid w:val="002C130D"/>
    <w:rsid w:val="002C5E32"/>
    <w:rsid w:val="002C6722"/>
    <w:rsid w:val="002D1829"/>
    <w:rsid w:val="002D1B7C"/>
    <w:rsid w:val="002D200D"/>
    <w:rsid w:val="002D2537"/>
    <w:rsid w:val="002D2697"/>
    <w:rsid w:val="002D35DE"/>
    <w:rsid w:val="002D6527"/>
    <w:rsid w:val="002D7231"/>
    <w:rsid w:val="002D7C0D"/>
    <w:rsid w:val="002D7D69"/>
    <w:rsid w:val="002E08DD"/>
    <w:rsid w:val="002E0E5C"/>
    <w:rsid w:val="002E28CA"/>
    <w:rsid w:val="002E3557"/>
    <w:rsid w:val="002E495B"/>
    <w:rsid w:val="002E4A89"/>
    <w:rsid w:val="002E4E22"/>
    <w:rsid w:val="002E6735"/>
    <w:rsid w:val="002E6A78"/>
    <w:rsid w:val="002E6C5A"/>
    <w:rsid w:val="002E7DFA"/>
    <w:rsid w:val="002E7FE3"/>
    <w:rsid w:val="002F00D2"/>
    <w:rsid w:val="002F1B22"/>
    <w:rsid w:val="002F223B"/>
    <w:rsid w:val="002F2A31"/>
    <w:rsid w:val="002F2B3A"/>
    <w:rsid w:val="002F327F"/>
    <w:rsid w:val="002F3E36"/>
    <w:rsid w:val="002F61F9"/>
    <w:rsid w:val="00301F9F"/>
    <w:rsid w:val="00302CF2"/>
    <w:rsid w:val="00302EED"/>
    <w:rsid w:val="0030311F"/>
    <w:rsid w:val="003031BC"/>
    <w:rsid w:val="0030364D"/>
    <w:rsid w:val="00305E28"/>
    <w:rsid w:val="003073CC"/>
    <w:rsid w:val="00310138"/>
    <w:rsid w:val="003104F1"/>
    <w:rsid w:val="00310F6D"/>
    <w:rsid w:val="00313A37"/>
    <w:rsid w:val="003140E8"/>
    <w:rsid w:val="00314C94"/>
    <w:rsid w:val="003155A2"/>
    <w:rsid w:val="00315EA1"/>
    <w:rsid w:val="0031658E"/>
    <w:rsid w:val="00316713"/>
    <w:rsid w:val="00316EA8"/>
    <w:rsid w:val="00317455"/>
    <w:rsid w:val="0031755F"/>
    <w:rsid w:val="00317E2F"/>
    <w:rsid w:val="00320A11"/>
    <w:rsid w:val="00320FDD"/>
    <w:rsid w:val="003215BF"/>
    <w:rsid w:val="00321D7D"/>
    <w:rsid w:val="00324B4D"/>
    <w:rsid w:val="00324CF5"/>
    <w:rsid w:val="00325518"/>
    <w:rsid w:val="00326BD7"/>
    <w:rsid w:val="00330F43"/>
    <w:rsid w:val="0033252C"/>
    <w:rsid w:val="003339F7"/>
    <w:rsid w:val="00334164"/>
    <w:rsid w:val="00334801"/>
    <w:rsid w:val="00334E4F"/>
    <w:rsid w:val="003354D7"/>
    <w:rsid w:val="00336248"/>
    <w:rsid w:val="003405A9"/>
    <w:rsid w:val="00341FAE"/>
    <w:rsid w:val="0034224C"/>
    <w:rsid w:val="00342692"/>
    <w:rsid w:val="00342C26"/>
    <w:rsid w:val="003430C7"/>
    <w:rsid w:val="00344A73"/>
    <w:rsid w:val="0034506A"/>
    <w:rsid w:val="00345250"/>
    <w:rsid w:val="003464F8"/>
    <w:rsid w:val="003508CC"/>
    <w:rsid w:val="003510C6"/>
    <w:rsid w:val="00351343"/>
    <w:rsid w:val="00351619"/>
    <w:rsid w:val="00351AD1"/>
    <w:rsid w:val="00351DE2"/>
    <w:rsid w:val="0035337D"/>
    <w:rsid w:val="0035469E"/>
    <w:rsid w:val="0035558B"/>
    <w:rsid w:val="00355AB8"/>
    <w:rsid w:val="00355B2C"/>
    <w:rsid w:val="003560E8"/>
    <w:rsid w:val="0035624C"/>
    <w:rsid w:val="00357190"/>
    <w:rsid w:val="00357BD3"/>
    <w:rsid w:val="0036074A"/>
    <w:rsid w:val="00360B6B"/>
    <w:rsid w:val="00361097"/>
    <w:rsid w:val="00362E72"/>
    <w:rsid w:val="00365C77"/>
    <w:rsid w:val="00365F97"/>
    <w:rsid w:val="00367E76"/>
    <w:rsid w:val="00370C55"/>
    <w:rsid w:val="00371414"/>
    <w:rsid w:val="00372275"/>
    <w:rsid w:val="00372500"/>
    <w:rsid w:val="00380C66"/>
    <w:rsid w:val="00380FCA"/>
    <w:rsid w:val="003831A8"/>
    <w:rsid w:val="00383C7A"/>
    <w:rsid w:val="003846EE"/>
    <w:rsid w:val="003848A2"/>
    <w:rsid w:val="00384924"/>
    <w:rsid w:val="00384DDB"/>
    <w:rsid w:val="003860B7"/>
    <w:rsid w:val="00387445"/>
    <w:rsid w:val="00387A5A"/>
    <w:rsid w:val="00387E2C"/>
    <w:rsid w:val="00390E49"/>
    <w:rsid w:val="003926D2"/>
    <w:rsid w:val="00393247"/>
    <w:rsid w:val="003939AD"/>
    <w:rsid w:val="00393C74"/>
    <w:rsid w:val="003960F2"/>
    <w:rsid w:val="003A116F"/>
    <w:rsid w:val="003A2994"/>
    <w:rsid w:val="003A3BEB"/>
    <w:rsid w:val="003A3E7A"/>
    <w:rsid w:val="003A52B9"/>
    <w:rsid w:val="003A55A8"/>
    <w:rsid w:val="003A5A04"/>
    <w:rsid w:val="003A5B3F"/>
    <w:rsid w:val="003B0121"/>
    <w:rsid w:val="003B2646"/>
    <w:rsid w:val="003B423E"/>
    <w:rsid w:val="003B6135"/>
    <w:rsid w:val="003C1AA4"/>
    <w:rsid w:val="003C1DF2"/>
    <w:rsid w:val="003C46FA"/>
    <w:rsid w:val="003C4D3C"/>
    <w:rsid w:val="003C595D"/>
    <w:rsid w:val="003C6BF6"/>
    <w:rsid w:val="003C7B51"/>
    <w:rsid w:val="003D0378"/>
    <w:rsid w:val="003D11A3"/>
    <w:rsid w:val="003D1C1D"/>
    <w:rsid w:val="003D2154"/>
    <w:rsid w:val="003D2178"/>
    <w:rsid w:val="003D2535"/>
    <w:rsid w:val="003D28EA"/>
    <w:rsid w:val="003D32D2"/>
    <w:rsid w:val="003D3B86"/>
    <w:rsid w:val="003D414F"/>
    <w:rsid w:val="003D625F"/>
    <w:rsid w:val="003D745E"/>
    <w:rsid w:val="003D78C7"/>
    <w:rsid w:val="003D7E97"/>
    <w:rsid w:val="003E0BC0"/>
    <w:rsid w:val="003E0E7A"/>
    <w:rsid w:val="003E1570"/>
    <w:rsid w:val="003E1795"/>
    <w:rsid w:val="003E1EF8"/>
    <w:rsid w:val="003E2ACD"/>
    <w:rsid w:val="003E30FA"/>
    <w:rsid w:val="003E4FA3"/>
    <w:rsid w:val="003E5B31"/>
    <w:rsid w:val="003E65DF"/>
    <w:rsid w:val="003F14DD"/>
    <w:rsid w:val="003F176B"/>
    <w:rsid w:val="003F2297"/>
    <w:rsid w:val="003F2C34"/>
    <w:rsid w:val="003F5B45"/>
    <w:rsid w:val="003F69A4"/>
    <w:rsid w:val="003F6C8E"/>
    <w:rsid w:val="003F71E3"/>
    <w:rsid w:val="003F7B31"/>
    <w:rsid w:val="00400215"/>
    <w:rsid w:val="00401F3B"/>
    <w:rsid w:val="00402B7F"/>
    <w:rsid w:val="00403E16"/>
    <w:rsid w:val="00404CAC"/>
    <w:rsid w:val="00404E06"/>
    <w:rsid w:val="00405231"/>
    <w:rsid w:val="004052D1"/>
    <w:rsid w:val="00406209"/>
    <w:rsid w:val="00410901"/>
    <w:rsid w:val="00411188"/>
    <w:rsid w:val="0041282D"/>
    <w:rsid w:val="004136B6"/>
    <w:rsid w:val="00413D35"/>
    <w:rsid w:val="00414CA9"/>
    <w:rsid w:val="00415DBD"/>
    <w:rsid w:val="00415E1E"/>
    <w:rsid w:val="00417CA7"/>
    <w:rsid w:val="00417D8D"/>
    <w:rsid w:val="00417E0B"/>
    <w:rsid w:val="0042343D"/>
    <w:rsid w:val="004273A0"/>
    <w:rsid w:val="00430D12"/>
    <w:rsid w:val="00431399"/>
    <w:rsid w:val="00432136"/>
    <w:rsid w:val="00432569"/>
    <w:rsid w:val="0043327B"/>
    <w:rsid w:val="0043437E"/>
    <w:rsid w:val="004346EE"/>
    <w:rsid w:val="004358C4"/>
    <w:rsid w:val="004372F6"/>
    <w:rsid w:val="00440EDA"/>
    <w:rsid w:val="0044265C"/>
    <w:rsid w:val="00442E65"/>
    <w:rsid w:val="004430F7"/>
    <w:rsid w:val="0044537F"/>
    <w:rsid w:val="00445948"/>
    <w:rsid w:val="00446AE3"/>
    <w:rsid w:val="00446CFC"/>
    <w:rsid w:val="00447008"/>
    <w:rsid w:val="00450095"/>
    <w:rsid w:val="0045112E"/>
    <w:rsid w:val="004511E9"/>
    <w:rsid w:val="004527FF"/>
    <w:rsid w:val="0045293D"/>
    <w:rsid w:val="0045639C"/>
    <w:rsid w:val="00457611"/>
    <w:rsid w:val="0045767D"/>
    <w:rsid w:val="004616B0"/>
    <w:rsid w:val="00461EDF"/>
    <w:rsid w:val="0046395A"/>
    <w:rsid w:val="00466058"/>
    <w:rsid w:val="00466508"/>
    <w:rsid w:val="004708E9"/>
    <w:rsid w:val="00470A78"/>
    <w:rsid w:val="00470C03"/>
    <w:rsid w:val="00471F1B"/>
    <w:rsid w:val="00472C0D"/>
    <w:rsid w:val="00473F45"/>
    <w:rsid w:val="00475EF4"/>
    <w:rsid w:val="00476352"/>
    <w:rsid w:val="0047794E"/>
    <w:rsid w:val="00477AB1"/>
    <w:rsid w:val="00481537"/>
    <w:rsid w:val="004827E4"/>
    <w:rsid w:val="00484519"/>
    <w:rsid w:val="00486410"/>
    <w:rsid w:val="004878CC"/>
    <w:rsid w:val="00487BE1"/>
    <w:rsid w:val="00490409"/>
    <w:rsid w:val="004905C9"/>
    <w:rsid w:val="0049061D"/>
    <w:rsid w:val="00490D92"/>
    <w:rsid w:val="00491014"/>
    <w:rsid w:val="0049116B"/>
    <w:rsid w:val="004917EB"/>
    <w:rsid w:val="004929BA"/>
    <w:rsid w:val="00493C63"/>
    <w:rsid w:val="00497709"/>
    <w:rsid w:val="00497A15"/>
    <w:rsid w:val="004A0273"/>
    <w:rsid w:val="004A0CC7"/>
    <w:rsid w:val="004A4403"/>
    <w:rsid w:val="004A44CD"/>
    <w:rsid w:val="004A62B6"/>
    <w:rsid w:val="004A6607"/>
    <w:rsid w:val="004B0633"/>
    <w:rsid w:val="004B0A5A"/>
    <w:rsid w:val="004B3597"/>
    <w:rsid w:val="004B470D"/>
    <w:rsid w:val="004B5613"/>
    <w:rsid w:val="004B6054"/>
    <w:rsid w:val="004B69A9"/>
    <w:rsid w:val="004B6FE2"/>
    <w:rsid w:val="004B73DD"/>
    <w:rsid w:val="004C0451"/>
    <w:rsid w:val="004C0EAF"/>
    <w:rsid w:val="004C402B"/>
    <w:rsid w:val="004C5835"/>
    <w:rsid w:val="004C5A18"/>
    <w:rsid w:val="004C6918"/>
    <w:rsid w:val="004C6D25"/>
    <w:rsid w:val="004C73BC"/>
    <w:rsid w:val="004C77A9"/>
    <w:rsid w:val="004D013C"/>
    <w:rsid w:val="004D0EE7"/>
    <w:rsid w:val="004D1FD5"/>
    <w:rsid w:val="004D591D"/>
    <w:rsid w:val="004D7A62"/>
    <w:rsid w:val="004D7DFA"/>
    <w:rsid w:val="004D7FD3"/>
    <w:rsid w:val="004E1241"/>
    <w:rsid w:val="004E1CFA"/>
    <w:rsid w:val="004E2FAA"/>
    <w:rsid w:val="004E5CD8"/>
    <w:rsid w:val="004E6239"/>
    <w:rsid w:val="004E6954"/>
    <w:rsid w:val="004E70CE"/>
    <w:rsid w:val="004F211D"/>
    <w:rsid w:val="004F368E"/>
    <w:rsid w:val="004F407C"/>
    <w:rsid w:val="004F429D"/>
    <w:rsid w:val="004F42C7"/>
    <w:rsid w:val="004F4E3D"/>
    <w:rsid w:val="005007F4"/>
    <w:rsid w:val="005017CA"/>
    <w:rsid w:val="005023E4"/>
    <w:rsid w:val="005029DD"/>
    <w:rsid w:val="005045E0"/>
    <w:rsid w:val="00504A33"/>
    <w:rsid w:val="0050532E"/>
    <w:rsid w:val="00505D04"/>
    <w:rsid w:val="00507A80"/>
    <w:rsid w:val="00507F6F"/>
    <w:rsid w:val="00510762"/>
    <w:rsid w:val="005111DD"/>
    <w:rsid w:val="00511AA4"/>
    <w:rsid w:val="00512316"/>
    <w:rsid w:val="005143B1"/>
    <w:rsid w:val="00514AB4"/>
    <w:rsid w:val="00516460"/>
    <w:rsid w:val="0051720E"/>
    <w:rsid w:val="00520DDB"/>
    <w:rsid w:val="005246B8"/>
    <w:rsid w:val="00524F8D"/>
    <w:rsid w:val="00526D68"/>
    <w:rsid w:val="0053025C"/>
    <w:rsid w:val="00531019"/>
    <w:rsid w:val="00532055"/>
    <w:rsid w:val="00532BA2"/>
    <w:rsid w:val="00533E39"/>
    <w:rsid w:val="00533F2A"/>
    <w:rsid w:val="0053629E"/>
    <w:rsid w:val="00537243"/>
    <w:rsid w:val="00537757"/>
    <w:rsid w:val="005415EA"/>
    <w:rsid w:val="0054176E"/>
    <w:rsid w:val="005429B4"/>
    <w:rsid w:val="00543C3F"/>
    <w:rsid w:val="00544AF8"/>
    <w:rsid w:val="005451DD"/>
    <w:rsid w:val="00545ED3"/>
    <w:rsid w:val="0054701F"/>
    <w:rsid w:val="00552274"/>
    <w:rsid w:val="00552CC5"/>
    <w:rsid w:val="00553FA8"/>
    <w:rsid w:val="00555E79"/>
    <w:rsid w:val="005562DE"/>
    <w:rsid w:val="00556340"/>
    <w:rsid w:val="00556A3A"/>
    <w:rsid w:val="005573CD"/>
    <w:rsid w:val="00557B7A"/>
    <w:rsid w:val="005606C5"/>
    <w:rsid w:val="00560D82"/>
    <w:rsid w:val="00565A53"/>
    <w:rsid w:val="00567013"/>
    <w:rsid w:val="00572366"/>
    <w:rsid w:val="005725F3"/>
    <w:rsid w:val="005727A4"/>
    <w:rsid w:val="0057282D"/>
    <w:rsid w:val="00572FBC"/>
    <w:rsid w:val="0057353D"/>
    <w:rsid w:val="005738B0"/>
    <w:rsid w:val="005758B6"/>
    <w:rsid w:val="00577315"/>
    <w:rsid w:val="0058025B"/>
    <w:rsid w:val="0058053C"/>
    <w:rsid w:val="00581099"/>
    <w:rsid w:val="00581F38"/>
    <w:rsid w:val="005823D4"/>
    <w:rsid w:val="0058349D"/>
    <w:rsid w:val="00583811"/>
    <w:rsid w:val="00584589"/>
    <w:rsid w:val="00586DC7"/>
    <w:rsid w:val="005876B9"/>
    <w:rsid w:val="00593250"/>
    <w:rsid w:val="00594B43"/>
    <w:rsid w:val="00594DC3"/>
    <w:rsid w:val="00595D6F"/>
    <w:rsid w:val="0059730F"/>
    <w:rsid w:val="00597DBA"/>
    <w:rsid w:val="005A050F"/>
    <w:rsid w:val="005A121B"/>
    <w:rsid w:val="005A14C9"/>
    <w:rsid w:val="005A3364"/>
    <w:rsid w:val="005A33C6"/>
    <w:rsid w:val="005A3CB3"/>
    <w:rsid w:val="005A46FB"/>
    <w:rsid w:val="005A49DE"/>
    <w:rsid w:val="005A5FBC"/>
    <w:rsid w:val="005B0480"/>
    <w:rsid w:val="005B0A11"/>
    <w:rsid w:val="005B283A"/>
    <w:rsid w:val="005B2920"/>
    <w:rsid w:val="005B33B5"/>
    <w:rsid w:val="005B3CDF"/>
    <w:rsid w:val="005B4567"/>
    <w:rsid w:val="005B4854"/>
    <w:rsid w:val="005B4998"/>
    <w:rsid w:val="005B50BF"/>
    <w:rsid w:val="005B54B6"/>
    <w:rsid w:val="005B5931"/>
    <w:rsid w:val="005B5C59"/>
    <w:rsid w:val="005B6093"/>
    <w:rsid w:val="005B6619"/>
    <w:rsid w:val="005B7243"/>
    <w:rsid w:val="005C157B"/>
    <w:rsid w:val="005C15F8"/>
    <w:rsid w:val="005C2293"/>
    <w:rsid w:val="005C25C4"/>
    <w:rsid w:val="005C29E6"/>
    <w:rsid w:val="005C2B9F"/>
    <w:rsid w:val="005C643F"/>
    <w:rsid w:val="005C6C40"/>
    <w:rsid w:val="005D2B3B"/>
    <w:rsid w:val="005D37AE"/>
    <w:rsid w:val="005D5690"/>
    <w:rsid w:val="005D5C6F"/>
    <w:rsid w:val="005D7B4D"/>
    <w:rsid w:val="005D7F7B"/>
    <w:rsid w:val="005E0843"/>
    <w:rsid w:val="005E27C1"/>
    <w:rsid w:val="005E4A96"/>
    <w:rsid w:val="005E660D"/>
    <w:rsid w:val="005E6700"/>
    <w:rsid w:val="005E6CE2"/>
    <w:rsid w:val="005F0215"/>
    <w:rsid w:val="005F118C"/>
    <w:rsid w:val="005F13D2"/>
    <w:rsid w:val="005F1577"/>
    <w:rsid w:val="005F59BC"/>
    <w:rsid w:val="005F59CD"/>
    <w:rsid w:val="0060109A"/>
    <w:rsid w:val="006018A8"/>
    <w:rsid w:val="00601C7D"/>
    <w:rsid w:val="0060201A"/>
    <w:rsid w:val="00602642"/>
    <w:rsid w:val="00602B03"/>
    <w:rsid w:val="00602D0F"/>
    <w:rsid w:val="00602FFF"/>
    <w:rsid w:val="0060390C"/>
    <w:rsid w:val="00606861"/>
    <w:rsid w:val="00607DC8"/>
    <w:rsid w:val="00610520"/>
    <w:rsid w:val="0061158A"/>
    <w:rsid w:val="0061251F"/>
    <w:rsid w:val="00613EBC"/>
    <w:rsid w:val="00615C8E"/>
    <w:rsid w:val="00617013"/>
    <w:rsid w:val="00620E72"/>
    <w:rsid w:val="00622D68"/>
    <w:rsid w:val="00623679"/>
    <w:rsid w:val="00623859"/>
    <w:rsid w:val="00623E60"/>
    <w:rsid w:val="00623F3D"/>
    <w:rsid w:val="006246B1"/>
    <w:rsid w:val="00624771"/>
    <w:rsid w:val="00624FAC"/>
    <w:rsid w:val="00625C7F"/>
    <w:rsid w:val="00625E94"/>
    <w:rsid w:val="00626A2D"/>
    <w:rsid w:val="00626EA2"/>
    <w:rsid w:val="00627238"/>
    <w:rsid w:val="00627CD3"/>
    <w:rsid w:val="00630F17"/>
    <w:rsid w:val="00631E22"/>
    <w:rsid w:val="00632D23"/>
    <w:rsid w:val="00632F68"/>
    <w:rsid w:val="00635B41"/>
    <w:rsid w:val="00635D04"/>
    <w:rsid w:val="00636C9B"/>
    <w:rsid w:val="006379BF"/>
    <w:rsid w:val="00640C59"/>
    <w:rsid w:val="00641921"/>
    <w:rsid w:val="00641D07"/>
    <w:rsid w:val="006429D2"/>
    <w:rsid w:val="00643105"/>
    <w:rsid w:val="00643953"/>
    <w:rsid w:val="00645A28"/>
    <w:rsid w:val="0064795C"/>
    <w:rsid w:val="00650407"/>
    <w:rsid w:val="00650F7C"/>
    <w:rsid w:val="006510BE"/>
    <w:rsid w:val="00652C84"/>
    <w:rsid w:val="00653ED1"/>
    <w:rsid w:val="00656DCC"/>
    <w:rsid w:val="00657627"/>
    <w:rsid w:val="00661B2E"/>
    <w:rsid w:val="00661F2C"/>
    <w:rsid w:val="00662B57"/>
    <w:rsid w:val="0066302A"/>
    <w:rsid w:val="00663732"/>
    <w:rsid w:val="00663F33"/>
    <w:rsid w:val="006657BC"/>
    <w:rsid w:val="00665E27"/>
    <w:rsid w:val="00667486"/>
    <w:rsid w:val="00667981"/>
    <w:rsid w:val="00670FAD"/>
    <w:rsid w:val="00674D8D"/>
    <w:rsid w:val="00675E16"/>
    <w:rsid w:val="00680C35"/>
    <w:rsid w:val="00681EDC"/>
    <w:rsid w:val="00682AA8"/>
    <w:rsid w:val="00682D05"/>
    <w:rsid w:val="00682E68"/>
    <w:rsid w:val="00685F8E"/>
    <w:rsid w:val="00686A0F"/>
    <w:rsid w:val="0068760E"/>
    <w:rsid w:val="00690683"/>
    <w:rsid w:val="00691A2C"/>
    <w:rsid w:val="00691FD3"/>
    <w:rsid w:val="0069215B"/>
    <w:rsid w:val="00693988"/>
    <w:rsid w:val="00693999"/>
    <w:rsid w:val="006945B1"/>
    <w:rsid w:val="00694CD9"/>
    <w:rsid w:val="00695A31"/>
    <w:rsid w:val="006965D8"/>
    <w:rsid w:val="00696E22"/>
    <w:rsid w:val="00697551"/>
    <w:rsid w:val="006A0802"/>
    <w:rsid w:val="006A0FBE"/>
    <w:rsid w:val="006A11E3"/>
    <w:rsid w:val="006A1D4F"/>
    <w:rsid w:val="006A20B5"/>
    <w:rsid w:val="006A3AF0"/>
    <w:rsid w:val="006A3F64"/>
    <w:rsid w:val="006A4950"/>
    <w:rsid w:val="006A4B02"/>
    <w:rsid w:val="006A589D"/>
    <w:rsid w:val="006A6468"/>
    <w:rsid w:val="006B01ED"/>
    <w:rsid w:val="006B192D"/>
    <w:rsid w:val="006B2637"/>
    <w:rsid w:val="006B2DC4"/>
    <w:rsid w:val="006B3751"/>
    <w:rsid w:val="006B3E41"/>
    <w:rsid w:val="006B4449"/>
    <w:rsid w:val="006B491C"/>
    <w:rsid w:val="006B4998"/>
    <w:rsid w:val="006B4B65"/>
    <w:rsid w:val="006B548D"/>
    <w:rsid w:val="006B567A"/>
    <w:rsid w:val="006B57DE"/>
    <w:rsid w:val="006B6793"/>
    <w:rsid w:val="006B6D04"/>
    <w:rsid w:val="006C0B35"/>
    <w:rsid w:val="006C1E79"/>
    <w:rsid w:val="006C3A9E"/>
    <w:rsid w:val="006C3E0A"/>
    <w:rsid w:val="006C4FDB"/>
    <w:rsid w:val="006C7161"/>
    <w:rsid w:val="006D28D8"/>
    <w:rsid w:val="006D3563"/>
    <w:rsid w:val="006D3DC4"/>
    <w:rsid w:val="006D6770"/>
    <w:rsid w:val="006D772C"/>
    <w:rsid w:val="006D7EA2"/>
    <w:rsid w:val="006E0953"/>
    <w:rsid w:val="006E0C70"/>
    <w:rsid w:val="006E0DF0"/>
    <w:rsid w:val="006E15F2"/>
    <w:rsid w:val="006E1E1E"/>
    <w:rsid w:val="006E2470"/>
    <w:rsid w:val="006E279D"/>
    <w:rsid w:val="006E2D72"/>
    <w:rsid w:val="006E34BF"/>
    <w:rsid w:val="006E37C4"/>
    <w:rsid w:val="006E5B60"/>
    <w:rsid w:val="006E659A"/>
    <w:rsid w:val="006E66A6"/>
    <w:rsid w:val="006E7D6F"/>
    <w:rsid w:val="006F0B56"/>
    <w:rsid w:val="006F1340"/>
    <w:rsid w:val="006F1950"/>
    <w:rsid w:val="006F1B68"/>
    <w:rsid w:val="006F2F87"/>
    <w:rsid w:val="006F306D"/>
    <w:rsid w:val="006F31C2"/>
    <w:rsid w:val="006F39C6"/>
    <w:rsid w:val="006F47C6"/>
    <w:rsid w:val="006F495D"/>
    <w:rsid w:val="006F681E"/>
    <w:rsid w:val="006F6F07"/>
    <w:rsid w:val="006F77DD"/>
    <w:rsid w:val="00700E49"/>
    <w:rsid w:val="007016A8"/>
    <w:rsid w:val="00701B8B"/>
    <w:rsid w:val="00702001"/>
    <w:rsid w:val="007025F4"/>
    <w:rsid w:val="0070273E"/>
    <w:rsid w:val="00702F0F"/>
    <w:rsid w:val="00703D13"/>
    <w:rsid w:val="00704BCD"/>
    <w:rsid w:val="00704E2E"/>
    <w:rsid w:val="007064B8"/>
    <w:rsid w:val="00707907"/>
    <w:rsid w:val="0071165F"/>
    <w:rsid w:val="00713780"/>
    <w:rsid w:val="007146EC"/>
    <w:rsid w:val="00714A74"/>
    <w:rsid w:val="00714DBE"/>
    <w:rsid w:val="007169A4"/>
    <w:rsid w:val="007178F6"/>
    <w:rsid w:val="007228DC"/>
    <w:rsid w:val="00727DB5"/>
    <w:rsid w:val="00733996"/>
    <w:rsid w:val="00734E71"/>
    <w:rsid w:val="00734E85"/>
    <w:rsid w:val="00734FA9"/>
    <w:rsid w:val="00735064"/>
    <w:rsid w:val="00736EA2"/>
    <w:rsid w:val="00737A7F"/>
    <w:rsid w:val="0074155B"/>
    <w:rsid w:val="00741CD0"/>
    <w:rsid w:val="00741F37"/>
    <w:rsid w:val="00743F99"/>
    <w:rsid w:val="00743FAA"/>
    <w:rsid w:val="00745A65"/>
    <w:rsid w:val="007470D1"/>
    <w:rsid w:val="007479B6"/>
    <w:rsid w:val="007518CD"/>
    <w:rsid w:val="00751AEC"/>
    <w:rsid w:val="00752AC2"/>
    <w:rsid w:val="00753797"/>
    <w:rsid w:val="0075459E"/>
    <w:rsid w:val="00757671"/>
    <w:rsid w:val="007604F7"/>
    <w:rsid w:val="00761437"/>
    <w:rsid w:val="00762562"/>
    <w:rsid w:val="0076309F"/>
    <w:rsid w:val="0076368C"/>
    <w:rsid w:val="00763D87"/>
    <w:rsid w:val="00764B84"/>
    <w:rsid w:val="00765C86"/>
    <w:rsid w:val="007670B9"/>
    <w:rsid w:val="00773A9E"/>
    <w:rsid w:val="007804AE"/>
    <w:rsid w:val="0078088B"/>
    <w:rsid w:val="00783A8B"/>
    <w:rsid w:val="0078415B"/>
    <w:rsid w:val="007856DE"/>
    <w:rsid w:val="00786576"/>
    <w:rsid w:val="007869EB"/>
    <w:rsid w:val="0079229B"/>
    <w:rsid w:val="00793E4E"/>
    <w:rsid w:val="00794A12"/>
    <w:rsid w:val="00796357"/>
    <w:rsid w:val="007A057C"/>
    <w:rsid w:val="007A1887"/>
    <w:rsid w:val="007A20F1"/>
    <w:rsid w:val="007A4A53"/>
    <w:rsid w:val="007A5729"/>
    <w:rsid w:val="007A5993"/>
    <w:rsid w:val="007A6AF2"/>
    <w:rsid w:val="007A72A7"/>
    <w:rsid w:val="007A79F6"/>
    <w:rsid w:val="007A7E57"/>
    <w:rsid w:val="007B28DC"/>
    <w:rsid w:val="007B2C13"/>
    <w:rsid w:val="007B3106"/>
    <w:rsid w:val="007B35BE"/>
    <w:rsid w:val="007B4BEA"/>
    <w:rsid w:val="007B5344"/>
    <w:rsid w:val="007B63AD"/>
    <w:rsid w:val="007B6920"/>
    <w:rsid w:val="007C1388"/>
    <w:rsid w:val="007C2278"/>
    <w:rsid w:val="007C3BC5"/>
    <w:rsid w:val="007C7891"/>
    <w:rsid w:val="007D2537"/>
    <w:rsid w:val="007D2B60"/>
    <w:rsid w:val="007D2E6A"/>
    <w:rsid w:val="007D361B"/>
    <w:rsid w:val="007D3BB1"/>
    <w:rsid w:val="007D5EC2"/>
    <w:rsid w:val="007D62D2"/>
    <w:rsid w:val="007D723F"/>
    <w:rsid w:val="007D788B"/>
    <w:rsid w:val="007E0EEA"/>
    <w:rsid w:val="007E12E2"/>
    <w:rsid w:val="007E1B4C"/>
    <w:rsid w:val="007E33D7"/>
    <w:rsid w:val="007E3C28"/>
    <w:rsid w:val="007F1C82"/>
    <w:rsid w:val="007F1D2B"/>
    <w:rsid w:val="007F1EE1"/>
    <w:rsid w:val="007F23A7"/>
    <w:rsid w:val="007F49AE"/>
    <w:rsid w:val="007F49CA"/>
    <w:rsid w:val="007F5AD1"/>
    <w:rsid w:val="007F5CF9"/>
    <w:rsid w:val="007F67F2"/>
    <w:rsid w:val="007F6F27"/>
    <w:rsid w:val="007F763A"/>
    <w:rsid w:val="0080024C"/>
    <w:rsid w:val="00803098"/>
    <w:rsid w:val="008031F3"/>
    <w:rsid w:val="00803B9A"/>
    <w:rsid w:val="00803F38"/>
    <w:rsid w:val="008040D0"/>
    <w:rsid w:val="00805FEF"/>
    <w:rsid w:val="00806F44"/>
    <w:rsid w:val="0081092A"/>
    <w:rsid w:val="00810BE0"/>
    <w:rsid w:val="008149BF"/>
    <w:rsid w:val="00815896"/>
    <w:rsid w:val="00820A49"/>
    <w:rsid w:val="00821C4B"/>
    <w:rsid w:val="008247D5"/>
    <w:rsid w:val="00824D69"/>
    <w:rsid w:val="0082559D"/>
    <w:rsid w:val="008258BD"/>
    <w:rsid w:val="00825D19"/>
    <w:rsid w:val="00825F3C"/>
    <w:rsid w:val="00827F90"/>
    <w:rsid w:val="008308D3"/>
    <w:rsid w:val="008310FB"/>
    <w:rsid w:val="008311D9"/>
    <w:rsid w:val="00831B50"/>
    <w:rsid w:val="00832D2D"/>
    <w:rsid w:val="00833B15"/>
    <w:rsid w:val="00833CD5"/>
    <w:rsid w:val="00834901"/>
    <w:rsid w:val="00835DED"/>
    <w:rsid w:val="00836C75"/>
    <w:rsid w:val="00840F51"/>
    <w:rsid w:val="00841EA7"/>
    <w:rsid w:val="00842A46"/>
    <w:rsid w:val="00842CAC"/>
    <w:rsid w:val="0084316A"/>
    <w:rsid w:val="00845278"/>
    <w:rsid w:val="0084618C"/>
    <w:rsid w:val="008463E2"/>
    <w:rsid w:val="00846851"/>
    <w:rsid w:val="008478D1"/>
    <w:rsid w:val="00847D02"/>
    <w:rsid w:val="00847F25"/>
    <w:rsid w:val="00847FBE"/>
    <w:rsid w:val="00850868"/>
    <w:rsid w:val="00851733"/>
    <w:rsid w:val="00851908"/>
    <w:rsid w:val="0085292F"/>
    <w:rsid w:val="00852C4B"/>
    <w:rsid w:val="00853DC9"/>
    <w:rsid w:val="00855831"/>
    <w:rsid w:val="00855D38"/>
    <w:rsid w:val="00856BBA"/>
    <w:rsid w:val="0085716E"/>
    <w:rsid w:val="0086088B"/>
    <w:rsid w:val="00862113"/>
    <w:rsid w:val="00862250"/>
    <w:rsid w:val="00862F57"/>
    <w:rsid w:val="00863EE2"/>
    <w:rsid w:val="008646A6"/>
    <w:rsid w:val="00864E4C"/>
    <w:rsid w:val="00865D2A"/>
    <w:rsid w:val="00866121"/>
    <w:rsid w:val="00866A48"/>
    <w:rsid w:val="0086717B"/>
    <w:rsid w:val="00867714"/>
    <w:rsid w:val="00867EF6"/>
    <w:rsid w:val="008729DB"/>
    <w:rsid w:val="00872D94"/>
    <w:rsid w:val="008736ED"/>
    <w:rsid w:val="00873E8D"/>
    <w:rsid w:val="00876FBF"/>
    <w:rsid w:val="008773C7"/>
    <w:rsid w:val="00882265"/>
    <w:rsid w:val="00882268"/>
    <w:rsid w:val="00882C65"/>
    <w:rsid w:val="00884098"/>
    <w:rsid w:val="00885492"/>
    <w:rsid w:val="0088582E"/>
    <w:rsid w:val="008867F1"/>
    <w:rsid w:val="0088714A"/>
    <w:rsid w:val="008872FD"/>
    <w:rsid w:val="00890F15"/>
    <w:rsid w:val="00892CFE"/>
    <w:rsid w:val="008939C0"/>
    <w:rsid w:val="00894E48"/>
    <w:rsid w:val="00895C2F"/>
    <w:rsid w:val="0089604B"/>
    <w:rsid w:val="00897166"/>
    <w:rsid w:val="00897CD9"/>
    <w:rsid w:val="008A1998"/>
    <w:rsid w:val="008A1F43"/>
    <w:rsid w:val="008A39D5"/>
    <w:rsid w:val="008A3E5D"/>
    <w:rsid w:val="008A4710"/>
    <w:rsid w:val="008A4880"/>
    <w:rsid w:val="008A7415"/>
    <w:rsid w:val="008B02DE"/>
    <w:rsid w:val="008B1FDD"/>
    <w:rsid w:val="008B2A03"/>
    <w:rsid w:val="008B46F0"/>
    <w:rsid w:val="008B4E82"/>
    <w:rsid w:val="008B63E7"/>
    <w:rsid w:val="008B6431"/>
    <w:rsid w:val="008C12AC"/>
    <w:rsid w:val="008C1302"/>
    <w:rsid w:val="008C3A05"/>
    <w:rsid w:val="008C661F"/>
    <w:rsid w:val="008C7952"/>
    <w:rsid w:val="008D005F"/>
    <w:rsid w:val="008D0132"/>
    <w:rsid w:val="008D02DF"/>
    <w:rsid w:val="008D040D"/>
    <w:rsid w:val="008D464D"/>
    <w:rsid w:val="008D4C0F"/>
    <w:rsid w:val="008D655A"/>
    <w:rsid w:val="008E09C1"/>
    <w:rsid w:val="008E1051"/>
    <w:rsid w:val="008E2ADC"/>
    <w:rsid w:val="008E4FD4"/>
    <w:rsid w:val="008E5158"/>
    <w:rsid w:val="008F1885"/>
    <w:rsid w:val="008F196E"/>
    <w:rsid w:val="008F2B90"/>
    <w:rsid w:val="008F3DE2"/>
    <w:rsid w:val="008F3FB3"/>
    <w:rsid w:val="008F4026"/>
    <w:rsid w:val="008F5B61"/>
    <w:rsid w:val="008F6C4E"/>
    <w:rsid w:val="008F7F23"/>
    <w:rsid w:val="008F7FEF"/>
    <w:rsid w:val="00900A73"/>
    <w:rsid w:val="00900B43"/>
    <w:rsid w:val="00902470"/>
    <w:rsid w:val="00903CED"/>
    <w:rsid w:val="00903E4A"/>
    <w:rsid w:val="0090413E"/>
    <w:rsid w:val="0090481A"/>
    <w:rsid w:val="00905A61"/>
    <w:rsid w:val="00906B7F"/>
    <w:rsid w:val="0091005B"/>
    <w:rsid w:val="00910708"/>
    <w:rsid w:val="00910DD8"/>
    <w:rsid w:val="00913774"/>
    <w:rsid w:val="00914196"/>
    <w:rsid w:val="00914F4C"/>
    <w:rsid w:val="009173B9"/>
    <w:rsid w:val="00917DE0"/>
    <w:rsid w:val="009217A4"/>
    <w:rsid w:val="0092381D"/>
    <w:rsid w:val="009255D8"/>
    <w:rsid w:val="00925A40"/>
    <w:rsid w:val="00925F76"/>
    <w:rsid w:val="00931D6C"/>
    <w:rsid w:val="009324F5"/>
    <w:rsid w:val="0093440F"/>
    <w:rsid w:val="009362FA"/>
    <w:rsid w:val="009369DB"/>
    <w:rsid w:val="00936CA3"/>
    <w:rsid w:val="00940029"/>
    <w:rsid w:val="00940E32"/>
    <w:rsid w:val="009463D4"/>
    <w:rsid w:val="00946535"/>
    <w:rsid w:val="009506A7"/>
    <w:rsid w:val="00950B07"/>
    <w:rsid w:val="00950E70"/>
    <w:rsid w:val="00950E88"/>
    <w:rsid w:val="00951965"/>
    <w:rsid w:val="00956E55"/>
    <w:rsid w:val="009574EF"/>
    <w:rsid w:val="00957569"/>
    <w:rsid w:val="00961183"/>
    <w:rsid w:val="0096212F"/>
    <w:rsid w:val="009639DC"/>
    <w:rsid w:val="00964489"/>
    <w:rsid w:val="009650D7"/>
    <w:rsid w:val="009717D9"/>
    <w:rsid w:val="00971E92"/>
    <w:rsid w:val="0097238D"/>
    <w:rsid w:val="0097289F"/>
    <w:rsid w:val="00972C2B"/>
    <w:rsid w:val="00972CFC"/>
    <w:rsid w:val="009731CC"/>
    <w:rsid w:val="00973E32"/>
    <w:rsid w:val="00973F1E"/>
    <w:rsid w:val="00973F40"/>
    <w:rsid w:val="009747E0"/>
    <w:rsid w:val="00975044"/>
    <w:rsid w:val="009767FE"/>
    <w:rsid w:val="00977794"/>
    <w:rsid w:val="00980918"/>
    <w:rsid w:val="00981BB0"/>
    <w:rsid w:val="00982E09"/>
    <w:rsid w:val="009847ED"/>
    <w:rsid w:val="00985B36"/>
    <w:rsid w:val="009876BE"/>
    <w:rsid w:val="009909A3"/>
    <w:rsid w:val="00991396"/>
    <w:rsid w:val="009913DF"/>
    <w:rsid w:val="0099276A"/>
    <w:rsid w:val="00993889"/>
    <w:rsid w:val="00993A4E"/>
    <w:rsid w:val="00993E33"/>
    <w:rsid w:val="00994F51"/>
    <w:rsid w:val="00996DD4"/>
    <w:rsid w:val="00997A76"/>
    <w:rsid w:val="009A1A83"/>
    <w:rsid w:val="009A1CB1"/>
    <w:rsid w:val="009A2A52"/>
    <w:rsid w:val="009A655D"/>
    <w:rsid w:val="009A659F"/>
    <w:rsid w:val="009A715A"/>
    <w:rsid w:val="009B35EF"/>
    <w:rsid w:val="009B3EED"/>
    <w:rsid w:val="009B4481"/>
    <w:rsid w:val="009B4736"/>
    <w:rsid w:val="009B562B"/>
    <w:rsid w:val="009B5631"/>
    <w:rsid w:val="009B57C3"/>
    <w:rsid w:val="009B764B"/>
    <w:rsid w:val="009B7B05"/>
    <w:rsid w:val="009B7CDC"/>
    <w:rsid w:val="009C23CA"/>
    <w:rsid w:val="009C2799"/>
    <w:rsid w:val="009C3145"/>
    <w:rsid w:val="009C32EA"/>
    <w:rsid w:val="009C53D0"/>
    <w:rsid w:val="009C5A9A"/>
    <w:rsid w:val="009C77C7"/>
    <w:rsid w:val="009D04C3"/>
    <w:rsid w:val="009D24D2"/>
    <w:rsid w:val="009D261C"/>
    <w:rsid w:val="009D3124"/>
    <w:rsid w:val="009D4D3A"/>
    <w:rsid w:val="009D5C77"/>
    <w:rsid w:val="009D729C"/>
    <w:rsid w:val="009D72A8"/>
    <w:rsid w:val="009D72C0"/>
    <w:rsid w:val="009D748A"/>
    <w:rsid w:val="009E0A3C"/>
    <w:rsid w:val="009E1081"/>
    <w:rsid w:val="009E265F"/>
    <w:rsid w:val="009E2E45"/>
    <w:rsid w:val="009E32C5"/>
    <w:rsid w:val="009E3A30"/>
    <w:rsid w:val="009E45D3"/>
    <w:rsid w:val="009E4AA8"/>
    <w:rsid w:val="009E5728"/>
    <w:rsid w:val="009E5C5D"/>
    <w:rsid w:val="009E63EF"/>
    <w:rsid w:val="009E759D"/>
    <w:rsid w:val="009F00AD"/>
    <w:rsid w:val="009F04B1"/>
    <w:rsid w:val="009F1766"/>
    <w:rsid w:val="009F21EC"/>
    <w:rsid w:val="009F4869"/>
    <w:rsid w:val="009F54D6"/>
    <w:rsid w:val="009F64AA"/>
    <w:rsid w:val="009F67D9"/>
    <w:rsid w:val="009F68D1"/>
    <w:rsid w:val="009F6DF6"/>
    <w:rsid w:val="009F7BE0"/>
    <w:rsid w:val="00A00E64"/>
    <w:rsid w:val="00A02AD2"/>
    <w:rsid w:val="00A05AB6"/>
    <w:rsid w:val="00A05BB2"/>
    <w:rsid w:val="00A0660C"/>
    <w:rsid w:val="00A070EF"/>
    <w:rsid w:val="00A07790"/>
    <w:rsid w:val="00A0780B"/>
    <w:rsid w:val="00A10D9A"/>
    <w:rsid w:val="00A1163B"/>
    <w:rsid w:val="00A14B08"/>
    <w:rsid w:val="00A15466"/>
    <w:rsid w:val="00A15C49"/>
    <w:rsid w:val="00A168D0"/>
    <w:rsid w:val="00A17CC0"/>
    <w:rsid w:val="00A20D20"/>
    <w:rsid w:val="00A24E5A"/>
    <w:rsid w:val="00A258D6"/>
    <w:rsid w:val="00A25CD6"/>
    <w:rsid w:val="00A303D9"/>
    <w:rsid w:val="00A32CB0"/>
    <w:rsid w:val="00A32CBD"/>
    <w:rsid w:val="00A379BF"/>
    <w:rsid w:val="00A37BFC"/>
    <w:rsid w:val="00A4194A"/>
    <w:rsid w:val="00A4281E"/>
    <w:rsid w:val="00A432C5"/>
    <w:rsid w:val="00A43536"/>
    <w:rsid w:val="00A46F0C"/>
    <w:rsid w:val="00A47F2B"/>
    <w:rsid w:val="00A517E0"/>
    <w:rsid w:val="00A525A5"/>
    <w:rsid w:val="00A52B0C"/>
    <w:rsid w:val="00A5507E"/>
    <w:rsid w:val="00A5508C"/>
    <w:rsid w:val="00A55593"/>
    <w:rsid w:val="00A555E6"/>
    <w:rsid w:val="00A55EA6"/>
    <w:rsid w:val="00A61BA0"/>
    <w:rsid w:val="00A63A1D"/>
    <w:rsid w:val="00A63E10"/>
    <w:rsid w:val="00A642FC"/>
    <w:rsid w:val="00A64D50"/>
    <w:rsid w:val="00A67386"/>
    <w:rsid w:val="00A676F1"/>
    <w:rsid w:val="00A67D5D"/>
    <w:rsid w:val="00A70E40"/>
    <w:rsid w:val="00A74499"/>
    <w:rsid w:val="00A74B3D"/>
    <w:rsid w:val="00A76ABA"/>
    <w:rsid w:val="00A77ECE"/>
    <w:rsid w:val="00A80067"/>
    <w:rsid w:val="00A844CE"/>
    <w:rsid w:val="00A86EF1"/>
    <w:rsid w:val="00A91206"/>
    <w:rsid w:val="00A9174C"/>
    <w:rsid w:val="00A91F8A"/>
    <w:rsid w:val="00A922F2"/>
    <w:rsid w:val="00A92824"/>
    <w:rsid w:val="00A9300C"/>
    <w:rsid w:val="00A93125"/>
    <w:rsid w:val="00A94DBC"/>
    <w:rsid w:val="00A97197"/>
    <w:rsid w:val="00AA113C"/>
    <w:rsid w:val="00AA25F3"/>
    <w:rsid w:val="00AA29A7"/>
    <w:rsid w:val="00AA42B4"/>
    <w:rsid w:val="00AA4375"/>
    <w:rsid w:val="00AA4790"/>
    <w:rsid w:val="00AA48AF"/>
    <w:rsid w:val="00AA52FD"/>
    <w:rsid w:val="00AA590A"/>
    <w:rsid w:val="00AA60EC"/>
    <w:rsid w:val="00AA7545"/>
    <w:rsid w:val="00AA7CD8"/>
    <w:rsid w:val="00AB0664"/>
    <w:rsid w:val="00AB1510"/>
    <w:rsid w:val="00AB15FA"/>
    <w:rsid w:val="00AB1E90"/>
    <w:rsid w:val="00AB23B6"/>
    <w:rsid w:val="00AB24EA"/>
    <w:rsid w:val="00AB37F8"/>
    <w:rsid w:val="00AB3883"/>
    <w:rsid w:val="00AB4020"/>
    <w:rsid w:val="00AB58EF"/>
    <w:rsid w:val="00AB77D7"/>
    <w:rsid w:val="00AC1746"/>
    <w:rsid w:val="00AC1782"/>
    <w:rsid w:val="00AC1ADB"/>
    <w:rsid w:val="00AC1D16"/>
    <w:rsid w:val="00AC23E8"/>
    <w:rsid w:val="00AC254E"/>
    <w:rsid w:val="00AC44C6"/>
    <w:rsid w:val="00AC575E"/>
    <w:rsid w:val="00AC59C6"/>
    <w:rsid w:val="00AC6101"/>
    <w:rsid w:val="00AD031B"/>
    <w:rsid w:val="00AD034F"/>
    <w:rsid w:val="00AD1BDC"/>
    <w:rsid w:val="00AD1EB1"/>
    <w:rsid w:val="00AD596D"/>
    <w:rsid w:val="00AD6F9E"/>
    <w:rsid w:val="00AD7C5B"/>
    <w:rsid w:val="00AE3417"/>
    <w:rsid w:val="00AE40F0"/>
    <w:rsid w:val="00AE4200"/>
    <w:rsid w:val="00AE5A4D"/>
    <w:rsid w:val="00AF5B78"/>
    <w:rsid w:val="00AF754F"/>
    <w:rsid w:val="00AF7693"/>
    <w:rsid w:val="00AF7A64"/>
    <w:rsid w:val="00B001C8"/>
    <w:rsid w:val="00B00F0B"/>
    <w:rsid w:val="00B059D1"/>
    <w:rsid w:val="00B06009"/>
    <w:rsid w:val="00B064AD"/>
    <w:rsid w:val="00B06D69"/>
    <w:rsid w:val="00B07A63"/>
    <w:rsid w:val="00B1199E"/>
    <w:rsid w:val="00B13D3F"/>
    <w:rsid w:val="00B13F79"/>
    <w:rsid w:val="00B1671D"/>
    <w:rsid w:val="00B20684"/>
    <w:rsid w:val="00B2085A"/>
    <w:rsid w:val="00B20C72"/>
    <w:rsid w:val="00B21DE5"/>
    <w:rsid w:val="00B221BB"/>
    <w:rsid w:val="00B22A4E"/>
    <w:rsid w:val="00B22D8D"/>
    <w:rsid w:val="00B23758"/>
    <w:rsid w:val="00B23837"/>
    <w:rsid w:val="00B23C1F"/>
    <w:rsid w:val="00B2446A"/>
    <w:rsid w:val="00B25BA8"/>
    <w:rsid w:val="00B270EC"/>
    <w:rsid w:val="00B3071A"/>
    <w:rsid w:val="00B30F7A"/>
    <w:rsid w:val="00B318DB"/>
    <w:rsid w:val="00B31A86"/>
    <w:rsid w:val="00B32F13"/>
    <w:rsid w:val="00B33CA8"/>
    <w:rsid w:val="00B33CB5"/>
    <w:rsid w:val="00B342A4"/>
    <w:rsid w:val="00B3437C"/>
    <w:rsid w:val="00B34BDA"/>
    <w:rsid w:val="00B34D30"/>
    <w:rsid w:val="00B35FD8"/>
    <w:rsid w:val="00B371C6"/>
    <w:rsid w:val="00B37F68"/>
    <w:rsid w:val="00B402FA"/>
    <w:rsid w:val="00B43C06"/>
    <w:rsid w:val="00B43DE2"/>
    <w:rsid w:val="00B460F4"/>
    <w:rsid w:val="00B46ED4"/>
    <w:rsid w:val="00B47F89"/>
    <w:rsid w:val="00B52963"/>
    <w:rsid w:val="00B52AAF"/>
    <w:rsid w:val="00B53268"/>
    <w:rsid w:val="00B53557"/>
    <w:rsid w:val="00B53B3E"/>
    <w:rsid w:val="00B5437A"/>
    <w:rsid w:val="00B548E2"/>
    <w:rsid w:val="00B57981"/>
    <w:rsid w:val="00B57F87"/>
    <w:rsid w:val="00B603C7"/>
    <w:rsid w:val="00B6152C"/>
    <w:rsid w:val="00B61ED0"/>
    <w:rsid w:val="00B624C1"/>
    <w:rsid w:val="00B64931"/>
    <w:rsid w:val="00B66535"/>
    <w:rsid w:val="00B66B43"/>
    <w:rsid w:val="00B6767F"/>
    <w:rsid w:val="00B7106C"/>
    <w:rsid w:val="00B717C0"/>
    <w:rsid w:val="00B724CA"/>
    <w:rsid w:val="00B735E5"/>
    <w:rsid w:val="00B7636C"/>
    <w:rsid w:val="00B763E3"/>
    <w:rsid w:val="00B770BF"/>
    <w:rsid w:val="00B81B5D"/>
    <w:rsid w:val="00B84680"/>
    <w:rsid w:val="00B84ADE"/>
    <w:rsid w:val="00B8511A"/>
    <w:rsid w:val="00B851B3"/>
    <w:rsid w:val="00B852F3"/>
    <w:rsid w:val="00B8654F"/>
    <w:rsid w:val="00B8763B"/>
    <w:rsid w:val="00B87688"/>
    <w:rsid w:val="00B87FB4"/>
    <w:rsid w:val="00B91D72"/>
    <w:rsid w:val="00B92FAB"/>
    <w:rsid w:val="00B96B3A"/>
    <w:rsid w:val="00B9770D"/>
    <w:rsid w:val="00BA0392"/>
    <w:rsid w:val="00BA0C30"/>
    <w:rsid w:val="00BA61A6"/>
    <w:rsid w:val="00BA718F"/>
    <w:rsid w:val="00BB28D3"/>
    <w:rsid w:val="00BB34ED"/>
    <w:rsid w:val="00BB3F1D"/>
    <w:rsid w:val="00BB573D"/>
    <w:rsid w:val="00BB613A"/>
    <w:rsid w:val="00BB64A5"/>
    <w:rsid w:val="00BB66D2"/>
    <w:rsid w:val="00BB6E8E"/>
    <w:rsid w:val="00BB7C92"/>
    <w:rsid w:val="00BC0F52"/>
    <w:rsid w:val="00BC0F85"/>
    <w:rsid w:val="00BC1AC7"/>
    <w:rsid w:val="00BC1ED8"/>
    <w:rsid w:val="00BC231C"/>
    <w:rsid w:val="00BC25FB"/>
    <w:rsid w:val="00BC2767"/>
    <w:rsid w:val="00BC448E"/>
    <w:rsid w:val="00BC514D"/>
    <w:rsid w:val="00BC63EC"/>
    <w:rsid w:val="00BC72A0"/>
    <w:rsid w:val="00BC7E22"/>
    <w:rsid w:val="00BC7E2E"/>
    <w:rsid w:val="00BD1E47"/>
    <w:rsid w:val="00BD237D"/>
    <w:rsid w:val="00BD50F4"/>
    <w:rsid w:val="00BD6FFB"/>
    <w:rsid w:val="00BE06CD"/>
    <w:rsid w:val="00BE19AF"/>
    <w:rsid w:val="00BE27E3"/>
    <w:rsid w:val="00BE2817"/>
    <w:rsid w:val="00BE3E3C"/>
    <w:rsid w:val="00BE4D9F"/>
    <w:rsid w:val="00BE58BE"/>
    <w:rsid w:val="00BE6C44"/>
    <w:rsid w:val="00BE6E36"/>
    <w:rsid w:val="00BE6FF3"/>
    <w:rsid w:val="00BF02FA"/>
    <w:rsid w:val="00BF1294"/>
    <w:rsid w:val="00BF1D9F"/>
    <w:rsid w:val="00BF2966"/>
    <w:rsid w:val="00BF34B2"/>
    <w:rsid w:val="00BF35F5"/>
    <w:rsid w:val="00BF3EEA"/>
    <w:rsid w:val="00BF4710"/>
    <w:rsid w:val="00BF4B1E"/>
    <w:rsid w:val="00BF61E2"/>
    <w:rsid w:val="00BF68D2"/>
    <w:rsid w:val="00BF6A01"/>
    <w:rsid w:val="00C0046D"/>
    <w:rsid w:val="00C01CE2"/>
    <w:rsid w:val="00C02971"/>
    <w:rsid w:val="00C02BAE"/>
    <w:rsid w:val="00C04005"/>
    <w:rsid w:val="00C04935"/>
    <w:rsid w:val="00C04C30"/>
    <w:rsid w:val="00C0500B"/>
    <w:rsid w:val="00C05042"/>
    <w:rsid w:val="00C05C54"/>
    <w:rsid w:val="00C062EB"/>
    <w:rsid w:val="00C06C28"/>
    <w:rsid w:val="00C06E4E"/>
    <w:rsid w:val="00C07243"/>
    <w:rsid w:val="00C075C6"/>
    <w:rsid w:val="00C101EC"/>
    <w:rsid w:val="00C10E2E"/>
    <w:rsid w:val="00C11208"/>
    <w:rsid w:val="00C11519"/>
    <w:rsid w:val="00C118B1"/>
    <w:rsid w:val="00C11BAA"/>
    <w:rsid w:val="00C1438D"/>
    <w:rsid w:val="00C14FAA"/>
    <w:rsid w:val="00C15295"/>
    <w:rsid w:val="00C16B17"/>
    <w:rsid w:val="00C1728F"/>
    <w:rsid w:val="00C17CD7"/>
    <w:rsid w:val="00C20555"/>
    <w:rsid w:val="00C21135"/>
    <w:rsid w:val="00C21D6A"/>
    <w:rsid w:val="00C22A5E"/>
    <w:rsid w:val="00C254A9"/>
    <w:rsid w:val="00C2735F"/>
    <w:rsid w:val="00C30BB3"/>
    <w:rsid w:val="00C315AA"/>
    <w:rsid w:val="00C320C7"/>
    <w:rsid w:val="00C322FB"/>
    <w:rsid w:val="00C3275C"/>
    <w:rsid w:val="00C32B0A"/>
    <w:rsid w:val="00C32C03"/>
    <w:rsid w:val="00C32CFA"/>
    <w:rsid w:val="00C32F7F"/>
    <w:rsid w:val="00C334E6"/>
    <w:rsid w:val="00C33709"/>
    <w:rsid w:val="00C3711A"/>
    <w:rsid w:val="00C40523"/>
    <w:rsid w:val="00C412C9"/>
    <w:rsid w:val="00C41382"/>
    <w:rsid w:val="00C423AF"/>
    <w:rsid w:val="00C43C01"/>
    <w:rsid w:val="00C45056"/>
    <w:rsid w:val="00C470D8"/>
    <w:rsid w:val="00C47B38"/>
    <w:rsid w:val="00C51968"/>
    <w:rsid w:val="00C52D98"/>
    <w:rsid w:val="00C53B12"/>
    <w:rsid w:val="00C54A3F"/>
    <w:rsid w:val="00C5500B"/>
    <w:rsid w:val="00C5505B"/>
    <w:rsid w:val="00C5523D"/>
    <w:rsid w:val="00C55D18"/>
    <w:rsid w:val="00C55F64"/>
    <w:rsid w:val="00C561CF"/>
    <w:rsid w:val="00C56CCA"/>
    <w:rsid w:val="00C6020B"/>
    <w:rsid w:val="00C615B3"/>
    <w:rsid w:val="00C62CA1"/>
    <w:rsid w:val="00C643B3"/>
    <w:rsid w:val="00C64526"/>
    <w:rsid w:val="00C64C40"/>
    <w:rsid w:val="00C65224"/>
    <w:rsid w:val="00C65E2A"/>
    <w:rsid w:val="00C65F19"/>
    <w:rsid w:val="00C665A4"/>
    <w:rsid w:val="00C71510"/>
    <w:rsid w:val="00C715D3"/>
    <w:rsid w:val="00C73B3B"/>
    <w:rsid w:val="00C73D92"/>
    <w:rsid w:val="00C750CB"/>
    <w:rsid w:val="00C75150"/>
    <w:rsid w:val="00C75439"/>
    <w:rsid w:val="00C75804"/>
    <w:rsid w:val="00C761DA"/>
    <w:rsid w:val="00C76C2A"/>
    <w:rsid w:val="00C77411"/>
    <w:rsid w:val="00C77EF7"/>
    <w:rsid w:val="00C811AA"/>
    <w:rsid w:val="00C83F3E"/>
    <w:rsid w:val="00C85162"/>
    <w:rsid w:val="00C85DA8"/>
    <w:rsid w:val="00C86132"/>
    <w:rsid w:val="00C8631A"/>
    <w:rsid w:val="00C87CCE"/>
    <w:rsid w:val="00C90D17"/>
    <w:rsid w:val="00C93026"/>
    <w:rsid w:val="00C93408"/>
    <w:rsid w:val="00C9486F"/>
    <w:rsid w:val="00C97E19"/>
    <w:rsid w:val="00CA0196"/>
    <w:rsid w:val="00CA02F2"/>
    <w:rsid w:val="00CA3E80"/>
    <w:rsid w:val="00CA4CBF"/>
    <w:rsid w:val="00CA4CD2"/>
    <w:rsid w:val="00CA588A"/>
    <w:rsid w:val="00CA7A79"/>
    <w:rsid w:val="00CA7DA0"/>
    <w:rsid w:val="00CB1027"/>
    <w:rsid w:val="00CB2EC4"/>
    <w:rsid w:val="00CB2F3B"/>
    <w:rsid w:val="00CB3AE8"/>
    <w:rsid w:val="00CB4CD8"/>
    <w:rsid w:val="00CB4D35"/>
    <w:rsid w:val="00CB5C0D"/>
    <w:rsid w:val="00CC01DB"/>
    <w:rsid w:val="00CC1166"/>
    <w:rsid w:val="00CC42A2"/>
    <w:rsid w:val="00CC46D0"/>
    <w:rsid w:val="00CC4799"/>
    <w:rsid w:val="00CD0BD6"/>
    <w:rsid w:val="00CD0D31"/>
    <w:rsid w:val="00CD0FBB"/>
    <w:rsid w:val="00CD1637"/>
    <w:rsid w:val="00CD2252"/>
    <w:rsid w:val="00CD2DE6"/>
    <w:rsid w:val="00CD3960"/>
    <w:rsid w:val="00CD3CB0"/>
    <w:rsid w:val="00CD3DFD"/>
    <w:rsid w:val="00CD3FC0"/>
    <w:rsid w:val="00CD6889"/>
    <w:rsid w:val="00CD751E"/>
    <w:rsid w:val="00CE001F"/>
    <w:rsid w:val="00CE02B2"/>
    <w:rsid w:val="00CE0D82"/>
    <w:rsid w:val="00CE0E10"/>
    <w:rsid w:val="00CE1A1C"/>
    <w:rsid w:val="00CE24DE"/>
    <w:rsid w:val="00CE2A63"/>
    <w:rsid w:val="00CE4E13"/>
    <w:rsid w:val="00CE6B8B"/>
    <w:rsid w:val="00CE7314"/>
    <w:rsid w:val="00CE7315"/>
    <w:rsid w:val="00CE7A99"/>
    <w:rsid w:val="00CE7F12"/>
    <w:rsid w:val="00CF0901"/>
    <w:rsid w:val="00CF154C"/>
    <w:rsid w:val="00CF2DFC"/>
    <w:rsid w:val="00CF3591"/>
    <w:rsid w:val="00CF35A8"/>
    <w:rsid w:val="00CF3C52"/>
    <w:rsid w:val="00D01CF5"/>
    <w:rsid w:val="00D02B1C"/>
    <w:rsid w:val="00D03CF2"/>
    <w:rsid w:val="00D04372"/>
    <w:rsid w:val="00D043A0"/>
    <w:rsid w:val="00D0440A"/>
    <w:rsid w:val="00D05172"/>
    <w:rsid w:val="00D05865"/>
    <w:rsid w:val="00D063C1"/>
    <w:rsid w:val="00D10488"/>
    <w:rsid w:val="00D1048C"/>
    <w:rsid w:val="00D10DA8"/>
    <w:rsid w:val="00D11C62"/>
    <w:rsid w:val="00D14235"/>
    <w:rsid w:val="00D1442B"/>
    <w:rsid w:val="00D1455D"/>
    <w:rsid w:val="00D14AFB"/>
    <w:rsid w:val="00D1512D"/>
    <w:rsid w:val="00D17E51"/>
    <w:rsid w:val="00D214AE"/>
    <w:rsid w:val="00D2178E"/>
    <w:rsid w:val="00D230E5"/>
    <w:rsid w:val="00D24085"/>
    <w:rsid w:val="00D242BB"/>
    <w:rsid w:val="00D24B8B"/>
    <w:rsid w:val="00D254D0"/>
    <w:rsid w:val="00D259DF"/>
    <w:rsid w:val="00D276C4"/>
    <w:rsid w:val="00D3106A"/>
    <w:rsid w:val="00D311C8"/>
    <w:rsid w:val="00D31AC1"/>
    <w:rsid w:val="00D334E6"/>
    <w:rsid w:val="00D3372E"/>
    <w:rsid w:val="00D37165"/>
    <w:rsid w:val="00D373F1"/>
    <w:rsid w:val="00D377BB"/>
    <w:rsid w:val="00D379FF"/>
    <w:rsid w:val="00D37F67"/>
    <w:rsid w:val="00D37F78"/>
    <w:rsid w:val="00D405E0"/>
    <w:rsid w:val="00D40636"/>
    <w:rsid w:val="00D4065D"/>
    <w:rsid w:val="00D4091B"/>
    <w:rsid w:val="00D410BA"/>
    <w:rsid w:val="00D41C5F"/>
    <w:rsid w:val="00D421B6"/>
    <w:rsid w:val="00D4342E"/>
    <w:rsid w:val="00D43AD8"/>
    <w:rsid w:val="00D43E91"/>
    <w:rsid w:val="00D441DA"/>
    <w:rsid w:val="00D4783A"/>
    <w:rsid w:val="00D51543"/>
    <w:rsid w:val="00D55264"/>
    <w:rsid w:val="00D5536F"/>
    <w:rsid w:val="00D576D5"/>
    <w:rsid w:val="00D6070D"/>
    <w:rsid w:val="00D60B6B"/>
    <w:rsid w:val="00D63A5B"/>
    <w:rsid w:val="00D64F4B"/>
    <w:rsid w:val="00D666FE"/>
    <w:rsid w:val="00D67B00"/>
    <w:rsid w:val="00D70671"/>
    <w:rsid w:val="00D70C1B"/>
    <w:rsid w:val="00D71BA5"/>
    <w:rsid w:val="00D73108"/>
    <w:rsid w:val="00D74EB2"/>
    <w:rsid w:val="00D75685"/>
    <w:rsid w:val="00D75957"/>
    <w:rsid w:val="00D7678F"/>
    <w:rsid w:val="00D8147A"/>
    <w:rsid w:val="00D83FE7"/>
    <w:rsid w:val="00D84E09"/>
    <w:rsid w:val="00D866E5"/>
    <w:rsid w:val="00D8780E"/>
    <w:rsid w:val="00D87AC6"/>
    <w:rsid w:val="00D90376"/>
    <w:rsid w:val="00D9462A"/>
    <w:rsid w:val="00D955AE"/>
    <w:rsid w:val="00D96085"/>
    <w:rsid w:val="00D97065"/>
    <w:rsid w:val="00DA0397"/>
    <w:rsid w:val="00DA04BA"/>
    <w:rsid w:val="00DA0B69"/>
    <w:rsid w:val="00DA159C"/>
    <w:rsid w:val="00DA178B"/>
    <w:rsid w:val="00DA1A3C"/>
    <w:rsid w:val="00DA25F2"/>
    <w:rsid w:val="00DA385B"/>
    <w:rsid w:val="00DA5E6C"/>
    <w:rsid w:val="00DB15B8"/>
    <w:rsid w:val="00DB210C"/>
    <w:rsid w:val="00DB26BD"/>
    <w:rsid w:val="00DB29B7"/>
    <w:rsid w:val="00DB29DC"/>
    <w:rsid w:val="00DB2A2F"/>
    <w:rsid w:val="00DB2D60"/>
    <w:rsid w:val="00DB38FD"/>
    <w:rsid w:val="00DB4064"/>
    <w:rsid w:val="00DB467E"/>
    <w:rsid w:val="00DB548F"/>
    <w:rsid w:val="00DB58EB"/>
    <w:rsid w:val="00DB5B04"/>
    <w:rsid w:val="00DB6142"/>
    <w:rsid w:val="00DB707C"/>
    <w:rsid w:val="00DB7499"/>
    <w:rsid w:val="00DC0B7E"/>
    <w:rsid w:val="00DC21BB"/>
    <w:rsid w:val="00DC3342"/>
    <w:rsid w:val="00DC4976"/>
    <w:rsid w:val="00DC6BE2"/>
    <w:rsid w:val="00DC71BA"/>
    <w:rsid w:val="00DC7620"/>
    <w:rsid w:val="00DD3DFD"/>
    <w:rsid w:val="00DD48B0"/>
    <w:rsid w:val="00DD6F80"/>
    <w:rsid w:val="00DD7264"/>
    <w:rsid w:val="00DD7A19"/>
    <w:rsid w:val="00DE0641"/>
    <w:rsid w:val="00DE0B71"/>
    <w:rsid w:val="00DE0E72"/>
    <w:rsid w:val="00DE2B76"/>
    <w:rsid w:val="00DF140B"/>
    <w:rsid w:val="00DF299D"/>
    <w:rsid w:val="00DF3CA5"/>
    <w:rsid w:val="00DF458D"/>
    <w:rsid w:val="00DF5167"/>
    <w:rsid w:val="00DF583E"/>
    <w:rsid w:val="00DF656D"/>
    <w:rsid w:val="00DF71B1"/>
    <w:rsid w:val="00E01595"/>
    <w:rsid w:val="00E01BA7"/>
    <w:rsid w:val="00E02931"/>
    <w:rsid w:val="00E04EE3"/>
    <w:rsid w:val="00E054F8"/>
    <w:rsid w:val="00E064E5"/>
    <w:rsid w:val="00E07403"/>
    <w:rsid w:val="00E100BF"/>
    <w:rsid w:val="00E10E8D"/>
    <w:rsid w:val="00E12DC9"/>
    <w:rsid w:val="00E1462B"/>
    <w:rsid w:val="00E16933"/>
    <w:rsid w:val="00E20432"/>
    <w:rsid w:val="00E21188"/>
    <w:rsid w:val="00E21D28"/>
    <w:rsid w:val="00E23DB6"/>
    <w:rsid w:val="00E23E01"/>
    <w:rsid w:val="00E248C7"/>
    <w:rsid w:val="00E25172"/>
    <w:rsid w:val="00E25D82"/>
    <w:rsid w:val="00E30933"/>
    <w:rsid w:val="00E30D8B"/>
    <w:rsid w:val="00E31495"/>
    <w:rsid w:val="00E324E6"/>
    <w:rsid w:val="00E33851"/>
    <w:rsid w:val="00E36D5F"/>
    <w:rsid w:val="00E4080D"/>
    <w:rsid w:val="00E40A9B"/>
    <w:rsid w:val="00E41BF2"/>
    <w:rsid w:val="00E468D2"/>
    <w:rsid w:val="00E5178D"/>
    <w:rsid w:val="00E53B74"/>
    <w:rsid w:val="00E545DB"/>
    <w:rsid w:val="00E54D48"/>
    <w:rsid w:val="00E54F4B"/>
    <w:rsid w:val="00E54FE4"/>
    <w:rsid w:val="00E579E4"/>
    <w:rsid w:val="00E61088"/>
    <w:rsid w:val="00E616E6"/>
    <w:rsid w:val="00E61BE1"/>
    <w:rsid w:val="00E62153"/>
    <w:rsid w:val="00E648B4"/>
    <w:rsid w:val="00E675E7"/>
    <w:rsid w:val="00E67E4F"/>
    <w:rsid w:val="00E7063A"/>
    <w:rsid w:val="00E70C1B"/>
    <w:rsid w:val="00E7199C"/>
    <w:rsid w:val="00E71D1D"/>
    <w:rsid w:val="00E71D25"/>
    <w:rsid w:val="00E73F50"/>
    <w:rsid w:val="00E76795"/>
    <w:rsid w:val="00E76F45"/>
    <w:rsid w:val="00E80436"/>
    <w:rsid w:val="00E81043"/>
    <w:rsid w:val="00E82B58"/>
    <w:rsid w:val="00E8376E"/>
    <w:rsid w:val="00E8380C"/>
    <w:rsid w:val="00E83AFE"/>
    <w:rsid w:val="00E83BC0"/>
    <w:rsid w:val="00E84B5F"/>
    <w:rsid w:val="00E85B94"/>
    <w:rsid w:val="00E86676"/>
    <w:rsid w:val="00E91907"/>
    <w:rsid w:val="00E92240"/>
    <w:rsid w:val="00E92545"/>
    <w:rsid w:val="00E9274C"/>
    <w:rsid w:val="00E934FB"/>
    <w:rsid w:val="00E96346"/>
    <w:rsid w:val="00E96AA4"/>
    <w:rsid w:val="00EA03D7"/>
    <w:rsid w:val="00EA09AA"/>
    <w:rsid w:val="00EA1A32"/>
    <w:rsid w:val="00EA221E"/>
    <w:rsid w:val="00EA3483"/>
    <w:rsid w:val="00EA43AC"/>
    <w:rsid w:val="00EA4605"/>
    <w:rsid w:val="00EA4B97"/>
    <w:rsid w:val="00EA5FE6"/>
    <w:rsid w:val="00EA60EC"/>
    <w:rsid w:val="00EA76B5"/>
    <w:rsid w:val="00EA7F6E"/>
    <w:rsid w:val="00EB05F3"/>
    <w:rsid w:val="00EB06FF"/>
    <w:rsid w:val="00EB0A85"/>
    <w:rsid w:val="00EB0AAB"/>
    <w:rsid w:val="00EB0AEF"/>
    <w:rsid w:val="00EB1010"/>
    <w:rsid w:val="00EB18B2"/>
    <w:rsid w:val="00EB1A70"/>
    <w:rsid w:val="00EB1DA9"/>
    <w:rsid w:val="00EB2524"/>
    <w:rsid w:val="00EB2784"/>
    <w:rsid w:val="00EB50DA"/>
    <w:rsid w:val="00EB5A5B"/>
    <w:rsid w:val="00EB5A85"/>
    <w:rsid w:val="00EB5CA1"/>
    <w:rsid w:val="00EB625C"/>
    <w:rsid w:val="00EB7F51"/>
    <w:rsid w:val="00EC1C46"/>
    <w:rsid w:val="00EC4EAD"/>
    <w:rsid w:val="00EC5855"/>
    <w:rsid w:val="00EC5EC7"/>
    <w:rsid w:val="00EC6E08"/>
    <w:rsid w:val="00EC7592"/>
    <w:rsid w:val="00EC7F3E"/>
    <w:rsid w:val="00ED13CD"/>
    <w:rsid w:val="00ED1A85"/>
    <w:rsid w:val="00ED23B6"/>
    <w:rsid w:val="00ED34CE"/>
    <w:rsid w:val="00ED4583"/>
    <w:rsid w:val="00ED549F"/>
    <w:rsid w:val="00ED5941"/>
    <w:rsid w:val="00ED5B49"/>
    <w:rsid w:val="00ED5DC8"/>
    <w:rsid w:val="00ED69D7"/>
    <w:rsid w:val="00ED7ADD"/>
    <w:rsid w:val="00ED7B16"/>
    <w:rsid w:val="00EE20D2"/>
    <w:rsid w:val="00EE269E"/>
    <w:rsid w:val="00EE2F12"/>
    <w:rsid w:val="00EE3273"/>
    <w:rsid w:val="00EE5A60"/>
    <w:rsid w:val="00EE6A56"/>
    <w:rsid w:val="00EE7089"/>
    <w:rsid w:val="00EE73BE"/>
    <w:rsid w:val="00EF1E1C"/>
    <w:rsid w:val="00EF1F04"/>
    <w:rsid w:val="00EF2669"/>
    <w:rsid w:val="00EF3CC9"/>
    <w:rsid w:val="00EF3F0D"/>
    <w:rsid w:val="00EF5265"/>
    <w:rsid w:val="00EF6436"/>
    <w:rsid w:val="00EF79F4"/>
    <w:rsid w:val="00F01661"/>
    <w:rsid w:val="00F028E0"/>
    <w:rsid w:val="00F02F08"/>
    <w:rsid w:val="00F04616"/>
    <w:rsid w:val="00F04F96"/>
    <w:rsid w:val="00F06BDE"/>
    <w:rsid w:val="00F070B7"/>
    <w:rsid w:val="00F0779F"/>
    <w:rsid w:val="00F1037B"/>
    <w:rsid w:val="00F106A0"/>
    <w:rsid w:val="00F10F3A"/>
    <w:rsid w:val="00F12570"/>
    <w:rsid w:val="00F133A2"/>
    <w:rsid w:val="00F13594"/>
    <w:rsid w:val="00F13981"/>
    <w:rsid w:val="00F1439F"/>
    <w:rsid w:val="00F15F6C"/>
    <w:rsid w:val="00F161E8"/>
    <w:rsid w:val="00F17D6C"/>
    <w:rsid w:val="00F20CCB"/>
    <w:rsid w:val="00F213E9"/>
    <w:rsid w:val="00F22F81"/>
    <w:rsid w:val="00F230CC"/>
    <w:rsid w:val="00F24970"/>
    <w:rsid w:val="00F24B8D"/>
    <w:rsid w:val="00F26A0A"/>
    <w:rsid w:val="00F26ADD"/>
    <w:rsid w:val="00F26D9C"/>
    <w:rsid w:val="00F26F6D"/>
    <w:rsid w:val="00F27FF1"/>
    <w:rsid w:val="00F30412"/>
    <w:rsid w:val="00F30B8E"/>
    <w:rsid w:val="00F311F9"/>
    <w:rsid w:val="00F31827"/>
    <w:rsid w:val="00F31EC1"/>
    <w:rsid w:val="00F33447"/>
    <w:rsid w:val="00F34DA3"/>
    <w:rsid w:val="00F36285"/>
    <w:rsid w:val="00F371BD"/>
    <w:rsid w:val="00F373D4"/>
    <w:rsid w:val="00F37ACA"/>
    <w:rsid w:val="00F40245"/>
    <w:rsid w:val="00F40276"/>
    <w:rsid w:val="00F41194"/>
    <w:rsid w:val="00F414F7"/>
    <w:rsid w:val="00F41701"/>
    <w:rsid w:val="00F42BC7"/>
    <w:rsid w:val="00F4307F"/>
    <w:rsid w:val="00F43BCF"/>
    <w:rsid w:val="00F43E3A"/>
    <w:rsid w:val="00F4453B"/>
    <w:rsid w:val="00F44B61"/>
    <w:rsid w:val="00F4626A"/>
    <w:rsid w:val="00F47049"/>
    <w:rsid w:val="00F47EB7"/>
    <w:rsid w:val="00F51720"/>
    <w:rsid w:val="00F52B5E"/>
    <w:rsid w:val="00F53096"/>
    <w:rsid w:val="00F53220"/>
    <w:rsid w:val="00F53986"/>
    <w:rsid w:val="00F54347"/>
    <w:rsid w:val="00F54E67"/>
    <w:rsid w:val="00F5638F"/>
    <w:rsid w:val="00F577D8"/>
    <w:rsid w:val="00F60CD2"/>
    <w:rsid w:val="00F61197"/>
    <w:rsid w:val="00F61F44"/>
    <w:rsid w:val="00F6261B"/>
    <w:rsid w:val="00F6267A"/>
    <w:rsid w:val="00F630C7"/>
    <w:rsid w:val="00F6493D"/>
    <w:rsid w:val="00F64FF3"/>
    <w:rsid w:val="00F65581"/>
    <w:rsid w:val="00F679F3"/>
    <w:rsid w:val="00F707C7"/>
    <w:rsid w:val="00F73327"/>
    <w:rsid w:val="00F73D92"/>
    <w:rsid w:val="00F73F63"/>
    <w:rsid w:val="00F74FCA"/>
    <w:rsid w:val="00F7773A"/>
    <w:rsid w:val="00F81924"/>
    <w:rsid w:val="00F822EB"/>
    <w:rsid w:val="00F82E59"/>
    <w:rsid w:val="00F838D5"/>
    <w:rsid w:val="00F849A4"/>
    <w:rsid w:val="00F86470"/>
    <w:rsid w:val="00F871B5"/>
    <w:rsid w:val="00F90EE5"/>
    <w:rsid w:val="00F91729"/>
    <w:rsid w:val="00F953CB"/>
    <w:rsid w:val="00F96B6F"/>
    <w:rsid w:val="00F96C0C"/>
    <w:rsid w:val="00FA04AC"/>
    <w:rsid w:val="00FA0781"/>
    <w:rsid w:val="00FA18E4"/>
    <w:rsid w:val="00FA199B"/>
    <w:rsid w:val="00FA2630"/>
    <w:rsid w:val="00FA458F"/>
    <w:rsid w:val="00FA7676"/>
    <w:rsid w:val="00FB0246"/>
    <w:rsid w:val="00FB1F99"/>
    <w:rsid w:val="00FB2412"/>
    <w:rsid w:val="00FB41FD"/>
    <w:rsid w:val="00FB4BA2"/>
    <w:rsid w:val="00FB4C16"/>
    <w:rsid w:val="00FB53C4"/>
    <w:rsid w:val="00FB5CA7"/>
    <w:rsid w:val="00FB750F"/>
    <w:rsid w:val="00FC08FD"/>
    <w:rsid w:val="00FC15A0"/>
    <w:rsid w:val="00FC1A2F"/>
    <w:rsid w:val="00FC1B5A"/>
    <w:rsid w:val="00FC24CB"/>
    <w:rsid w:val="00FC3697"/>
    <w:rsid w:val="00FC3839"/>
    <w:rsid w:val="00FC3B39"/>
    <w:rsid w:val="00FC404E"/>
    <w:rsid w:val="00FC4C52"/>
    <w:rsid w:val="00FC5C1E"/>
    <w:rsid w:val="00FC6624"/>
    <w:rsid w:val="00FC7974"/>
    <w:rsid w:val="00FC7F8B"/>
    <w:rsid w:val="00FD0ECF"/>
    <w:rsid w:val="00FD2541"/>
    <w:rsid w:val="00FD2696"/>
    <w:rsid w:val="00FD2836"/>
    <w:rsid w:val="00FD299D"/>
    <w:rsid w:val="00FD38A0"/>
    <w:rsid w:val="00FD3A80"/>
    <w:rsid w:val="00FD3B7C"/>
    <w:rsid w:val="00FD63A0"/>
    <w:rsid w:val="00FD748B"/>
    <w:rsid w:val="00FD7628"/>
    <w:rsid w:val="00FE0F0B"/>
    <w:rsid w:val="00FE10D8"/>
    <w:rsid w:val="00FE206C"/>
    <w:rsid w:val="00FE224D"/>
    <w:rsid w:val="00FE330A"/>
    <w:rsid w:val="00FE3D85"/>
    <w:rsid w:val="00FE5294"/>
    <w:rsid w:val="00FE6E52"/>
    <w:rsid w:val="00FE7180"/>
    <w:rsid w:val="00FF0B07"/>
    <w:rsid w:val="00FF0B93"/>
    <w:rsid w:val="00FF4772"/>
    <w:rsid w:val="00FF571C"/>
    <w:rsid w:val="00FF61C2"/>
    <w:rsid w:val="00FF6284"/>
    <w:rsid w:val="00FF78D8"/>
    <w:rsid w:val="00FF7E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0178">
      <o:colormenu v:ext="edit" fillcolor="none [209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Body Text First Indent" w:qFormat="1"/>
    <w:lsdException w:name="Hyperlink" w:uiPriority="99"/>
    <w:lsdException w:name="Strong" w:uiPriority="22" w:qFormat="1"/>
    <w:lsdException w:name="Emphasis" w:qFormat="1"/>
    <w:lsdException w:name="Plai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02F17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0"/>
    <w:qFormat/>
    <w:rsid w:val="00202F17"/>
    <w:pPr>
      <w:keepNext/>
      <w:keepLines/>
      <w:numPr>
        <w:numId w:val="1"/>
      </w:numPr>
      <w:spacing w:before="120" w:line="578" w:lineRule="auto"/>
      <w:outlineLvl w:val="0"/>
    </w:pPr>
    <w:rPr>
      <w:b/>
      <w:bCs/>
      <w:kern w:val="44"/>
      <w:sz w:val="28"/>
      <w:szCs w:val="28"/>
    </w:rPr>
  </w:style>
  <w:style w:type="paragraph" w:styleId="2">
    <w:name w:val="heading 2"/>
    <w:basedOn w:val="a"/>
    <w:next w:val="a0"/>
    <w:qFormat/>
    <w:rsid w:val="00202F17"/>
    <w:pPr>
      <w:keepNext/>
      <w:keepLines/>
      <w:numPr>
        <w:ilvl w:val="1"/>
        <w:numId w:val="1"/>
      </w:numPr>
      <w:spacing w:line="415" w:lineRule="auto"/>
      <w:outlineLvl w:val="1"/>
    </w:pPr>
    <w:rPr>
      <w:b/>
      <w:bCs/>
      <w:sz w:val="24"/>
    </w:rPr>
  </w:style>
  <w:style w:type="paragraph" w:styleId="3">
    <w:name w:val="heading 3"/>
    <w:basedOn w:val="a"/>
    <w:next w:val="a0"/>
    <w:qFormat/>
    <w:rsid w:val="00202F17"/>
    <w:pPr>
      <w:keepNext/>
      <w:keepLines/>
      <w:numPr>
        <w:ilvl w:val="2"/>
        <w:numId w:val="1"/>
      </w:numPr>
      <w:spacing w:line="415" w:lineRule="auto"/>
      <w:outlineLvl w:val="2"/>
    </w:pPr>
    <w:rPr>
      <w:b/>
      <w:bCs/>
      <w:szCs w:val="21"/>
    </w:rPr>
  </w:style>
  <w:style w:type="paragraph" w:styleId="4">
    <w:name w:val="heading 4"/>
    <w:basedOn w:val="a"/>
    <w:next w:val="a"/>
    <w:qFormat/>
    <w:rsid w:val="00202F17"/>
    <w:pPr>
      <w:keepNext/>
      <w:keepLines/>
      <w:numPr>
        <w:ilvl w:val="3"/>
        <w:numId w:val="1"/>
      </w:numPr>
      <w:spacing w:line="415" w:lineRule="auto"/>
      <w:outlineLvl w:val="3"/>
    </w:pPr>
    <w:rPr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"/>
    <w:rsid w:val="00560D82"/>
    <w:pPr>
      <w:spacing w:after="120"/>
    </w:pPr>
  </w:style>
  <w:style w:type="paragraph" w:styleId="a0">
    <w:name w:val="Body Text First Indent"/>
    <w:basedOn w:val="a4"/>
    <w:autoRedefine/>
    <w:qFormat/>
    <w:rsid w:val="00000BB3"/>
    <w:pPr>
      <w:ind w:leftChars="16" w:left="34" w:firstLineChars="200" w:firstLine="420"/>
    </w:pPr>
  </w:style>
  <w:style w:type="paragraph" w:styleId="a5">
    <w:name w:val="Title"/>
    <w:basedOn w:val="a"/>
    <w:qFormat/>
    <w:rsid w:val="00202F1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6">
    <w:name w:val="Body Text Indent"/>
    <w:basedOn w:val="a"/>
    <w:rsid w:val="00E324E6"/>
    <w:pPr>
      <w:spacing w:after="120"/>
      <w:ind w:leftChars="200" w:left="420"/>
    </w:pPr>
  </w:style>
  <w:style w:type="paragraph" w:styleId="20">
    <w:name w:val="Body Text First Indent 2"/>
    <w:basedOn w:val="a6"/>
    <w:rsid w:val="00E324E6"/>
    <w:pPr>
      <w:ind w:firstLineChars="200" w:firstLine="420"/>
    </w:pPr>
  </w:style>
  <w:style w:type="paragraph" w:styleId="a7">
    <w:name w:val="header"/>
    <w:basedOn w:val="a"/>
    <w:link w:val="Char"/>
    <w:uiPriority w:val="99"/>
    <w:rsid w:val="00C413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link w:val="Char0"/>
    <w:uiPriority w:val="99"/>
    <w:rsid w:val="00C413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9">
    <w:name w:val="page number"/>
    <w:basedOn w:val="a1"/>
    <w:rsid w:val="00697551"/>
  </w:style>
  <w:style w:type="paragraph" w:styleId="10">
    <w:name w:val="toc 1"/>
    <w:basedOn w:val="a"/>
    <w:next w:val="a"/>
    <w:autoRedefine/>
    <w:uiPriority w:val="39"/>
    <w:qFormat/>
    <w:rsid w:val="00202F17"/>
  </w:style>
  <w:style w:type="character" w:styleId="aa">
    <w:name w:val="Hyperlink"/>
    <w:basedOn w:val="a1"/>
    <w:uiPriority w:val="99"/>
    <w:rsid w:val="00531019"/>
    <w:rPr>
      <w:color w:val="0000FF"/>
      <w:u w:val="single"/>
    </w:rPr>
  </w:style>
  <w:style w:type="paragraph" w:styleId="21">
    <w:name w:val="toc 2"/>
    <w:basedOn w:val="a"/>
    <w:next w:val="a"/>
    <w:autoRedefine/>
    <w:uiPriority w:val="39"/>
    <w:qFormat/>
    <w:rsid w:val="00202F17"/>
    <w:pPr>
      <w:ind w:leftChars="200" w:left="420"/>
    </w:pPr>
  </w:style>
  <w:style w:type="paragraph" w:styleId="ab">
    <w:name w:val="Balloon Text"/>
    <w:basedOn w:val="a"/>
    <w:link w:val="Char1"/>
    <w:rsid w:val="00F5638F"/>
    <w:rPr>
      <w:sz w:val="18"/>
      <w:szCs w:val="18"/>
    </w:rPr>
  </w:style>
  <w:style w:type="character" w:customStyle="1" w:styleId="Char1">
    <w:name w:val="批注框文本 Char"/>
    <w:basedOn w:val="a1"/>
    <w:link w:val="ab"/>
    <w:rsid w:val="00F5638F"/>
    <w:rPr>
      <w:kern w:val="2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202F17"/>
    <w:pPr>
      <w:widowControl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</w:rPr>
  </w:style>
  <w:style w:type="paragraph" w:styleId="30">
    <w:name w:val="toc 3"/>
    <w:basedOn w:val="a"/>
    <w:next w:val="a"/>
    <w:autoRedefine/>
    <w:uiPriority w:val="39"/>
    <w:unhideWhenUsed/>
    <w:qFormat/>
    <w:rsid w:val="00202F17"/>
    <w:pPr>
      <w:widowControl/>
      <w:tabs>
        <w:tab w:val="left" w:pos="1260"/>
        <w:tab w:val="right" w:leader="dot" w:pos="9060"/>
      </w:tabs>
      <w:ind w:left="442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customStyle="1" w:styleId="ac">
    <w:name w:val="·âÃæ±í¸ñÎÄ±¾"/>
    <w:basedOn w:val="a"/>
    <w:rsid w:val="00E70C1B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kern w:val="0"/>
      <w:sz w:val="24"/>
      <w:szCs w:val="20"/>
    </w:rPr>
  </w:style>
  <w:style w:type="paragraph" w:customStyle="1" w:styleId="ad">
    <w:name w:val="È±Ê¡ÎÄ±¾"/>
    <w:basedOn w:val="a"/>
    <w:rsid w:val="00E70C1B"/>
    <w:pPr>
      <w:widowControl/>
      <w:overflowPunct w:val="0"/>
      <w:autoSpaceDE w:val="0"/>
      <w:autoSpaceDN w:val="0"/>
      <w:adjustRightInd w:val="0"/>
      <w:spacing w:line="360" w:lineRule="auto"/>
      <w:jc w:val="left"/>
      <w:textAlignment w:val="baseline"/>
    </w:pPr>
    <w:rPr>
      <w:kern w:val="0"/>
      <w:szCs w:val="20"/>
    </w:rPr>
  </w:style>
  <w:style w:type="character" w:customStyle="1" w:styleId="Char0">
    <w:name w:val="页脚 Char"/>
    <w:basedOn w:val="a1"/>
    <w:link w:val="a8"/>
    <w:uiPriority w:val="99"/>
    <w:rsid w:val="00C75150"/>
    <w:rPr>
      <w:kern w:val="2"/>
      <w:sz w:val="18"/>
      <w:szCs w:val="18"/>
    </w:rPr>
  </w:style>
  <w:style w:type="paragraph" w:customStyle="1" w:styleId="ae">
    <w:name w:val="封面标题"/>
    <w:basedOn w:val="a"/>
    <w:rsid w:val="006E0C70"/>
    <w:pPr>
      <w:spacing w:line="360" w:lineRule="auto"/>
      <w:jc w:val="center"/>
    </w:pPr>
    <w:rPr>
      <w:rFonts w:ascii="Tahoma" w:eastAsia="黑体" w:hAnsi="Tahoma"/>
      <w:sz w:val="48"/>
      <w:szCs w:val="20"/>
    </w:rPr>
  </w:style>
  <w:style w:type="paragraph" w:customStyle="1" w:styleId="af">
    <w:name w:val="±íÍ·ÑùÊ½"/>
    <w:basedOn w:val="a"/>
    <w:rsid w:val="00EB1A70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kern w:val="0"/>
      <w:szCs w:val="20"/>
    </w:rPr>
  </w:style>
  <w:style w:type="paragraph" w:customStyle="1" w:styleId="af0">
    <w:name w:val="±í¸ñÎÄ±¾"/>
    <w:basedOn w:val="a"/>
    <w:rsid w:val="00EB1A70"/>
    <w:pPr>
      <w:widowControl/>
      <w:tabs>
        <w:tab w:val="decimal" w:pos="0"/>
      </w:tabs>
      <w:overflowPunct w:val="0"/>
      <w:autoSpaceDE w:val="0"/>
      <w:autoSpaceDN w:val="0"/>
      <w:adjustRightInd w:val="0"/>
      <w:jc w:val="left"/>
      <w:textAlignment w:val="baseline"/>
    </w:pPr>
    <w:rPr>
      <w:kern w:val="0"/>
      <w:szCs w:val="20"/>
    </w:rPr>
  </w:style>
  <w:style w:type="paragraph" w:styleId="af1">
    <w:name w:val="Document Map"/>
    <w:basedOn w:val="a"/>
    <w:link w:val="Char2"/>
    <w:rsid w:val="00370C55"/>
    <w:rPr>
      <w:rFonts w:ascii="宋体"/>
      <w:sz w:val="18"/>
      <w:szCs w:val="18"/>
    </w:rPr>
  </w:style>
  <w:style w:type="character" w:customStyle="1" w:styleId="Char2">
    <w:name w:val="文档结构图 Char"/>
    <w:basedOn w:val="a1"/>
    <w:link w:val="af1"/>
    <w:rsid w:val="00370C55"/>
    <w:rPr>
      <w:rFonts w:ascii="宋体"/>
      <w:kern w:val="2"/>
      <w:sz w:val="18"/>
      <w:szCs w:val="18"/>
    </w:rPr>
  </w:style>
  <w:style w:type="paragraph" w:customStyle="1" w:styleId="af2">
    <w:name w:val="代码行"/>
    <w:basedOn w:val="a"/>
    <w:next w:val="a"/>
    <w:qFormat/>
    <w:rsid w:val="00202F17"/>
    <w:pPr>
      <w:shd w:val="pct10" w:color="auto" w:fill="auto"/>
      <w:ind w:leftChars="100" w:left="210" w:rightChars="100" w:right="100"/>
      <w:jc w:val="left"/>
    </w:pPr>
  </w:style>
  <w:style w:type="character" w:styleId="af3">
    <w:name w:val="Placeholder Text"/>
    <w:basedOn w:val="a1"/>
    <w:uiPriority w:val="99"/>
    <w:semiHidden/>
    <w:rsid w:val="00504A33"/>
    <w:rPr>
      <w:color w:val="808080"/>
    </w:rPr>
  </w:style>
  <w:style w:type="table" w:styleId="af4">
    <w:name w:val="Table Grid"/>
    <w:basedOn w:val="a2"/>
    <w:uiPriority w:val="59"/>
    <w:rsid w:val="007E3C2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List Paragraph"/>
    <w:basedOn w:val="a"/>
    <w:uiPriority w:val="34"/>
    <w:qFormat/>
    <w:rsid w:val="00202F17"/>
    <w:pPr>
      <w:ind w:firstLineChars="200" w:firstLine="420"/>
    </w:pPr>
  </w:style>
  <w:style w:type="paragraph" w:styleId="af6">
    <w:name w:val="Plain Text"/>
    <w:basedOn w:val="a"/>
    <w:link w:val="Char3"/>
    <w:uiPriority w:val="99"/>
    <w:unhideWhenUsed/>
    <w:rsid w:val="00BE27E3"/>
    <w:pPr>
      <w:jc w:val="left"/>
    </w:pPr>
    <w:rPr>
      <w:rFonts w:ascii="Calibri" w:hAnsi="Courier New" w:cs="Courier New"/>
      <w:szCs w:val="21"/>
    </w:rPr>
  </w:style>
  <w:style w:type="character" w:customStyle="1" w:styleId="Char3">
    <w:name w:val="纯文本 Char"/>
    <w:basedOn w:val="a1"/>
    <w:link w:val="af6"/>
    <w:uiPriority w:val="99"/>
    <w:rsid w:val="00BE27E3"/>
    <w:rPr>
      <w:rFonts w:ascii="Calibri" w:hAnsi="Courier New" w:cs="Courier New"/>
      <w:kern w:val="2"/>
      <w:sz w:val="21"/>
      <w:szCs w:val="21"/>
    </w:rPr>
  </w:style>
  <w:style w:type="character" w:customStyle="1" w:styleId="apple-style-span">
    <w:name w:val="apple-style-span"/>
    <w:basedOn w:val="a1"/>
    <w:rsid w:val="00700E49"/>
  </w:style>
  <w:style w:type="character" w:customStyle="1" w:styleId="apple-converted-space">
    <w:name w:val="apple-converted-space"/>
    <w:basedOn w:val="a1"/>
    <w:rsid w:val="00700E49"/>
  </w:style>
  <w:style w:type="character" w:styleId="af7">
    <w:name w:val="Strong"/>
    <w:basedOn w:val="a1"/>
    <w:uiPriority w:val="22"/>
    <w:qFormat/>
    <w:rsid w:val="00202F17"/>
    <w:rPr>
      <w:b/>
      <w:bCs/>
    </w:rPr>
  </w:style>
  <w:style w:type="character" w:styleId="af8">
    <w:name w:val="Subtle Emphasis"/>
    <w:basedOn w:val="a1"/>
    <w:uiPriority w:val="19"/>
    <w:qFormat/>
    <w:rsid w:val="00F7773A"/>
    <w:rPr>
      <w:i/>
      <w:iCs/>
      <w:color w:val="808080" w:themeColor="text1" w:themeTint="7F"/>
    </w:rPr>
  </w:style>
  <w:style w:type="character" w:customStyle="1" w:styleId="Char">
    <w:name w:val="页眉 Char"/>
    <w:basedOn w:val="a1"/>
    <w:link w:val="a7"/>
    <w:uiPriority w:val="99"/>
    <w:rsid w:val="00F82E59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7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iki.open.sdo.com/index.php?title=ISDOADx9::Render" TargetMode="External"/><Relationship Id="rId18" Type="http://schemas.openxmlformats.org/officeDocument/2006/relationships/hyperlink" Target="http://wiki.open.sdo.com/index.php?title=ISDOADx9::OnWindowProc" TargetMode="External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hyperlink" Target="http://wiki.open.sdo.com/index.php?title=ISDOADx9::Initialize" TargetMode="External"/><Relationship Id="rId17" Type="http://schemas.openxmlformats.org/officeDocument/2006/relationships/hyperlink" Target="http://wiki.open.sdo.com/index.php?title=ISDOADx9::OnDeviceLost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wiki.open.sdo.com/index.php?title=ISDOADx9::OnDeviceReset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iki.open.sdo.com/index.php?title=ISDOAApp::ModifyAppInfo" TargetMode="External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hyperlink" Target="http://wiki.open.sdo.com/index.php?title=ISDOADx9::Finalize" TargetMode="External"/><Relationship Id="rId23" Type="http://schemas.openxmlformats.org/officeDocument/2006/relationships/fontTable" Target="fontTable.xml"/><Relationship Id="rId10" Type="http://schemas.openxmlformats.org/officeDocument/2006/relationships/image" Target="cid:image002.png@01CC7F4A.189A13C0" TargetMode="External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wiki.open.sdo.com/index.php?title=ISDOADx9::RenderEx" TargetMode="External"/><Relationship Id="rId22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handagames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2.png@01CC7F4A.189A13C0" TargetMode="External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angfeng\Application%20Data\Microsoft\Templates\&#25216;&#26415;&#20013;&#24515;&#36890;&#29992;&#25991;&#26723;&#27169;&#26495;\T100926_TC_&#23545;&#22806;&#21457;&#24067;&#36890;&#29992;&#27169;&#26495;_V1.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904C4D4E9534C8790F4F002290182E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BE797BE-A909-47B7-8CAB-B86DE910FEEA}"/>
      </w:docPartPr>
      <w:docPartBody>
        <w:p w:rsidR="00585F96" w:rsidRDefault="00FE69A9">
          <w:pPr>
            <w:pStyle w:val="3904C4D4E9534C8790F4F002290182E1"/>
          </w:pPr>
          <w:r w:rsidRPr="00B01AEC">
            <w:rPr>
              <w:rStyle w:val="a3"/>
              <w:rFonts w:hint="eastAsia"/>
            </w:rPr>
            <w:t>[</w:t>
          </w:r>
          <w:r w:rsidRPr="00B01AEC">
            <w:rPr>
              <w:rStyle w:val="a3"/>
              <w:rFonts w:hint="eastAsia"/>
            </w:rPr>
            <w:t>标题</w:t>
          </w:r>
          <w:r w:rsidRPr="00B01AEC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073BDE53BA984FC8AAD98EA016CB91D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B0D1964-8C24-4524-9E78-F4A9A9F50456}"/>
      </w:docPartPr>
      <w:docPartBody>
        <w:p w:rsidR="00585F96" w:rsidRDefault="00FE69A9">
          <w:pPr>
            <w:pStyle w:val="073BDE53BA984FC8AAD98EA016CB91DF"/>
          </w:pPr>
          <w:r w:rsidRPr="00B01AEC">
            <w:rPr>
              <w:rStyle w:val="a3"/>
              <w:rFonts w:hint="eastAsia"/>
            </w:rPr>
            <w:t>[</w:t>
          </w:r>
          <w:r w:rsidRPr="00B01AEC">
            <w:rPr>
              <w:rStyle w:val="a3"/>
              <w:rFonts w:hint="eastAsia"/>
            </w:rPr>
            <w:t>发布日期</w:t>
          </w:r>
          <w:r w:rsidRPr="00B01AEC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62DF219BCE3B4336973A4971072FC86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D67661E-2B5F-4E4F-BD47-08906C9D1016}"/>
      </w:docPartPr>
      <w:docPartBody>
        <w:p w:rsidR="00585F96" w:rsidRDefault="00FE69A9">
          <w:pPr>
            <w:pStyle w:val="62DF219BCE3B4336973A4971072FC862"/>
          </w:pPr>
          <w:r w:rsidRPr="00B01AEC">
            <w:rPr>
              <w:rStyle w:val="a3"/>
              <w:rFonts w:hint="eastAsia"/>
            </w:rPr>
            <w:t>[</w:t>
          </w:r>
          <w:r w:rsidRPr="00B01AEC">
            <w:rPr>
              <w:rStyle w:val="a3"/>
              <w:rFonts w:hint="eastAsia"/>
            </w:rPr>
            <w:t>作者</w:t>
          </w:r>
          <w:r w:rsidRPr="00B01AEC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E69A9"/>
    <w:rsid w:val="00093D0F"/>
    <w:rsid w:val="00191FF3"/>
    <w:rsid w:val="0019243F"/>
    <w:rsid w:val="001A15B8"/>
    <w:rsid w:val="002478C3"/>
    <w:rsid w:val="002A4AD4"/>
    <w:rsid w:val="00462432"/>
    <w:rsid w:val="00463CD4"/>
    <w:rsid w:val="004B35AE"/>
    <w:rsid w:val="00585F96"/>
    <w:rsid w:val="005C0191"/>
    <w:rsid w:val="006809C0"/>
    <w:rsid w:val="006831D3"/>
    <w:rsid w:val="006A653A"/>
    <w:rsid w:val="00725CC1"/>
    <w:rsid w:val="007440CE"/>
    <w:rsid w:val="007C2099"/>
    <w:rsid w:val="007C45F8"/>
    <w:rsid w:val="00846E8E"/>
    <w:rsid w:val="008A15D2"/>
    <w:rsid w:val="008B4ABF"/>
    <w:rsid w:val="008C442D"/>
    <w:rsid w:val="008D592E"/>
    <w:rsid w:val="0096422D"/>
    <w:rsid w:val="00A23E1F"/>
    <w:rsid w:val="00AE337A"/>
    <w:rsid w:val="00B87C66"/>
    <w:rsid w:val="00BD67C9"/>
    <w:rsid w:val="00C554D2"/>
    <w:rsid w:val="00C764B4"/>
    <w:rsid w:val="00C94675"/>
    <w:rsid w:val="00E82410"/>
    <w:rsid w:val="00F3573E"/>
    <w:rsid w:val="00F748FE"/>
    <w:rsid w:val="00FE0085"/>
    <w:rsid w:val="00FE69A9"/>
    <w:rsid w:val="00FE7D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5F9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85F96"/>
    <w:rPr>
      <w:color w:val="808080"/>
    </w:rPr>
  </w:style>
  <w:style w:type="paragraph" w:customStyle="1" w:styleId="3904C4D4E9534C8790F4F002290182E1">
    <w:name w:val="3904C4D4E9534C8790F4F002290182E1"/>
    <w:rsid w:val="00585F96"/>
    <w:pPr>
      <w:widowControl w:val="0"/>
      <w:jc w:val="both"/>
    </w:pPr>
  </w:style>
  <w:style w:type="paragraph" w:customStyle="1" w:styleId="073BDE53BA984FC8AAD98EA016CB91DF">
    <w:name w:val="073BDE53BA984FC8AAD98EA016CB91DF"/>
    <w:rsid w:val="00585F96"/>
    <w:pPr>
      <w:widowControl w:val="0"/>
      <w:jc w:val="both"/>
    </w:pPr>
  </w:style>
  <w:style w:type="paragraph" w:customStyle="1" w:styleId="62DF219BCE3B4336973A4971072FC862">
    <w:name w:val="62DF219BCE3B4336973A4971072FC862"/>
    <w:rsid w:val="00585F96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2011-12-19T00:00:00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3A12F7C-D43C-4625-8CED-2C21E3AAD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T100926_TC_对外发布通用模板_V1.0</Template>
  <TotalTime>64</TotalTime>
  <Pages>1</Pages>
  <Words>478</Words>
  <Characters>2728</Characters>
  <Application>Microsoft Office Word</Application>
  <DocSecurity>0</DocSecurity>
  <Lines>22</Lines>
  <Paragraphs>6</Paragraphs>
  <ScaleCrop>false</ScaleCrop>
  <Company/>
  <LinksUpToDate>false</LinksUpToDate>
  <CharactersWithSpaces>3200</CharactersWithSpaces>
  <SharedDoc>false</SharedDoc>
  <HLinks>
    <vt:vector size="30" baseType="variant">
      <vt:variant>
        <vt:i4>1572918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_Toc224962661</vt:lpwstr>
      </vt:variant>
      <vt:variant>
        <vt:i4>1572918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_Toc224962660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_Toc224962659</vt:lpwstr>
      </vt:variant>
      <vt:variant>
        <vt:i4>1769526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_Toc224962658</vt:lpwstr>
      </vt:variant>
      <vt:variant>
        <vt:i4>1769526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_Toc224962657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 Plus 액세스파일</dc:title>
  <dc:creator>후보산(음역)</dc:creator>
  <cp:lastModifiedBy>翻译</cp:lastModifiedBy>
  <cp:revision>14</cp:revision>
  <cp:lastPrinted>1601-01-01T00:00:00Z</cp:lastPrinted>
  <dcterms:created xsi:type="dcterms:W3CDTF">2012-03-01T07:53:00Z</dcterms:created>
  <dcterms:modified xsi:type="dcterms:W3CDTF">2012-03-01T08:54:00Z</dcterms:modified>
</cp:coreProperties>
</file>